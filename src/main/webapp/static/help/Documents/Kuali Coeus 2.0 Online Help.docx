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E5C" w:rsidRPr="009E1E5C" w:rsidRDefault="009E1E5C" w:rsidP="009E1E5C">
      <w:pPr>
        <w:pStyle w:val="BodyText"/>
      </w:pPr>
      <w:r w:rsidRPr="009E1E5C">
        <w:rPr>
          <w:noProof/>
        </w:rPr>
        <w:drawing>
          <wp:inline distT="0" distB="0" distL="0" distR="0">
            <wp:extent cx="6172200" cy="2498725"/>
            <wp:effectExtent l="19050" t="0" r="0" b="0"/>
            <wp:docPr id="1739" name="Picture 1738" descr="KCRA Offici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RA Official Logo.png"/>
                    <pic:cNvPicPr/>
                  </pic:nvPicPr>
                  <pic:blipFill>
                    <a:blip r:embed="rId7" cstate="print"/>
                    <a:stretch>
                      <a:fillRect/>
                    </a:stretch>
                  </pic:blipFill>
                  <pic:spPr>
                    <a:xfrm>
                      <a:off x="0" y="0"/>
                      <a:ext cx="6172200" cy="2498725"/>
                    </a:xfrm>
                    <a:prstGeom prst="rect">
                      <a:avLst/>
                    </a:prstGeom>
                  </pic:spPr>
                </pic:pic>
              </a:graphicData>
            </a:graphic>
          </wp:inline>
        </w:drawing>
      </w:r>
    </w:p>
    <w:p w:rsidR="00806450" w:rsidRDefault="00806450" w:rsidP="00806450">
      <w:pPr>
        <w:pStyle w:val="BodyText"/>
        <w:jc w:val="center"/>
      </w:pPr>
    </w:p>
    <w:tbl>
      <w:tblPr>
        <w:tblW w:w="0" w:type="auto"/>
        <w:tblLook w:val="0000"/>
      </w:tblPr>
      <w:tblGrid>
        <w:gridCol w:w="546"/>
        <w:gridCol w:w="9390"/>
      </w:tblGrid>
      <w:tr w:rsidR="00806450" w:rsidTr="005E4846">
        <w:tc>
          <w:tcPr>
            <w:tcW w:w="378" w:type="dxa"/>
          </w:tcPr>
          <w:p w:rsidR="00806450" w:rsidRDefault="00806450" w:rsidP="005E4846">
            <w:pPr>
              <w:pStyle w:val="Note"/>
              <w:pBdr>
                <w:top w:val="none" w:sz="0" w:space="0" w:color="auto"/>
                <w:bottom w:val="none" w:sz="0" w:space="0" w:color="auto"/>
              </w:pBdr>
            </w:pPr>
            <w:r>
              <w:rPr>
                <w:rFonts w:hint="eastAsia"/>
                <w:noProof/>
              </w:rPr>
              <w:drawing>
                <wp:inline distT="0" distB="0" distL="0" distR="0">
                  <wp:extent cx="190500" cy="190500"/>
                  <wp:effectExtent l="19050" t="0" r="0" b="0"/>
                  <wp:docPr id="94" name="Picture 9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o-arrow-red"/>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9558" w:type="dxa"/>
          </w:tcPr>
          <w:p w:rsidR="00806450" w:rsidRDefault="00806450" w:rsidP="005E4846">
            <w:pPr>
              <w:pStyle w:val="Note"/>
            </w:pPr>
            <w:r>
              <w:t xml:space="preserve">This documentation set is also available as a traditional printable manual in portable document format.  To download, save, print and view it, click the following link (requires Adobe Acrobat, Apple Preview or equivalent reader software):  </w:t>
            </w:r>
            <w:hyperlink r:id="rId9" w:history="1">
              <w:r w:rsidRPr="00806450">
                <w:rPr>
                  <w:rStyle w:val="Hyperlink"/>
                </w:rPr>
                <w:t>KC 2.0 User Guide.pdf</w:t>
              </w:r>
            </w:hyperlink>
            <w:r>
              <w:t>.</w:t>
            </w:r>
          </w:p>
        </w:tc>
      </w:tr>
    </w:tbl>
    <w:p w:rsidR="00806450" w:rsidRDefault="00806450" w:rsidP="005F104C">
      <w:pPr>
        <w:pStyle w:val="BodyText"/>
      </w:pPr>
    </w:p>
    <w:p w:rsidR="009E1E5C" w:rsidRDefault="009E1E5C" w:rsidP="009E1E5C">
      <w:pPr>
        <w:pStyle w:val="Heading1"/>
      </w:pPr>
      <w:r>
        <w:t>Introduction</w:t>
      </w:r>
    </w:p>
    <w:p w:rsidR="005F104C" w:rsidRDefault="005F104C" w:rsidP="005F104C">
      <w:pPr>
        <w:pStyle w:val="BodyText"/>
      </w:pPr>
      <w:r>
        <w:t xml:space="preserve">The Kuali Coeus (KC) research administration system is a community-source software application system developed by and for higher education institutions to serve their research administration software needs.  KC delivers a means to administer your institution’s research information, improve access to research information, and enhance support for its research compliance.  Based on the functionality of MIT’s Coeus system, KRA is a re-engineering effort that adheres to the Kuali Architecture and Standards while filling in missing functionality.  </w:t>
      </w:r>
    </w:p>
    <w:p w:rsidR="00005EE8" w:rsidRDefault="005F104C" w:rsidP="005F104C">
      <w:pPr>
        <w:pStyle w:val="BodyText"/>
      </w:pPr>
      <w:r>
        <w:t>The application is being designed to facilitate Proposal &amp; Budget Development, Grants.gov Integration, Institutional Review Board (IRB) / Human Subjects, Awards, Conflict of Interest, Institutional Proposal / Negotiations, Report Tracking, Subcontracts, Cost Share Commitment Tracking, Animal Care and Use, Bio-Safety Management, Subrecipient Monitoring, Export Controls / ITAR Management, and Chemical Tracking.</w:t>
      </w:r>
    </w:p>
    <w:p w:rsidR="005F104C" w:rsidRDefault="005F104C" w:rsidP="005F104C">
      <w:pPr>
        <w:pStyle w:val="Heading2"/>
      </w:pPr>
      <w:r>
        <w:t>About This Documentation</w:t>
      </w:r>
    </w:p>
    <w:p w:rsidR="005F104C" w:rsidRDefault="005F104C" w:rsidP="005F104C">
      <w:pPr>
        <w:pStyle w:val="BodyText"/>
      </w:pPr>
      <w:r>
        <w:t xml:space="preserve">KC User Documentation, whether printed or in the form of in-application help, provides high-quality descriptions of how the software system interacts and performs with manual procedures in order to appropriately respond to business </w:t>
      </w:r>
      <w:r>
        <w:lastRenderedPageBreak/>
        <w:t xml:space="preserve">events. These user assistance materials are aimed at not only providing </w:t>
      </w:r>
      <w:r>
        <w:rPr>
          <w:b/>
          <w:bCs/>
        </w:rPr>
        <w:t>user guides</w:t>
      </w:r>
      <w:r>
        <w:t xml:space="preserve"> and </w:t>
      </w:r>
      <w:r>
        <w:rPr>
          <w:b/>
          <w:bCs/>
        </w:rPr>
        <w:t>online help</w:t>
      </w:r>
      <w:r>
        <w:t xml:space="preserve"> for implementing institutions, but also at providing </w:t>
      </w:r>
      <w:r>
        <w:rPr>
          <w:b/>
          <w:bCs/>
        </w:rPr>
        <w:t>a basis for the training of new system users</w:t>
      </w:r>
      <w:r>
        <w:t>.  They also contain descriptions of the detailed functionality of each component of the application, and may thus serve as a reference for users who are already quite familiar with research administration and web-based software.</w:t>
      </w:r>
    </w:p>
    <w:p w:rsidR="00005EE8" w:rsidRDefault="00005EE8" w:rsidP="00005EE8">
      <w:pPr>
        <w:pStyle w:val="Heading3"/>
      </w:pPr>
      <w:r>
        <w:t>Prerequisites</w:t>
      </w:r>
    </w:p>
    <w:p w:rsidR="00005EE8" w:rsidRDefault="00005EE8" w:rsidP="00005EE8">
      <w:pPr>
        <w:pStyle w:val="BodyText"/>
      </w:pPr>
      <w:r>
        <w:t>There are no specific prerequisites for reading this documentation.  However, it will be helpful if you have the following qualifications:</w:t>
      </w:r>
    </w:p>
    <w:p w:rsidR="00005EE8" w:rsidRDefault="00005EE8" w:rsidP="00005EE8">
      <w:pPr>
        <w:pStyle w:val="C1HBullet"/>
        <w:numPr>
          <w:ilvl w:val="0"/>
          <w:numId w:val="26"/>
        </w:numPr>
      </w:pPr>
      <w:r>
        <w:t>Basic familiarity with your institution’s research administration business rules and practices</w:t>
      </w:r>
    </w:p>
    <w:p w:rsidR="00005EE8" w:rsidRDefault="00005EE8" w:rsidP="00005EE8">
      <w:pPr>
        <w:pStyle w:val="C1HBullet"/>
        <w:numPr>
          <w:ilvl w:val="0"/>
          <w:numId w:val="26"/>
        </w:numPr>
      </w:pPr>
      <w:r>
        <w:t>Working experience with Web-based software application systems</w:t>
      </w:r>
    </w:p>
    <w:p w:rsidR="00005EE8" w:rsidRDefault="00005EE8" w:rsidP="00005EE8">
      <w:pPr>
        <w:pStyle w:val="BodyText"/>
      </w:pPr>
      <w:r>
        <w:t xml:space="preserve">We recommend that you visit </w:t>
      </w:r>
      <w:hyperlink r:id="rId10" w:history="1">
        <w:r>
          <w:rPr>
            <w:rStyle w:val="Hyperlink"/>
          </w:rPr>
          <w:t>http://www.kuali.org</w:t>
        </w:r>
      </w:hyperlink>
      <w:r>
        <w:t xml:space="preserve"> for a general orientation, and strongly encourage you to take a “test drive” of the demonstration version of KC that is accessible from this site.  It not only allows you to preview the KRA functionality, but more importantly, it gives you the opportunity to practice using the software, which helps to reinforce the concepts and skills introduced in this documentation.</w:t>
      </w:r>
    </w:p>
    <w:tbl>
      <w:tblPr>
        <w:tblW w:w="0" w:type="auto"/>
        <w:tblLook w:val="0000"/>
      </w:tblPr>
      <w:tblGrid>
        <w:gridCol w:w="546"/>
        <w:gridCol w:w="9390"/>
      </w:tblGrid>
      <w:tr w:rsidR="00005EE8" w:rsidTr="005E4846">
        <w:tc>
          <w:tcPr>
            <w:tcW w:w="378" w:type="dxa"/>
          </w:tcPr>
          <w:p w:rsidR="00005EE8" w:rsidRDefault="00005EE8" w:rsidP="005E4846">
            <w:pPr>
              <w:pStyle w:val="Note"/>
              <w:pBdr>
                <w:top w:val="none" w:sz="0" w:space="0" w:color="auto"/>
                <w:bottom w:val="none" w:sz="0" w:space="0" w:color="auto"/>
              </w:pBdr>
            </w:pPr>
            <w:r>
              <w:rPr>
                <w:noProof/>
              </w:rPr>
              <w:drawing>
                <wp:inline distT="0" distB="0" distL="0" distR="0">
                  <wp:extent cx="190500" cy="190500"/>
                  <wp:effectExtent l="19050" t="0" r="0" b="0"/>
                  <wp:docPr id="11" name="Picture 92"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ightbolb-small"/>
                          <pic:cNvPicPr>
                            <a:picLocks noChangeAspect="1" noChangeArrowheads="1"/>
                          </pic:cNvPicPr>
                        </pic:nvPicPr>
                        <pic:blipFill>
                          <a:blip r:embed="rId11"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9558" w:type="dxa"/>
          </w:tcPr>
          <w:p w:rsidR="00005EE8" w:rsidRDefault="00005EE8" w:rsidP="005E4846">
            <w:pPr>
              <w:pStyle w:val="Note"/>
            </w:pPr>
            <w:r>
              <w:t>KC User Documentation and In-Application Help is not meant to take the place of on-the-job training on your institution’s research administration policies, procedures and tasks.  KC is a tool you will use to accomplish a portion of those tasks, but this documentation is not intended to train you how research administration activities happen at your institution.  Although it covers enough of the very general principles of online research administration to instruct you how to use the software, it does not take into account which users with which job duties use which screens to perform which tasks – this is the responsibility of your unit or department within the organization.  KC’s flexibility for configuration and customization dictates that it is the responsibility of your institution to educate you about its unique implementation of KC.</w:t>
            </w:r>
          </w:p>
        </w:tc>
      </w:tr>
    </w:tbl>
    <w:p w:rsidR="005F104C" w:rsidRDefault="005F104C" w:rsidP="005F104C">
      <w:pPr>
        <w:pStyle w:val="Heading3"/>
      </w:pPr>
      <w:r>
        <w:t>Types of Documentation Included</w:t>
      </w:r>
    </w:p>
    <w:p w:rsidR="005F104C" w:rsidRDefault="005F104C" w:rsidP="005F104C">
      <w:pPr>
        <w:pStyle w:val="BodyText"/>
      </w:pPr>
      <w:r>
        <w:t>Interspersed throughout you will find the following three basic types of user documentation (typically appearing in this general-to-specific order):</w:t>
      </w:r>
    </w:p>
    <w:p w:rsidR="005F104C" w:rsidRDefault="005F104C" w:rsidP="005F104C">
      <w:pPr>
        <w:pStyle w:val="C1HBullet"/>
        <w:numPr>
          <w:ilvl w:val="0"/>
          <w:numId w:val="26"/>
        </w:numPr>
      </w:pPr>
      <w:r>
        <w:rPr>
          <w:b/>
          <w:bCs/>
        </w:rPr>
        <w:t>Conceptual</w:t>
      </w:r>
      <w:r>
        <w:t xml:space="preserve"> documentation includes reference and overview information that is used to support user understanding. It documents guidelines that: 1) enhance the completion of a task and 2) are best maintained independently so as not to interrupt the flow of learning. It does not provide how-to instruction, is not sequential, and is often in the form of a table. It often appears as a paragraph or two at the very beginning of a topic, or sometimes at the end of a printed user guide in the form of appendices.</w:t>
      </w:r>
    </w:p>
    <w:p w:rsidR="005F104C" w:rsidRDefault="005F104C" w:rsidP="005F104C">
      <w:pPr>
        <w:pStyle w:val="C1HBullet"/>
        <w:numPr>
          <w:ilvl w:val="0"/>
          <w:numId w:val="26"/>
        </w:numPr>
      </w:pPr>
      <w:r>
        <w:rPr>
          <w:b/>
          <w:bCs/>
        </w:rPr>
        <w:t>Process</w:t>
      </w:r>
      <w:r>
        <w:t xml:space="preserve"> documentation contains high-level overviews of process steps and flow charts. It is necessary only if the activity 1) is complex, 2) involves risk, or 3) must be performed in a consistent manner. It details sequential actions written as a series of tasks; and may involve multiple departments and/or users.  This type of content usually contains overview information and business rules.</w:t>
      </w:r>
    </w:p>
    <w:p w:rsidR="005F104C" w:rsidRDefault="005F104C" w:rsidP="005F104C">
      <w:pPr>
        <w:pStyle w:val="C1HBullet"/>
        <w:numPr>
          <w:ilvl w:val="0"/>
          <w:numId w:val="26"/>
        </w:numPr>
      </w:pPr>
      <w:r>
        <w:rPr>
          <w:b/>
          <w:bCs/>
        </w:rPr>
        <w:t>Task</w:t>
      </w:r>
      <w:r>
        <w:t xml:space="preserve"> documentation contains specific, detailed instructions with notes and action results that guide you through screen navigation to accomplish tasks. These often appear as numbered (ordered) lists of steps.  It is necessary only when the use of the system involves a task that: 1) involves user input action (data entry) by a single performer, 2) is complex, 3) involves risk, 4) must be performed in a consistent manner, 5) is best documented as a separate, stand-alone topic, and/or 6) when the task detail is referenced in multiple procedures or is subject to frequent change.</w:t>
      </w:r>
    </w:p>
    <w:p w:rsidR="005F104C" w:rsidRDefault="005F104C" w:rsidP="005F104C">
      <w:pPr>
        <w:pStyle w:val="Heading3"/>
      </w:pPr>
      <w:r>
        <w:t>Screen Images and Test Data</w:t>
      </w:r>
    </w:p>
    <w:p w:rsidR="005F104C" w:rsidRDefault="005F104C" w:rsidP="005F104C">
      <w:pPr>
        <w:pStyle w:val="BodyText"/>
      </w:pPr>
      <w:r>
        <w:t>Screen images (and data displayed therein) may not be technically identical to what can be viewed in the actual application, and are provided for demonstration purposes only.</w:t>
      </w:r>
    </w:p>
    <w:p w:rsidR="005F104C" w:rsidRDefault="005F104C" w:rsidP="005F104C">
      <w:pPr>
        <w:pStyle w:val="Heading3"/>
      </w:pPr>
      <w:r>
        <w:lastRenderedPageBreak/>
        <w:t>Institutional Business Processes and KC Implementation</w:t>
      </w:r>
    </w:p>
    <w:p w:rsidR="005F104C" w:rsidRDefault="005F104C" w:rsidP="005F104C">
      <w:pPr>
        <w:pStyle w:val="BodyText"/>
      </w:pPr>
      <w:r>
        <w:t>Various components of KC modules contain functions that are configurable prior to implementation, based on individual institutional business processes. KC is delivered with a set of data elements; some of which come with pre-populated (hard-coded) values, while others are configurable by institution. These may include, but are not limited to, administrative, maintenance and control data such as restrictions, names, types, groups and codes that can be modified, removed or added to, based on your institution's unique business rules.</w:t>
      </w:r>
    </w:p>
    <w:p w:rsidR="005F104C" w:rsidRDefault="005F104C" w:rsidP="005F104C">
      <w:pPr>
        <w:pStyle w:val="Heading3"/>
      </w:pPr>
      <w:r>
        <w:t>Configurable Values</w:t>
      </w:r>
    </w:p>
    <w:p w:rsidR="005F104C" w:rsidRDefault="005F104C" w:rsidP="005F104C">
      <w:pPr>
        <w:pStyle w:val="BodyText"/>
      </w:pPr>
      <w:r>
        <w:t>Many values referenced in this user documentation are in fact configurable and an institution implementing KC could choose to customize them. Wherever possible an effort has been made to make key values configurable as parameters as opposed to "hard coding" values into the application. Therefore some of the references in the user documentation to specific values for fields or attributes may in fact be different at your institution depending on the particular configuration decisions.</w:t>
      </w:r>
    </w:p>
    <w:p w:rsidR="00381FEF" w:rsidRDefault="00381FEF" w:rsidP="00381FEF">
      <w:pPr>
        <w:pStyle w:val="Heading2"/>
      </w:pPr>
      <w:r>
        <w:t>Purpose and Audience</w:t>
      </w:r>
    </w:p>
    <w:p w:rsidR="00C30344" w:rsidRDefault="00C30344" w:rsidP="00C30344">
      <w:pPr>
        <w:pStyle w:val="BodyText"/>
      </w:pPr>
      <w:r>
        <w:t xml:space="preserve">The </w:t>
      </w:r>
      <w:r w:rsidRPr="00BC2F6F">
        <w:rPr>
          <w:b/>
        </w:rPr>
        <w:t>purpose</w:t>
      </w:r>
      <w:r>
        <w:t xml:space="preserve"> of this documentation is to assist you with efficient usage of the KC system</w:t>
      </w:r>
      <w:r w:rsidR="00BC2F6F">
        <w:t xml:space="preserve"> by describing</w:t>
      </w:r>
      <w:r>
        <w:t xml:space="preserve"> its features</w:t>
      </w:r>
      <w:r w:rsidR="00BC2F6F">
        <w:t xml:space="preserve">, </w:t>
      </w:r>
      <w:r>
        <w:t>tools and processes, including a walkthrough of:</w:t>
      </w:r>
    </w:p>
    <w:p w:rsidR="00C30344" w:rsidRDefault="00C30344" w:rsidP="00C30344">
      <w:pPr>
        <w:pStyle w:val="BodyText"/>
        <w:numPr>
          <w:ilvl w:val="0"/>
          <w:numId w:val="36"/>
        </w:numPr>
      </w:pPr>
      <w:r>
        <w:t>Screen navigation</w:t>
      </w:r>
    </w:p>
    <w:p w:rsidR="00C30344" w:rsidRDefault="00C30344" w:rsidP="00C30344">
      <w:pPr>
        <w:pStyle w:val="BodyText"/>
        <w:numPr>
          <w:ilvl w:val="0"/>
          <w:numId w:val="36"/>
        </w:numPr>
      </w:pPr>
      <w:r>
        <w:t>Action options</w:t>
      </w:r>
    </w:p>
    <w:p w:rsidR="00C30344" w:rsidRDefault="00C30344" w:rsidP="00C30344">
      <w:pPr>
        <w:pStyle w:val="BodyText"/>
        <w:numPr>
          <w:ilvl w:val="0"/>
          <w:numId w:val="36"/>
        </w:numPr>
      </w:pPr>
      <w:r>
        <w:t>Using the software to accomplish tasks</w:t>
      </w:r>
    </w:p>
    <w:p w:rsidR="00C30344" w:rsidRDefault="00C30344" w:rsidP="00C30344">
      <w:pPr>
        <w:pStyle w:val="BodyText"/>
        <w:numPr>
          <w:ilvl w:val="0"/>
          <w:numId w:val="36"/>
        </w:numPr>
      </w:pPr>
      <w:r>
        <w:t>Electronic document and workflow routing</w:t>
      </w:r>
    </w:p>
    <w:p w:rsidR="00BC2F6F" w:rsidRPr="00BC2F6F" w:rsidRDefault="00BC2F6F" w:rsidP="00BC2F6F">
      <w:pPr>
        <w:pStyle w:val="BodyText"/>
      </w:pPr>
      <w:r>
        <w:t>All KC documentation, whether printed or online, is meant to demonstrate how the system works and thus serves as a helpful desk reference during day-to-day system usage. Once familiar with the basic functionality of the KC, you can use this guide as a valuable tool for less common tasks, and as an excellent source of information should you experience any difficulties.</w:t>
      </w:r>
    </w:p>
    <w:p w:rsidR="00C30344" w:rsidRDefault="00C30344" w:rsidP="00C30344">
      <w:pPr>
        <w:pStyle w:val="BodyText"/>
      </w:pPr>
      <w:r>
        <w:t xml:space="preserve">The </w:t>
      </w:r>
      <w:r w:rsidRPr="00BC2F6F">
        <w:rPr>
          <w:b/>
        </w:rPr>
        <w:t>audience</w:t>
      </w:r>
      <w:r>
        <w:t xml:space="preserve"> of this documentation is any user of the system, however, the focus is on the typical end user involved in research administration activities as opposed to those involved in installation, implementation, technical configuration, maintenance, and system administration.</w:t>
      </w:r>
    </w:p>
    <w:p w:rsidR="00C30344" w:rsidRDefault="00C30344" w:rsidP="00C30344">
      <w:pPr>
        <w:pStyle w:val="BodyText"/>
      </w:pPr>
      <w:r>
        <w:t xml:space="preserve">The term </w:t>
      </w:r>
      <w:r>
        <w:rPr>
          <w:b/>
          <w:bCs/>
        </w:rPr>
        <w:t>end user</w:t>
      </w:r>
      <w:r>
        <w:t xml:space="preserve"> is meant to differentiate software developers from the users of the programs they write, and similarly, for information technology professionals to distinguish the system administrator from the users of computer systems for which the administrator is responsible.</w:t>
      </w:r>
    </w:p>
    <w:tbl>
      <w:tblPr>
        <w:tblW w:w="0" w:type="auto"/>
        <w:tblLook w:val="0000"/>
      </w:tblPr>
      <w:tblGrid>
        <w:gridCol w:w="546"/>
        <w:gridCol w:w="9390"/>
      </w:tblGrid>
      <w:tr w:rsidR="00C30344" w:rsidTr="005E4846">
        <w:tc>
          <w:tcPr>
            <w:tcW w:w="378" w:type="dxa"/>
          </w:tcPr>
          <w:p w:rsidR="00C30344" w:rsidRDefault="00C30344" w:rsidP="005E4846">
            <w:pPr>
              <w:pStyle w:val="Note"/>
              <w:pBdr>
                <w:top w:val="none" w:sz="0" w:space="0" w:color="auto"/>
                <w:bottom w:val="none" w:sz="0" w:space="0" w:color="auto"/>
              </w:pBdr>
            </w:pPr>
            <w:r>
              <w:rPr>
                <w:rFonts w:hint="eastAsia"/>
                <w:noProof/>
              </w:rPr>
              <w:drawing>
                <wp:inline distT="0" distB="0" distL="0" distR="0">
                  <wp:extent cx="190500" cy="190500"/>
                  <wp:effectExtent l="19050" t="0" r="0" b="0"/>
                  <wp:docPr id="43" name="Picture 43"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o-arrow-red"/>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9558" w:type="dxa"/>
          </w:tcPr>
          <w:p w:rsidR="00C30344" w:rsidRDefault="00C30344" w:rsidP="005B1C7F">
            <w:pPr>
              <w:pStyle w:val="Note"/>
            </w:pPr>
            <w:r>
              <w:t xml:space="preserve">For highly technical KC documentation, see the online Rice documentation at </w:t>
            </w:r>
            <w:hyperlink r:id="rId12" w:history="1">
              <w:r w:rsidRPr="00676FC6">
                <w:rPr>
                  <w:rStyle w:val="Hyperlink"/>
                </w:rPr>
                <w:t>http://rice.kuali.org/documentation/1.0.0/</w:t>
              </w:r>
            </w:hyperlink>
            <w:r>
              <w:t xml:space="preserve">  which includes global user guides, installation guides, database diagrams, </w:t>
            </w:r>
            <w:r w:rsidR="005B1C7F">
              <w:t>and technical reference guides for notification, workflow, identity management, nervous system and service bus modules.</w:t>
            </w:r>
          </w:p>
        </w:tc>
      </w:tr>
    </w:tbl>
    <w:p w:rsidR="00381FEF" w:rsidRDefault="00381FEF" w:rsidP="00381FEF">
      <w:pPr>
        <w:pStyle w:val="Heading2"/>
      </w:pPr>
      <w:r>
        <w:t>Organization and Conventions</w:t>
      </w:r>
    </w:p>
    <w:p w:rsidR="00BC2F6F" w:rsidRPr="00BC2F6F" w:rsidRDefault="00BC2F6F" w:rsidP="00BC2F6F">
      <w:pPr>
        <w:pStyle w:val="BodyText"/>
      </w:pPr>
      <w:r>
        <w:t>This documentation employs an information architecture design and set of typographic conventions to make it simple to use.  Having an understanding of the way it is organized and the conventions it uses are important to using it most efficiently.</w:t>
      </w:r>
    </w:p>
    <w:p w:rsidR="00381FEF" w:rsidRDefault="00381FEF" w:rsidP="00381FEF">
      <w:pPr>
        <w:pStyle w:val="Heading3"/>
      </w:pPr>
      <w:r>
        <w:lastRenderedPageBreak/>
        <w:t>How The Organization Suits the Subject Matter &amp; Corresponds to the Software Design</w:t>
      </w:r>
    </w:p>
    <w:p w:rsidR="005B1C7F" w:rsidRPr="005B1C7F" w:rsidRDefault="005B1C7F" w:rsidP="005B1C7F">
      <w:pPr>
        <w:pStyle w:val="BodyText"/>
      </w:pPr>
      <w:r>
        <w:t>KC user documentation is generally organized according to the design of the user interface.  Main menu tabs at the top of every screen are designed for user types, and the functionality links displayed on each are grouped according to functional subject matter areas.</w:t>
      </w:r>
    </w:p>
    <w:p w:rsidR="005B1C7F" w:rsidRPr="005B1C7F" w:rsidRDefault="005B1C7F" w:rsidP="005B1C7F">
      <w:pPr>
        <w:pStyle w:val="BodyText"/>
      </w:pPr>
      <w:r>
        <w:t>The table of contents is organized according to the screens and action options in the software, allowing you to efficiently locate specific information.  Typically, you will find that topics appear as they do in the user interface of the software system in a top-to-bottom, left-to-right fashion, as you would read a website or newspaper.</w:t>
      </w:r>
    </w:p>
    <w:p w:rsidR="00381FEF" w:rsidRDefault="00381FEF" w:rsidP="00381FEF">
      <w:pPr>
        <w:pStyle w:val="Heading3"/>
      </w:pPr>
      <w:r>
        <w:t>Icons and Symbols</w:t>
      </w:r>
    </w:p>
    <w:p w:rsidR="00BC2F6F" w:rsidRDefault="00BC2F6F" w:rsidP="00BC2F6F">
      <w:pPr>
        <w:pStyle w:val="BodyText"/>
      </w:pPr>
      <w:r>
        <w:t>The following graphical icon symbols are used throughout this user documentation to call your attention to pieces of textual information and statements that can generally be categorized as described:</w:t>
      </w:r>
    </w:p>
    <w:p w:rsidR="00BC2F6F" w:rsidRDefault="00BC2F6F" w:rsidP="00BC2F6F">
      <w:pPr>
        <w:pStyle w:val="Caption"/>
      </w:pPr>
      <w:r>
        <w:t xml:space="preserve">Table </w:t>
      </w:r>
      <w:fldSimple w:instr=" SEQ Table \* ARABIC ">
        <w:r w:rsidR="005F104C">
          <w:rPr>
            <w:noProof/>
          </w:rPr>
          <w:t>1</w:t>
        </w:r>
      </w:fldSimple>
      <w:r>
        <w:t xml:space="preserve"> Icons in User Documentation</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738"/>
        <w:gridCol w:w="4320"/>
      </w:tblGrid>
      <w:tr w:rsidR="00BC2F6F" w:rsidTr="005E4846">
        <w:trPr>
          <w:cantSplit/>
          <w:tblHeader/>
        </w:trPr>
        <w:tc>
          <w:tcPr>
            <w:tcW w:w="738" w:type="dxa"/>
            <w:tcBorders>
              <w:top w:val="double" w:sz="6" w:space="0" w:color="auto"/>
              <w:bottom w:val="double" w:sz="6" w:space="0" w:color="auto"/>
            </w:tcBorders>
            <w:shd w:val="clear" w:color="auto" w:fill="C0C0C0"/>
          </w:tcPr>
          <w:p w:rsidR="00BC2F6F" w:rsidRDefault="00BC2F6F" w:rsidP="005E4846">
            <w:pPr>
              <w:pStyle w:val="TableHeading"/>
            </w:pPr>
            <w:r>
              <w:t>Icon</w:t>
            </w:r>
          </w:p>
        </w:tc>
        <w:tc>
          <w:tcPr>
            <w:tcW w:w="4320" w:type="dxa"/>
            <w:tcBorders>
              <w:top w:val="double" w:sz="6" w:space="0" w:color="auto"/>
              <w:bottom w:val="double" w:sz="6" w:space="0" w:color="auto"/>
            </w:tcBorders>
            <w:shd w:val="clear" w:color="auto" w:fill="C0C0C0"/>
          </w:tcPr>
          <w:p w:rsidR="00BC2F6F" w:rsidRDefault="00BC2F6F" w:rsidP="005E4846">
            <w:pPr>
              <w:pStyle w:val="TableHeading"/>
            </w:pPr>
            <w:r>
              <w:t>Description</w:t>
            </w:r>
          </w:p>
        </w:tc>
      </w:tr>
      <w:tr w:rsidR="00BC2F6F" w:rsidTr="005E4846">
        <w:tc>
          <w:tcPr>
            <w:tcW w:w="738" w:type="dxa"/>
            <w:tcBorders>
              <w:top w:val="double" w:sz="6" w:space="0" w:color="auto"/>
            </w:tcBorders>
          </w:tcPr>
          <w:p w:rsidR="00BC2F6F" w:rsidRDefault="00BC2F6F" w:rsidP="005E4846">
            <w:pPr>
              <w:pStyle w:val="TableText"/>
            </w:pPr>
            <w:r>
              <w:rPr>
                <w:rFonts w:hint="eastAsia"/>
                <w:noProof/>
              </w:rPr>
              <w:drawing>
                <wp:inline distT="0" distB="0" distL="0" distR="0">
                  <wp:extent cx="142875" cy="142875"/>
                  <wp:effectExtent l="19050" t="0" r="9525" b="0"/>
                  <wp:docPr id="48" name="Picture 4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encil-small"/>
                          <pic:cNvPicPr>
                            <a:picLocks noChangeAspect="1" noChangeArrowheads="1"/>
                          </pic:cNvPicPr>
                        </pic:nvPicPr>
                        <pic:blipFill>
                          <a:blip r:embed="rId13"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4320" w:type="dxa"/>
            <w:tcBorders>
              <w:top w:val="double" w:sz="6" w:space="0" w:color="auto"/>
            </w:tcBorders>
          </w:tcPr>
          <w:p w:rsidR="00BC2F6F" w:rsidRDefault="00BC2F6F" w:rsidP="005E4846">
            <w:pPr>
              <w:pStyle w:val="TableText"/>
            </w:pPr>
            <w:r>
              <w:t>Note/Important/FYI</w:t>
            </w:r>
          </w:p>
        </w:tc>
      </w:tr>
      <w:tr w:rsidR="00BC2F6F" w:rsidTr="005E4846">
        <w:tc>
          <w:tcPr>
            <w:tcW w:w="738" w:type="dxa"/>
          </w:tcPr>
          <w:p w:rsidR="00BC2F6F" w:rsidRDefault="00BC2F6F" w:rsidP="005E4846">
            <w:pPr>
              <w:pStyle w:val="TableText"/>
            </w:pPr>
            <w:r>
              <w:rPr>
                <w:rFonts w:hint="eastAsia"/>
                <w:noProof/>
              </w:rPr>
              <w:drawing>
                <wp:inline distT="0" distB="0" distL="0" distR="0">
                  <wp:extent cx="190500" cy="190500"/>
                  <wp:effectExtent l="19050" t="0" r="0" b="0"/>
                  <wp:docPr id="49" name="Picture 49"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o-arrow-red"/>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4320" w:type="dxa"/>
          </w:tcPr>
          <w:p w:rsidR="00BC2F6F" w:rsidRDefault="00BC2F6F" w:rsidP="005E4846">
            <w:pPr>
              <w:pStyle w:val="TableText"/>
            </w:pPr>
            <w:r>
              <w:t>Cross-reference/Link/ Internal or External Hyperlink</w:t>
            </w:r>
          </w:p>
        </w:tc>
      </w:tr>
      <w:tr w:rsidR="00BC2F6F" w:rsidTr="005E4846">
        <w:tc>
          <w:tcPr>
            <w:tcW w:w="738" w:type="dxa"/>
          </w:tcPr>
          <w:p w:rsidR="00BC2F6F" w:rsidRDefault="00BC2F6F" w:rsidP="005E4846">
            <w:pPr>
              <w:pStyle w:val="TableText"/>
            </w:pPr>
            <w:r>
              <w:rPr>
                <w:noProof/>
              </w:rPr>
              <w:drawing>
                <wp:inline distT="0" distB="0" distL="0" distR="0">
                  <wp:extent cx="190500" cy="190500"/>
                  <wp:effectExtent l="19050" t="0" r="0" b="0"/>
                  <wp:docPr id="50" name="Picture 50"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ightbolb-small"/>
                          <pic:cNvPicPr>
                            <a:picLocks noChangeAspect="1" noChangeArrowheads="1"/>
                          </pic:cNvPicPr>
                        </pic:nvPicPr>
                        <pic:blipFill>
                          <a:blip r:embed="rId11"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4320" w:type="dxa"/>
          </w:tcPr>
          <w:p w:rsidR="00BC2F6F" w:rsidRDefault="00BC2F6F" w:rsidP="005E4846">
            <w:pPr>
              <w:pStyle w:val="TableText"/>
            </w:pPr>
            <w:r>
              <w:t>Suggestion/Concept/Hint/Tip/Idea</w:t>
            </w:r>
          </w:p>
        </w:tc>
      </w:tr>
      <w:tr w:rsidR="00BC2F6F" w:rsidTr="005E4846">
        <w:tc>
          <w:tcPr>
            <w:tcW w:w="738" w:type="dxa"/>
          </w:tcPr>
          <w:p w:rsidR="00BC2F6F" w:rsidRDefault="00BC2F6F" w:rsidP="005E4846">
            <w:pPr>
              <w:pStyle w:val="TableText"/>
            </w:pPr>
            <w:r>
              <w:rPr>
                <w:noProof/>
              </w:rPr>
              <w:drawing>
                <wp:inline distT="0" distB="0" distL="0" distR="0">
                  <wp:extent cx="152400" cy="152400"/>
                  <wp:effectExtent l="19050" t="0" r="0" b="0"/>
                  <wp:docPr id="51" name="Picture 51"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xclaim"/>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4320" w:type="dxa"/>
          </w:tcPr>
          <w:p w:rsidR="00BC2F6F" w:rsidRDefault="00BC2F6F" w:rsidP="005E4846">
            <w:pPr>
              <w:pStyle w:val="TableText"/>
            </w:pPr>
            <w:r>
              <w:t>Caution/Warning/Error</w:t>
            </w:r>
          </w:p>
        </w:tc>
      </w:tr>
    </w:tbl>
    <w:p w:rsidR="00BC2F6F" w:rsidRDefault="00BC2F6F" w:rsidP="00BC2F6F">
      <w:pPr>
        <w:pStyle w:val="Heading4"/>
      </w:pPr>
      <w:r>
        <w:t>Typographic Conventions</w:t>
      </w:r>
    </w:p>
    <w:p w:rsidR="00BC2F6F" w:rsidRDefault="00BC2F6F" w:rsidP="00BC2F6F">
      <w:pPr>
        <w:pStyle w:val="BodyText"/>
      </w:pPr>
      <w:r>
        <w:t xml:space="preserve">This document adheres to specific documentation standards and style conventions to optimize readability. The formatting of text used to name “things you click on” are typically </w:t>
      </w:r>
      <w:r>
        <w:rPr>
          <w:rFonts w:ascii="Arial" w:hAnsi="Arial"/>
          <w:b/>
        </w:rPr>
        <w:t>bold</w:t>
      </w:r>
      <w:r>
        <w:t xml:space="preserve"> to enhance visual comprehension and improve usability.  </w:t>
      </w:r>
    </w:p>
    <w:p w:rsidR="005B1C7F" w:rsidRPr="005B1C7F" w:rsidRDefault="00BC2F6F" w:rsidP="005B1C7F">
      <w:pPr>
        <w:pStyle w:val="BodyText"/>
      </w:pPr>
      <w:r>
        <w:t>Sequential tasks are numbered, notes and action results are indented, and user interface element references are typically formatted to enhance readability. Mouse pointer icons and callouts are used frequently to show you what to click on at each process step.</w:t>
      </w:r>
    </w:p>
    <w:p w:rsidR="00381FEF" w:rsidRDefault="00381FEF" w:rsidP="00381FEF">
      <w:pPr>
        <w:pStyle w:val="Heading2"/>
      </w:pPr>
      <w:r>
        <w:t>User Support Information</w:t>
      </w:r>
    </w:p>
    <w:p w:rsidR="004B2024" w:rsidRDefault="00BA57A6" w:rsidP="004B2024">
      <w:pPr>
        <w:pStyle w:val="BodyText"/>
      </w:pPr>
      <w:r>
        <w:t xml:space="preserve">Visit </w:t>
      </w:r>
      <w:hyperlink r:id="rId15" w:history="1">
        <w:r w:rsidRPr="00676FC6">
          <w:rPr>
            <w:rStyle w:val="Hyperlink"/>
          </w:rPr>
          <w:t>http://www.kuali.org/support</w:t>
        </w:r>
      </w:hyperlink>
      <w:r>
        <w:t xml:space="preserve"> for information about Kuali Commercial Affiliates.</w:t>
      </w:r>
    </w:p>
    <w:p w:rsidR="00BA57A6" w:rsidRDefault="00BA57A6" w:rsidP="004B2024">
      <w:pPr>
        <w:pStyle w:val="BodyText"/>
      </w:pPr>
      <w:r>
        <w:t xml:space="preserve">Visit </w:t>
      </w:r>
      <w:hyperlink r:id="rId16" w:history="1">
        <w:r w:rsidRPr="00676FC6">
          <w:rPr>
            <w:rStyle w:val="Hyperlink"/>
          </w:rPr>
          <w:t>http://www.kuali.org/kc</w:t>
        </w:r>
      </w:hyperlink>
      <w:r>
        <w:t xml:space="preserve"> for general information about the Kuali Coeus project.</w:t>
      </w:r>
    </w:p>
    <w:p w:rsidR="00C206AD" w:rsidRDefault="00C206AD" w:rsidP="004B2024">
      <w:pPr>
        <w:pStyle w:val="BodyText"/>
      </w:pPr>
      <w:r>
        <w:t xml:space="preserve">Visit </w:t>
      </w:r>
      <w:hyperlink r:id="rId17" w:history="1">
        <w:r w:rsidRPr="00676FC6">
          <w:rPr>
            <w:rStyle w:val="Hyperlink"/>
          </w:rPr>
          <w:t>http://www.kuali.org</w:t>
        </w:r>
      </w:hyperlink>
      <w:r>
        <w:t xml:space="preserve"> for links to FAQs, resource guides, conference information, workshops, feeds, newsletters, test drives, downloads and tutorials.</w:t>
      </w:r>
    </w:p>
    <w:p w:rsidR="00983403" w:rsidRDefault="00983403" w:rsidP="00983403">
      <w:pPr>
        <w:pStyle w:val="BodyText"/>
      </w:pPr>
      <w:r>
        <w:t xml:space="preserve">E-mail </w:t>
      </w:r>
      <w:hyperlink r:id="rId18" w:history="1">
        <w:r w:rsidRPr="00676FC6">
          <w:rPr>
            <w:rStyle w:val="Hyperlink"/>
          </w:rPr>
          <w:t>kc.doc.collab@kuali.org</w:t>
        </w:r>
      </w:hyperlink>
      <w:r>
        <w:t xml:space="preserve"> to contact us with comments or suggestions for future documentation editions.</w:t>
      </w:r>
      <w:r w:rsidR="004E4A81">
        <w:t xml:space="preserve">  As we write, revise, and evaluate our documentation, your feedback is the most valuable input we receive.</w:t>
      </w:r>
    </w:p>
    <w:p w:rsidR="00983403" w:rsidRDefault="00983403" w:rsidP="00983403">
      <w:pPr>
        <w:pStyle w:val="BodyText"/>
      </w:pPr>
      <w:r>
        <w:rPr>
          <w:noProof/>
        </w:rPr>
        <w:drawing>
          <wp:inline distT="0" distB="0" distL="0" distR="0">
            <wp:extent cx="4286250" cy="4476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9" cstate="print"/>
                    <a:srcRect/>
                    <a:stretch>
                      <a:fillRect/>
                    </a:stretch>
                  </pic:blipFill>
                  <pic:spPr bwMode="auto">
                    <a:xfrm>
                      <a:off x="0" y="0"/>
                      <a:ext cx="4286250" cy="447675"/>
                    </a:xfrm>
                    <a:prstGeom prst="rect">
                      <a:avLst/>
                    </a:prstGeom>
                    <a:noFill/>
                    <a:ln w="9525">
                      <a:noFill/>
                      <a:miter lim="800000"/>
                      <a:headEnd/>
                      <a:tailEnd/>
                    </a:ln>
                  </pic:spPr>
                </pic:pic>
              </a:graphicData>
            </a:graphic>
          </wp:inline>
        </w:drawing>
      </w:r>
    </w:p>
    <w:p w:rsidR="00983403" w:rsidRDefault="00983403" w:rsidP="00983403">
      <w:pPr>
        <w:pStyle w:val="Caption"/>
      </w:pPr>
      <w:r>
        <w:t xml:space="preserve">Figure </w:t>
      </w:r>
      <w:fldSimple w:instr=" SEQ Figure \* ARABIC ">
        <w:r w:rsidR="009E1E5C">
          <w:rPr>
            <w:noProof/>
          </w:rPr>
          <w:t>1</w:t>
        </w:r>
      </w:fldSimple>
      <w:r>
        <w:t xml:space="preserve"> Topic-Specific In-Application Help E-Mail Feedback</w:t>
      </w:r>
    </w:p>
    <w:p w:rsidR="00983403" w:rsidRDefault="00983403" w:rsidP="00983403">
      <w:pPr>
        <w:pStyle w:val="BodyText"/>
      </w:pPr>
      <w:r>
        <w:t xml:space="preserve">Click the </w:t>
      </w:r>
      <w:r>
        <w:rPr>
          <w:b/>
          <w:bCs/>
        </w:rPr>
        <w:t>E-Mail</w:t>
      </w:r>
      <w:r>
        <w:t xml:space="preserve"> icon on the help menu bar from any screen, document or page to immediately provide feedback on a particular help topic. Your default e-mail application is launched with the 'To' and 'Subject' fields automatically populated, along with the help URL in the body of the e-mail. Just add your comments and click Send.</w:t>
      </w:r>
    </w:p>
    <w:p w:rsidR="00381FEF" w:rsidRDefault="004E4A81" w:rsidP="00381FEF">
      <w:pPr>
        <w:pStyle w:val="Heading2"/>
      </w:pPr>
      <w:r>
        <w:lastRenderedPageBreak/>
        <w:t>Copyright and Licensing</w:t>
      </w:r>
    </w:p>
    <w:p w:rsidR="00381FEF" w:rsidRDefault="005E4846" w:rsidP="00381FEF">
      <w:pPr>
        <w:pStyle w:val="BodyText"/>
      </w:pPr>
      <w:r>
        <w:t xml:space="preserve">All Kuali Foundation Licensing information is located online at:  </w:t>
      </w:r>
      <w:hyperlink r:id="rId20" w:history="1">
        <w:r w:rsidRPr="00520ED2">
          <w:rPr>
            <w:rStyle w:val="Hyperlink"/>
          </w:rPr>
          <w:t>https://test.kuali.org/confluence/display/KULFOUND/Licensing</w:t>
        </w:r>
      </w:hyperlink>
    </w:p>
    <w:p w:rsidR="00485D5C" w:rsidRDefault="00485D5C" w:rsidP="00485D5C">
      <w:pPr>
        <w:pStyle w:val="BodyText"/>
      </w:pPr>
      <w:r>
        <w:rPr>
          <w:noProof/>
        </w:rPr>
        <w:drawing>
          <wp:inline distT="0" distB="0" distL="0" distR="0">
            <wp:extent cx="1847850" cy="762000"/>
            <wp:effectExtent l="19050" t="19050" r="19050" b="19050"/>
            <wp:docPr id="12" name="Picture 7" descr="cid:628453716@26092006-2a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628453716@26092006-2aa9"/>
                    <pic:cNvPicPr>
                      <a:picLocks noChangeAspect="1" noChangeArrowheads="1"/>
                    </pic:cNvPicPr>
                  </pic:nvPicPr>
                  <pic:blipFill>
                    <a:blip r:embed="rId21" r:link="rId22" cstate="print"/>
                    <a:srcRect/>
                    <a:stretch>
                      <a:fillRect/>
                    </a:stretch>
                  </pic:blipFill>
                  <pic:spPr bwMode="auto">
                    <a:xfrm>
                      <a:off x="0" y="0"/>
                      <a:ext cx="1847850" cy="762000"/>
                    </a:xfrm>
                    <a:prstGeom prst="rect">
                      <a:avLst/>
                    </a:prstGeom>
                    <a:noFill/>
                    <a:ln w="6350" cmpd="sng">
                      <a:solidFill>
                        <a:srgbClr val="000000"/>
                      </a:solidFill>
                      <a:miter lim="800000"/>
                      <a:headEnd/>
                      <a:tailEnd/>
                    </a:ln>
                    <a:effectLst/>
                  </pic:spPr>
                </pic:pic>
              </a:graphicData>
            </a:graphic>
          </wp:inline>
        </w:drawing>
      </w:r>
    </w:p>
    <w:p w:rsidR="00485D5C" w:rsidRDefault="00485D5C" w:rsidP="00485D5C">
      <w:pPr>
        <w:pStyle w:val="BodyText"/>
      </w:pPr>
      <w:r>
        <w:t xml:space="preserve">Kuali ® is a registered trademark </w:t>
      </w:r>
      <w:r>
        <w:sym w:font="Symbol" w:char="F0D4"/>
      </w:r>
      <w:r>
        <w:t xml:space="preserve"> of the Trustees of Indiana University.</w:t>
      </w:r>
    </w:p>
    <w:p w:rsidR="00485D5C" w:rsidRDefault="00485D5C" w:rsidP="00485D5C">
      <w:pPr>
        <w:pStyle w:val="BodyText"/>
      </w:pPr>
      <w:r>
        <w:t xml:space="preserve">The Kuali Foundation has established a set of intellectual property management practices to protect the foundation, its members, and the extended Kuali community. </w:t>
      </w:r>
    </w:p>
    <w:p w:rsidR="00485D5C" w:rsidRDefault="00485D5C" w:rsidP="00485D5C">
      <w:pPr>
        <w:pStyle w:val="BodyText"/>
      </w:pPr>
      <w:r>
        <w:t>The Kuali Foundation uses various licenses to distribute software and documentation, to accept regular contributions from individuals and organizations, and to accept large grants of existing software products.</w:t>
      </w:r>
    </w:p>
    <w:p w:rsidR="00485D5C" w:rsidRDefault="00485D5C" w:rsidP="00485D5C">
      <w:pPr>
        <w:pStyle w:val="BodyText"/>
      </w:pPr>
      <w:r>
        <w:t>The sections that follow explain Kuali copyright information as it pertains to the following three licensing areas:</w:t>
      </w:r>
    </w:p>
    <w:p w:rsidR="00485D5C" w:rsidRDefault="00485D5C" w:rsidP="00485D5C">
      <w:pPr>
        <w:pStyle w:val="C1HBullet"/>
        <w:numPr>
          <w:ilvl w:val="0"/>
          <w:numId w:val="26"/>
        </w:numPr>
      </w:pPr>
      <w:r>
        <w:t>Software Licensing</w:t>
      </w:r>
    </w:p>
    <w:p w:rsidR="00485D5C" w:rsidRDefault="00485D5C" w:rsidP="00485D5C">
      <w:pPr>
        <w:pStyle w:val="C1HBullet"/>
        <w:numPr>
          <w:ilvl w:val="0"/>
          <w:numId w:val="26"/>
        </w:numPr>
      </w:pPr>
      <w:r>
        <w:t>Contributor Licensing</w:t>
      </w:r>
    </w:p>
    <w:p w:rsidR="00485D5C" w:rsidRDefault="00485D5C" w:rsidP="00485D5C">
      <w:pPr>
        <w:pStyle w:val="C1HBullet"/>
        <w:numPr>
          <w:ilvl w:val="0"/>
          <w:numId w:val="26"/>
        </w:numPr>
      </w:pPr>
      <w:r>
        <w:t>Documentation Licensing</w:t>
      </w:r>
    </w:p>
    <w:p w:rsidR="00485D5C" w:rsidRDefault="00485D5C" w:rsidP="00381FEF">
      <w:pPr>
        <w:pStyle w:val="BodyText"/>
      </w:pPr>
      <w:r>
        <w:rPr>
          <w:b/>
          <w:bCs/>
        </w:rPr>
        <w:t>Intellectual Property Contact Information</w:t>
      </w:r>
      <w:r>
        <w:t xml:space="preserve">:  If you have any questions about Kuali Intellectual property, please contact The Kuali Foundation at </w:t>
      </w:r>
      <w:hyperlink r:id="rId23" w:history="1">
        <w:r>
          <w:rPr>
            <w:rStyle w:val="Hyperlink"/>
          </w:rPr>
          <w:t>licensing@kuali.org</w:t>
        </w:r>
      </w:hyperlink>
      <w:r>
        <w:rPr>
          <w:rStyle w:val="Hyperlink"/>
        </w:rPr>
        <w:t>.</w:t>
      </w:r>
    </w:p>
    <w:p w:rsidR="00485D5C" w:rsidRDefault="00485D5C" w:rsidP="005E4846">
      <w:pPr>
        <w:pStyle w:val="Heading3"/>
      </w:pPr>
      <w:r>
        <w:t>Software Licensing</w:t>
      </w:r>
    </w:p>
    <w:p w:rsidR="005E4846" w:rsidRDefault="005E4846" w:rsidP="00485D5C">
      <w:pPr>
        <w:pStyle w:val="Heading4"/>
      </w:pPr>
      <w:r>
        <w:t>Acknowledgments</w:t>
      </w:r>
    </w:p>
    <w:tbl>
      <w:tblPr>
        <w:tblW w:w="0" w:type="auto"/>
        <w:tblLook w:val="0000"/>
      </w:tblPr>
      <w:tblGrid>
        <w:gridCol w:w="1176"/>
        <w:gridCol w:w="8760"/>
      </w:tblGrid>
      <w:tr w:rsidR="005E4846" w:rsidTr="005E4846">
        <w:tc>
          <w:tcPr>
            <w:tcW w:w="378" w:type="dxa"/>
          </w:tcPr>
          <w:p w:rsidR="005E4846" w:rsidRDefault="005E4846" w:rsidP="005E4846">
            <w:pPr>
              <w:pStyle w:val="Note"/>
              <w:pBdr>
                <w:top w:val="none" w:sz="0" w:space="0" w:color="auto"/>
                <w:bottom w:val="none" w:sz="0" w:space="0" w:color="auto"/>
              </w:pBdr>
            </w:pPr>
            <w:r w:rsidRPr="005E4846">
              <w:drawing>
                <wp:inline distT="0" distB="0" distL="0" distR="0">
                  <wp:extent cx="581502" cy="733425"/>
                  <wp:effectExtent l="19050" t="0" r="904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85977" cy="739069"/>
                          </a:xfrm>
                          <a:prstGeom prst="rect">
                            <a:avLst/>
                          </a:prstGeom>
                          <a:noFill/>
                          <a:ln w="9525">
                            <a:noFill/>
                            <a:miter lim="800000"/>
                            <a:headEnd/>
                            <a:tailEnd/>
                          </a:ln>
                        </pic:spPr>
                      </pic:pic>
                    </a:graphicData>
                  </a:graphic>
                </wp:inline>
              </w:drawing>
            </w:r>
          </w:p>
        </w:tc>
        <w:tc>
          <w:tcPr>
            <w:tcW w:w="9558" w:type="dxa"/>
          </w:tcPr>
          <w:p w:rsidR="005E4846" w:rsidRDefault="005E4846" w:rsidP="005E4846">
            <w:pPr>
              <w:pStyle w:val="Note"/>
            </w:pPr>
            <w:r>
              <w:t xml:space="preserve">Copyright </w:t>
            </w:r>
            <w:r>
              <w:rPr>
                <w:rFonts w:cs="Times New Roman"/>
              </w:rPr>
              <w:t>©</w:t>
            </w:r>
            <w:r>
              <w:t xml:space="preserve"> 2007-2010 The Kuali Foundation. All rights reserved. Kuali Coeus is licensed for use pursuant to the Educational Community License, Version 2.0 (</w:t>
            </w:r>
            <w:hyperlink r:id="rId25" w:history="1">
              <w:r w:rsidRPr="00520ED2">
                <w:rPr>
                  <w:rStyle w:val="Hyperlink"/>
                </w:rPr>
                <w:t>http://www.opensource.org/licenses/ecl2.php</w:t>
              </w:r>
            </w:hyperlink>
            <w:r>
              <w:t xml:space="preserve">). Portions of Kuali Coeus copyrighted by other parties, including the parties listed below, and you should see the licenses directory for complete copyright and licensing information. Questions about licensing should be directed to </w:t>
            </w:r>
            <w:hyperlink r:id="rId26" w:history="1">
              <w:r>
                <w:rPr>
                  <w:rStyle w:val="Hyperlink"/>
                </w:rPr>
                <w:t>license@kuali.org</w:t>
              </w:r>
            </w:hyperlink>
            <w:r>
              <w:t>.</w:t>
            </w:r>
          </w:p>
        </w:tc>
      </w:tr>
    </w:tbl>
    <w:p w:rsidR="00485D5C" w:rsidRDefault="00485D5C" w:rsidP="00485D5C">
      <w:pPr>
        <w:pStyle w:val="Heading3"/>
      </w:pPr>
      <w:bookmarkStart w:id="0" w:name="KualiCoeusAcknowledgments2.0-ThirdPartyC"/>
      <w:bookmarkEnd w:id="0"/>
      <w:r>
        <w:t>Contributor Licensing</w:t>
      </w:r>
    </w:p>
    <w:p w:rsidR="005E4846" w:rsidRDefault="005E4846" w:rsidP="00485D5C">
      <w:pPr>
        <w:pStyle w:val="Heading4"/>
      </w:pPr>
      <w:r>
        <w:t>Third Party Contributions</w:t>
      </w:r>
    </w:p>
    <w:p w:rsidR="005E4846" w:rsidRDefault="005E4846" w:rsidP="005E4846">
      <w:pPr>
        <w:pStyle w:val="BodyText"/>
      </w:pPr>
      <w:r>
        <w:t>Portions of Kuali Coeus were developed by Indiana University, Cornell University, Michigan State University, University of Arizona, Massachusetts Institute of Technology, Colorado State University, Iowa State University, and University of California - Davis. (</w:t>
      </w:r>
      <w:hyperlink r:id="rId27" w:history="1">
        <w:r>
          <w:rPr>
            <w:rStyle w:val="Hyperlink"/>
          </w:rPr>
          <w:t>http://www.kuali.org/</w:t>
        </w:r>
      </w:hyperlink>
      <w:r>
        <w:t>).</w:t>
      </w:r>
    </w:p>
    <w:p w:rsidR="005E4846" w:rsidRDefault="005E4846" w:rsidP="005E4846">
      <w:pPr>
        <w:pStyle w:val="BodyText"/>
      </w:pPr>
      <w:r>
        <w:t>This product includes software developed by the Apache Software Foundation (</w:t>
      </w:r>
      <w:hyperlink r:id="rId28" w:history="1">
        <w:r>
          <w:rPr>
            <w:rStyle w:val="Hyperlink"/>
          </w:rPr>
          <w:t>http://www.apache.org</w:t>
        </w:r>
      </w:hyperlink>
      <w:r>
        <w:t>).</w:t>
      </w:r>
    </w:p>
    <w:p w:rsidR="005E4846" w:rsidRDefault="005E4846" w:rsidP="005E4846">
      <w:pPr>
        <w:pStyle w:val="BodyText"/>
      </w:pPr>
      <w:r>
        <w:t>This product includes software developed by ANTLR (</w:t>
      </w:r>
      <w:hyperlink r:id="rId29" w:history="1">
        <w:r>
          <w:rPr>
            <w:rStyle w:val="Hyperlink"/>
          </w:rPr>
          <w:t>http://www.antlr.org/</w:t>
        </w:r>
      </w:hyperlink>
      <w:r>
        <w:t>).</w:t>
      </w:r>
    </w:p>
    <w:p w:rsidR="005E4846" w:rsidRDefault="005E4846" w:rsidP="005E4846">
      <w:pPr>
        <w:pStyle w:val="BodyText"/>
      </w:pPr>
      <w:r>
        <w:t>This product includes software developed by the JAX-RPC Project part of Project GlassFish (</w:t>
      </w:r>
      <w:hyperlink r:id="rId30" w:history="1">
        <w:r>
          <w:rPr>
            <w:rStyle w:val="Hyperlink"/>
          </w:rPr>
          <w:t>https://jax-rpc.dev.java.net/</w:t>
        </w:r>
      </w:hyperlink>
      <w:r>
        <w:t>).</w:t>
      </w:r>
    </w:p>
    <w:p w:rsidR="005E4846" w:rsidRDefault="005E4846" w:rsidP="005E4846">
      <w:pPr>
        <w:pStyle w:val="BodyText"/>
      </w:pPr>
      <w:r>
        <w:t>This product includes software developed by the SAAJ Project part of Project GlassFish (</w:t>
      </w:r>
      <w:hyperlink r:id="rId31" w:history="1">
        <w:r>
          <w:rPr>
            <w:rStyle w:val="Hyperlink"/>
          </w:rPr>
          <w:t>https://saaj.dev.java.net/</w:t>
        </w:r>
      </w:hyperlink>
      <w:r>
        <w:t>).</w:t>
      </w:r>
    </w:p>
    <w:p w:rsidR="005E4846" w:rsidRDefault="005E4846" w:rsidP="005E4846">
      <w:pPr>
        <w:pStyle w:val="BodyText"/>
      </w:pPr>
      <w:r>
        <w:t>This product includes software developed by Displaytag (</w:t>
      </w:r>
      <w:hyperlink r:id="rId32" w:history="1">
        <w:r>
          <w:rPr>
            <w:rStyle w:val="Hyperlink"/>
          </w:rPr>
          <w:t>http://displaytag.sourceforge.net/11/</w:t>
        </w:r>
      </w:hyperlink>
      <w:r>
        <w:t>).</w:t>
      </w:r>
    </w:p>
    <w:p w:rsidR="005E4846" w:rsidRDefault="005E4846" w:rsidP="005E4846">
      <w:pPr>
        <w:pStyle w:val="BodyText"/>
      </w:pPr>
      <w:r>
        <w:t>This product includes software developed by the JDOM Project (</w:t>
      </w:r>
      <w:hyperlink r:id="rId33" w:history="1">
        <w:r>
          <w:rPr>
            <w:rStyle w:val="Hyperlink"/>
          </w:rPr>
          <w:t>http://www.jdom.org/</w:t>
        </w:r>
      </w:hyperlink>
      <w:r>
        <w:t>).</w:t>
      </w:r>
    </w:p>
    <w:p w:rsidR="005E4846" w:rsidRDefault="005E4846" w:rsidP="005E4846">
      <w:pPr>
        <w:pStyle w:val="BodyText"/>
      </w:pPr>
      <w:r>
        <w:lastRenderedPageBreak/>
        <w:t>This product includes software developed by the University Corporation for Advanced Internet Development Internet2 Project (</w:t>
      </w:r>
      <w:hyperlink r:id="rId34" w:history="1">
        <w:r>
          <w:rPr>
            <w:rStyle w:val="Hyperlink"/>
          </w:rPr>
          <w:t>http://www.ucaid.edu</w:t>
        </w:r>
      </w:hyperlink>
      <w:r>
        <w:t>).</w:t>
      </w:r>
    </w:p>
    <w:p w:rsidR="005E4846" w:rsidRDefault="005E4846" w:rsidP="005E4846">
      <w:pPr>
        <w:pStyle w:val="BodyText"/>
      </w:pPr>
      <w:r>
        <w:t>This product includes software developed by the Open Symphony Group (</w:t>
      </w:r>
      <w:hyperlink r:id="rId35" w:history="1">
        <w:r>
          <w:rPr>
            <w:rStyle w:val="Hyperlink"/>
          </w:rPr>
          <w:t>http://www.opensymphony.com/</w:t>
        </w:r>
      </w:hyperlink>
      <w:r>
        <w:t>).</w:t>
      </w:r>
    </w:p>
    <w:p w:rsidR="005E4846" w:rsidRDefault="005E4846" w:rsidP="005E4846">
      <w:pPr>
        <w:pStyle w:val="BodyText"/>
      </w:pPr>
      <w:r>
        <w:t>This product includes software developed by the Indiana University Extreme! Lab (</w:t>
      </w:r>
      <w:hyperlink r:id="rId36" w:history="1">
        <w:r>
          <w:rPr>
            <w:rStyle w:val="Hyperlink"/>
          </w:rPr>
          <w:t>http://www.extreme.indiana.edu/</w:t>
        </w:r>
      </w:hyperlink>
      <w:r>
        <w:t>).</w:t>
      </w:r>
    </w:p>
    <w:p w:rsidR="005E4846" w:rsidRDefault="005E4846" w:rsidP="005E4846">
      <w:pPr>
        <w:pStyle w:val="BodyText"/>
      </w:pPr>
      <w:r>
        <w:t>This product includes software developed by the SAXPath Project (</w:t>
      </w:r>
      <w:hyperlink r:id="rId37" w:history="1">
        <w:r>
          <w:rPr>
            <w:rStyle w:val="Hyperlink"/>
          </w:rPr>
          <w:t>http://www.saxpath.org/</w:t>
        </w:r>
      </w:hyperlink>
      <w:r>
        <w:t>).</w:t>
      </w:r>
    </w:p>
    <w:p w:rsidR="005E4846" w:rsidRDefault="005E4846" w:rsidP="005E4846">
      <w:pPr>
        <w:pStyle w:val="BodyText"/>
      </w:pPr>
      <w:r>
        <w:t>This product includes software developed by the JA-SIG Collaborative (</w:t>
      </w:r>
      <w:hyperlink r:id="rId38" w:history="1">
        <w:r>
          <w:rPr>
            <w:rStyle w:val="Hyperlink"/>
          </w:rPr>
          <w:t>http://www.ja-sig.org/</w:t>
        </w:r>
      </w:hyperlink>
      <w:r>
        <w:t>).</w:t>
      </w:r>
    </w:p>
    <w:p w:rsidR="005E4846" w:rsidRDefault="005E4846" w:rsidP="005E4846">
      <w:pPr>
        <w:pStyle w:val="BodyText"/>
      </w:pPr>
      <w:r>
        <w:t>This product includes software licensed under GNU Lesser General Public License (</w:t>
      </w:r>
      <w:hyperlink r:id="rId39" w:history="1">
        <w:r>
          <w:rPr>
            <w:rStyle w:val="Hyperlink"/>
          </w:rPr>
          <w:t>http://www.opensource.org/licenses/lgpl-license.php</w:t>
        </w:r>
      </w:hyperlink>
      <w:r>
        <w:t>).</w:t>
      </w:r>
    </w:p>
    <w:p w:rsidR="005E4846" w:rsidRDefault="005E4846" w:rsidP="005E4846">
      <w:pPr>
        <w:pStyle w:val="BodyText"/>
      </w:pPr>
      <w:r>
        <w:t>This product includes software licensed under Common Development and Distribution License (</w:t>
      </w:r>
      <w:hyperlink r:id="rId40" w:history="1">
        <w:r>
          <w:rPr>
            <w:rStyle w:val="Hyperlink"/>
          </w:rPr>
          <w:t>http://www.opensource.org/licenses/cddl1.php</w:t>
        </w:r>
      </w:hyperlink>
      <w:r>
        <w:t>).</w:t>
      </w:r>
    </w:p>
    <w:p w:rsidR="005E4846" w:rsidRDefault="005E4846" w:rsidP="005E4846">
      <w:pPr>
        <w:pStyle w:val="BodyText"/>
      </w:pPr>
      <w:r>
        <w:t>This product includes software licensed under Common Public License (</w:t>
      </w:r>
      <w:hyperlink r:id="rId41" w:history="1">
        <w:r>
          <w:rPr>
            <w:rStyle w:val="Hyperlink"/>
          </w:rPr>
          <w:t>http://www.opensource.org/licenses/cpl1.0.php</w:t>
        </w:r>
      </w:hyperlink>
      <w:r>
        <w:t>).</w:t>
      </w:r>
    </w:p>
    <w:p w:rsidR="005E4846" w:rsidRDefault="005E4846" w:rsidP="005E4846">
      <w:pPr>
        <w:pStyle w:val="BodyText"/>
      </w:pPr>
      <w:r>
        <w:t>This product includes software licensed under the Mozilla Public License (</w:t>
      </w:r>
      <w:hyperlink r:id="rId42" w:history="1">
        <w:r>
          <w:rPr>
            <w:rStyle w:val="Hyperlink"/>
          </w:rPr>
          <w:t>http://www.mozilla.org/MPL/</w:t>
        </w:r>
      </w:hyperlink>
      <w:r>
        <w:t>).</w:t>
      </w:r>
    </w:p>
    <w:p w:rsidR="005E4846" w:rsidRDefault="005E4846" w:rsidP="005E4846">
      <w:pPr>
        <w:pStyle w:val="BodyText"/>
      </w:pPr>
      <w:r>
        <w:t>This product includes the Kuali Rice module licensed under the Kuali Foundation ECL (</w:t>
      </w:r>
      <w:hyperlink r:id="rId43" w:tooltip="Licensing and Acknowledgments (0.9.2)" w:history="1">
        <w:r>
          <w:rPr>
            <w:rStyle w:val="Hyperlink"/>
          </w:rPr>
          <w:t>Rice Acknowledgments</w:t>
        </w:r>
      </w:hyperlink>
      <w:r>
        <w:t>).</w:t>
      </w:r>
    </w:p>
    <w:p w:rsidR="005E4846" w:rsidRDefault="005E4846" w:rsidP="005E4846">
      <w:pPr>
        <w:pStyle w:val="BodyText"/>
      </w:pPr>
      <w:r>
        <w:t>This product includes portions of COEUS 4 under a software grant from Massachusetts Institute of Technology.</w:t>
      </w:r>
    </w:p>
    <w:p w:rsidR="005E4846" w:rsidRDefault="005E4846" w:rsidP="005E4846">
      <w:pPr>
        <w:pStyle w:val="BodyText"/>
      </w:pPr>
      <w:r>
        <w:t>Portions Copyright (c) 2000-2006 The Legion of the Bouncy Castle. All Rights Reserved. (</w:t>
      </w:r>
      <w:hyperlink r:id="rId44" w:history="1">
        <w:r>
          <w:rPr>
            <w:rStyle w:val="Hyperlink"/>
          </w:rPr>
          <w:t>http://www.bouncycastle.org</w:t>
        </w:r>
      </w:hyperlink>
      <w:r>
        <w:t>)</w:t>
      </w:r>
    </w:p>
    <w:p w:rsidR="005E4846" w:rsidRDefault="005E4846" w:rsidP="005E4846">
      <w:pPr>
        <w:pStyle w:val="BodyText"/>
      </w:pPr>
      <w:r>
        <w:t>Portions Copyright (c) 2000-2005 INRIA, France Telecom. All Rights Reserved.</w:t>
      </w:r>
    </w:p>
    <w:p w:rsidR="005E4846" w:rsidRDefault="005E4846" w:rsidP="005E4846">
      <w:pPr>
        <w:pStyle w:val="BodyText"/>
      </w:pPr>
      <w:r>
        <w:t>Portions Copyright (c) 2001-2006 Sun Microsystems, Inc. All Rights Reserved.</w:t>
      </w:r>
    </w:p>
    <w:p w:rsidR="005E4846" w:rsidRDefault="005E4846" w:rsidP="005E4846">
      <w:pPr>
        <w:pStyle w:val="BodyText"/>
      </w:pPr>
      <w:r>
        <w:t>Portions Copyright (c) 1995-2006 International Business Machines Corporation and others. All Rights Reserved.</w:t>
      </w:r>
    </w:p>
    <w:p w:rsidR="005E4846" w:rsidRDefault="005E4846" w:rsidP="005E4846">
      <w:pPr>
        <w:pStyle w:val="BodyText"/>
      </w:pPr>
      <w:r>
        <w:t>Portions Copyright (c) 2002, 2003 BEA Systems, Inc. All Rights Reserved.</w:t>
      </w:r>
    </w:p>
    <w:p w:rsidR="005E4846" w:rsidRDefault="005E4846" w:rsidP="005E4846">
      <w:pPr>
        <w:pStyle w:val="BodyText"/>
      </w:pPr>
      <w:r>
        <w:t>Portions Copyright (c) 2002, 2003 Mihai Bazon. All Rights Reserved. Licensed under GNU Lesser General Public License (</w:t>
      </w:r>
      <w:hyperlink r:id="rId45" w:history="1">
        <w:r>
          <w:rPr>
            <w:rStyle w:val="Hyperlink"/>
          </w:rPr>
          <w:t>http://www.opensource.org/licenses/lgpl-license.php</w:t>
        </w:r>
      </w:hyperlink>
      <w:r>
        <w:t>).</w:t>
      </w:r>
    </w:p>
    <w:p w:rsidR="005E4846" w:rsidRDefault="005E4846" w:rsidP="005E4846">
      <w:pPr>
        <w:pStyle w:val="BodyText"/>
      </w:pPr>
      <w:r>
        <w:t>Portions Copyright (c) 2005 Envoi Solutions LLC. All Rights Reserved. (</w:t>
      </w:r>
      <w:hyperlink r:id="rId46" w:history="1">
        <w:r>
          <w:rPr>
            <w:rStyle w:val="Hyperlink"/>
          </w:rPr>
          <w:t>http://xfire.codehaus.org/</w:t>
        </w:r>
      </w:hyperlink>
      <w:r>
        <w:t>)</w:t>
      </w:r>
    </w:p>
    <w:p w:rsidR="005E4846" w:rsidRDefault="005E4846" w:rsidP="005E4846">
      <w:pPr>
        <w:pStyle w:val="BodyText"/>
      </w:pPr>
      <w:r>
        <w:t>Portions Copyright (c) 2003-2006 The Werken Company. All Rights Reserved. (</w:t>
      </w:r>
      <w:hyperlink r:id="rId47" w:history="1">
        <w:r>
          <w:rPr>
            <w:rStyle w:val="Hyperlink"/>
          </w:rPr>
          <w:t>http://jaxen.codehaus.org/</w:t>
        </w:r>
      </w:hyperlink>
      <w:r>
        <w:t>)</w:t>
      </w:r>
    </w:p>
    <w:p w:rsidR="005E4846" w:rsidRDefault="005E4846" w:rsidP="005E4846">
      <w:pPr>
        <w:pStyle w:val="BodyText"/>
      </w:pPr>
      <w:r>
        <w:t>Portions Copyright (c) 2001-2005 MetaStuff, Ltd. All Rights Reserved. (</w:t>
      </w:r>
      <w:hyperlink r:id="rId48" w:history="1">
        <w:r>
          <w:rPr>
            <w:rStyle w:val="Hyperlink"/>
          </w:rPr>
          <w:t>http://www.dom4j.org/</w:t>
        </w:r>
      </w:hyperlink>
    </w:p>
    <w:p w:rsidR="005E4846" w:rsidRDefault="005E4846" w:rsidP="005E4846">
      <w:pPr>
        <w:pStyle w:val="BodyText"/>
      </w:pPr>
      <w:r>
        <w:t>Portions Copyright (c) 1999, 2004 Bull S. A. All Rights Reserved.</w:t>
      </w:r>
    </w:p>
    <w:p w:rsidR="005E4846" w:rsidRDefault="005E4846" w:rsidP="005E4846">
      <w:pPr>
        <w:pStyle w:val="BodyText"/>
      </w:pPr>
      <w:r>
        <w:t>Portions Copyright (c) 2003-2005 Joe Walnes. All Rights Reserved. (</w:t>
      </w:r>
      <w:hyperlink r:id="rId49" w:history="1">
        <w:r>
          <w:rPr>
            <w:rStyle w:val="Hyperlink"/>
          </w:rPr>
          <w:t>http://xstream.codehaus.org/</w:t>
        </w:r>
      </w:hyperlink>
      <w:r>
        <w:t>)</w:t>
      </w:r>
    </w:p>
    <w:p w:rsidR="005E4846" w:rsidRDefault="005E4846" w:rsidP="005E4846">
      <w:pPr>
        <w:pStyle w:val="BodyText"/>
      </w:pPr>
      <w:r>
        <w:t>Portions Copyright (c) 2001 Thai Open Source Software Center Ltd, Sun Microsystems. All Rights Reserved.</w:t>
      </w:r>
    </w:p>
    <w:p w:rsidR="005E4846" w:rsidRDefault="005E4846" w:rsidP="005E4846">
      <w:pPr>
        <w:pStyle w:val="BodyText"/>
      </w:pPr>
      <w:r>
        <w:t>Portions Copyright (c) 2004 Aleksei Valikov. All Rights Reserved.</w:t>
      </w:r>
    </w:p>
    <w:p w:rsidR="005E4846" w:rsidRDefault="005E4846" w:rsidP="005E4846">
      <w:pPr>
        <w:pStyle w:val="BodyText"/>
      </w:pPr>
      <w:r>
        <w:t>Portions Copyright (c) 1998-2003 World Wide Web Consortium (Massachusetts Institute of Technology, European Research Consortium for Informatics and Mathematics, Keio University). All Rights Reserved. This work is distributed under the W3C® Software License in the hope that it will be useful, but WITHOUT ANY WARRANTY; without even the implied warranty of MERCHANTABILITY or FITNESS FOR A PARTICULAR PURPOSE.</w:t>
      </w:r>
    </w:p>
    <w:p w:rsidR="005E4846" w:rsidRDefault="005E4846" w:rsidP="00381FEF">
      <w:pPr>
        <w:pStyle w:val="BodyText"/>
      </w:pPr>
    </w:p>
    <w:p w:rsidR="00485D5C" w:rsidRDefault="00485D5C" w:rsidP="00485D5C">
      <w:pPr>
        <w:pStyle w:val="Heading3"/>
      </w:pPr>
      <w:r>
        <w:t>Documentation Licensing</w:t>
      </w:r>
    </w:p>
    <w:p w:rsidR="00485D5C" w:rsidRDefault="00485D5C" w:rsidP="00485D5C"/>
    <w:p w:rsidR="00485D5C" w:rsidRDefault="00485D5C" w:rsidP="00485D5C">
      <w:pPr>
        <w:pStyle w:val="BodyText"/>
      </w:pPr>
      <w:r>
        <w:rPr>
          <w:noProof/>
        </w:rPr>
        <w:drawing>
          <wp:inline distT="0" distB="0" distL="0" distR="0">
            <wp:extent cx="838200" cy="295275"/>
            <wp:effectExtent l="19050" t="0" r="0"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cstate="print"/>
                    <a:srcRect/>
                    <a:stretch>
                      <a:fillRect/>
                    </a:stretch>
                  </pic:blipFill>
                  <pic:spPr bwMode="auto">
                    <a:xfrm>
                      <a:off x="0" y="0"/>
                      <a:ext cx="838200" cy="295275"/>
                    </a:xfrm>
                    <a:prstGeom prst="rect">
                      <a:avLst/>
                    </a:prstGeom>
                    <a:noFill/>
                    <a:ln w="9525">
                      <a:noFill/>
                      <a:miter lim="800000"/>
                      <a:headEnd/>
                      <a:tailEnd/>
                    </a:ln>
                  </pic:spPr>
                </pic:pic>
              </a:graphicData>
            </a:graphic>
          </wp:inline>
        </w:drawing>
      </w:r>
      <w:r>
        <w:t xml:space="preserve">  </w:t>
      </w:r>
      <w:r>
        <w:rPr>
          <w:b/>
          <w:bCs/>
          <w:sz w:val="28"/>
        </w:rPr>
        <w:t xml:space="preserve">Copyright </w:t>
      </w:r>
      <w:r>
        <w:rPr>
          <w:b/>
          <w:bCs/>
          <w:sz w:val="28"/>
        </w:rPr>
        <w:sym w:font="Symbol" w:char="F0D3"/>
      </w:r>
      <w:r>
        <w:rPr>
          <w:b/>
          <w:bCs/>
          <w:sz w:val="28"/>
        </w:rPr>
        <w:t xml:space="preserve"> 2010 by The Kuali Foundation.  Some rights reserved.</w:t>
      </w:r>
      <w:r>
        <w:t xml:space="preserve">  </w:t>
      </w:r>
    </w:p>
    <w:p w:rsidR="00485D5C" w:rsidRDefault="00485D5C" w:rsidP="00485D5C">
      <w:pPr>
        <w:pStyle w:val="BodyText"/>
      </w:pPr>
      <w:r>
        <w:t xml:space="preserve">Kuali Coeus User Documentation by the </w:t>
      </w:r>
      <w:hyperlink r:id="rId51" w:history="1">
        <w:r>
          <w:rPr>
            <w:rStyle w:val="Hyperlink"/>
          </w:rPr>
          <w:t>Kuali Foundation</w:t>
        </w:r>
      </w:hyperlink>
      <w:r>
        <w:t xml:space="preserve"> is licensed under a </w:t>
      </w:r>
      <w:hyperlink r:id="rId52" w:history="1">
        <w:r>
          <w:rPr>
            <w:rStyle w:val="Hyperlink"/>
          </w:rPr>
          <w:t>Creative Commons Attribution-Share Alike 3.0 United States License</w:t>
        </w:r>
      </w:hyperlink>
      <w:r>
        <w:t xml:space="preserve">.   Permissions beyond the scope of this license may be available at </w:t>
      </w:r>
      <w:hyperlink r:id="rId53" w:history="1">
        <w:r>
          <w:rPr>
            <w:rStyle w:val="Hyperlink"/>
          </w:rPr>
          <w:t>http://www.kuali.org</w:t>
        </w:r>
      </w:hyperlink>
      <w:r>
        <w:t>.</w:t>
      </w:r>
    </w:p>
    <w:p w:rsidR="00485D5C" w:rsidRDefault="00485D5C" w:rsidP="00485D5C"/>
    <w:p w:rsidR="00485D5C" w:rsidRDefault="00485D5C" w:rsidP="00485D5C">
      <w:pPr>
        <w:rPr>
          <w:rFonts w:ascii="Arial" w:hAnsi="Arial" w:cs="Arial"/>
          <w:b/>
          <w:bCs/>
          <w:sz w:val="36"/>
        </w:rPr>
      </w:pPr>
      <w:r>
        <w:rPr>
          <w:rFonts w:ascii="Arial" w:hAnsi="Arial" w:cs="Arial"/>
          <w:b/>
          <w:bCs/>
          <w:sz w:val="36"/>
        </w:rPr>
        <w:t>Creative Commons License Deed</w:t>
      </w:r>
    </w:p>
    <w:p w:rsidR="00485D5C" w:rsidRDefault="00485D5C" w:rsidP="00485D5C"/>
    <w:p w:rsidR="00485D5C" w:rsidRDefault="00485D5C" w:rsidP="00485D5C">
      <w:pPr>
        <w:rPr>
          <w:b/>
          <w:bCs/>
          <w:sz w:val="32"/>
        </w:rPr>
      </w:pPr>
      <w:r>
        <w:rPr>
          <w:noProof/>
        </w:rPr>
        <w:drawing>
          <wp:inline distT="0" distB="0" distL="0" distR="0">
            <wp:extent cx="838200" cy="295275"/>
            <wp:effectExtent l="1905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cstate="print"/>
                    <a:srcRect/>
                    <a:stretch>
                      <a:fillRect/>
                    </a:stretch>
                  </pic:blipFill>
                  <pic:spPr bwMode="auto">
                    <a:xfrm>
                      <a:off x="0" y="0"/>
                      <a:ext cx="838200" cy="295275"/>
                    </a:xfrm>
                    <a:prstGeom prst="rect">
                      <a:avLst/>
                    </a:prstGeom>
                    <a:noFill/>
                    <a:ln w="9525">
                      <a:noFill/>
                      <a:miter lim="800000"/>
                      <a:headEnd/>
                      <a:tailEnd/>
                    </a:ln>
                  </pic:spPr>
                </pic:pic>
              </a:graphicData>
            </a:graphic>
          </wp:inline>
        </w:drawing>
      </w:r>
      <w:r>
        <w:t xml:space="preserve"> </w:t>
      </w:r>
      <w:r>
        <w:rPr>
          <w:rFonts w:ascii="Arial" w:hAnsi="Arial" w:cs="Arial"/>
          <w:b/>
          <w:bCs/>
          <w:sz w:val="32"/>
        </w:rPr>
        <w:t>Attribution-Share Alike 3.0 United States</w:t>
      </w:r>
    </w:p>
    <w:p w:rsidR="00485D5C" w:rsidRDefault="00485D5C" w:rsidP="00485D5C">
      <w:pPr>
        <w:rPr>
          <w:rFonts w:ascii="Arial" w:hAnsi="Arial" w:cs="Arial"/>
          <w:b/>
          <w:bCs/>
          <w:sz w:val="32"/>
        </w:rPr>
      </w:pPr>
    </w:p>
    <w:p w:rsidR="00485D5C" w:rsidRDefault="00485D5C" w:rsidP="00485D5C">
      <w:pPr>
        <w:rPr>
          <w:rFonts w:ascii="Arial" w:hAnsi="Arial" w:cs="Arial"/>
          <w:b/>
          <w:bCs/>
          <w:sz w:val="32"/>
        </w:rPr>
      </w:pPr>
      <w:r>
        <w:rPr>
          <w:rFonts w:ascii="Arial" w:hAnsi="Arial" w:cs="Arial"/>
          <w:b/>
          <w:bCs/>
          <w:sz w:val="32"/>
        </w:rPr>
        <w:t>You are free:</w:t>
      </w:r>
    </w:p>
    <w:tbl>
      <w:tblPr>
        <w:tblW w:w="0" w:type="auto"/>
        <w:tblLook w:val="0000"/>
      </w:tblPr>
      <w:tblGrid>
        <w:gridCol w:w="1056"/>
        <w:gridCol w:w="7830"/>
      </w:tblGrid>
      <w:tr w:rsidR="00485D5C" w:rsidTr="00073E2B">
        <w:tblPrEx>
          <w:tblCellMar>
            <w:top w:w="0" w:type="dxa"/>
            <w:bottom w:w="0" w:type="dxa"/>
          </w:tblCellMar>
        </w:tblPrEx>
        <w:tc>
          <w:tcPr>
            <w:tcW w:w="1026" w:type="dxa"/>
            <w:vAlign w:val="center"/>
          </w:tcPr>
          <w:p w:rsidR="00485D5C" w:rsidRDefault="00485D5C" w:rsidP="00073E2B">
            <w:pPr>
              <w:jc w:val="center"/>
            </w:pPr>
            <w:r>
              <w:rPr>
                <w:noProof/>
              </w:rPr>
              <w:drawing>
                <wp:inline distT="0" distB="0" distL="0" distR="0">
                  <wp:extent cx="514350" cy="52387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cstate="print"/>
                          <a:srcRect/>
                          <a:stretch>
                            <a:fillRect/>
                          </a:stretch>
                        </pic:blipFill>
                        <pic:spPr bwMode="auto">
                          <a:xfrm>
                            <a:off x="0" y="0"/>
                            <a:ext cx="514350" cy="523875"/>
                          </a:xfrm>
                          <a:prstGeom prst="rect">
                            <a:avLst/>
                          </a:prstGeom>
                          <a:noFill/>
                          <a:ln w="9525">
                            <a:noFill/>
                            <a:miter lim="800000"/>
                            <a:headEnd/>
                            <a:tailEnd/>
                          </a:ln>
                        </pic:spPr>
                      </pic:pic>
                    </a:graphicData>
                  </a:graphic>
                </wp:inline>
              </w:drawing>
            </w:r>
          </w:p>
        </w:tc>
        <w:tc>
          <w:tcPr>
            <w:tcW w:w="7830" w:type="dxa"/>
            <w:vAlign w:val="center"/>
          </w:tcPr>
          <w:p w:rsidR="00485D5C" w:rsidRDefault="00485D5C" w:rsidP="00073E2B">
            <w:r>
              <w:rPr>
                <w:b/>
                <w:bCs/>
              </w:rPr>
              <w:t>to Share</w:t>
            </w:r>
            <w:r>
              <w:t xml:space="preserve"> – to copy, distribute, and display the work</w:t>
            </w:r>
          </w:p>
        </w:tc>
      </w:tr>
      <w:tr w:rsidR="00485D5C" w:rsidTr="00073E2B">
        <w:tblPrEx>
          <w:tblCellMar>
            <w:top w:w="0" w:type="dxa"/>
            <w:bottom w:w="0" w:type="dxa"/>
          </w:tblCellMar>
        </w:tblPrEx>
        <w:tc>
          <w:tcPr>
            <w:tcW w:w="1026" w:type="dxa"/>
            <w:vAlign w:val="center"/>
          </w:tcPr>
          <w:p w:rsidR="00485D5C" w:rsidRDefault="00485D5C" w:rsidP="00073E2B">
            <w:pPr>
              <w:jc w:val="center"/>
            </w:pPr>
            <w:r>
              <w:rPr>
                <w:noProof/>
              </w:rPr>
              <w:drawing>
                <wp:inline distT="0" distB="0" distL="0" distR="0">
                  <wp:extent cx="504825" cy="514350"/>
                  <wp:effectExtent l="19050" t="0" r="9525" b="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cstate="print"/>
                          <a:srcRect/>
                          <a:stretch>
                            <a:fillRect/>
                          </a:stretch>
                        </pic:blipFill>
                        <pic:spPr bwMode="auto">
                          <a:xfrm>
                            <a:off x="0" y="0"/>
                            <a:ext cx="504825" cy="514350"/>
                          </a:xfrm>
                          <a:prstGeom prst="rect">
                            <a:avLst/>
                          </a:prstGeom>
                          <a:noFill/>
                          <a:ln w="9525">
                            <a:noFill/>
                            <a:miter lim="800000"/>
                            <a:headEnd/>
                            <a:tailEnd/>
                          </a:ln>
                        </pic:spPr>
                      </pic:pic>
                    </a:graphicData>
                  </a:graphic>
                </wp:inline>
              </w:drawing>
            </w:r>
          </w:p>
        </w:tc>
        <w:tc>
          <w:tcPr>
            <w:tcW w:w="7830" w:type="dxa"/>
            <w:vAlign w:val="center"/>
          </w:tcPr>
          <w:p w:rsidR="00485D5C" w:rsidRDefault="00485D5C" w:rsidP="00073E2B">
            <w:r>
              <w:rPr>
                <w:b/>
                <w:bCs/>
              </w:rPr>
              <w:t>to Remix</w:t>
            </w:r>
            <w:r>
              <w:t xml:space="preserve"> – to make derivative works</w:t>
            </w:r>
          </w:p>
        </w:tc>
      </w:tr>
    </w:tbl>
    <w:p w:rsidR="00485D5C" w:rsidRDefault="00485D5C" w:rsidP="00485D5C"/>
    <w:p w:rsidR="00485D5C" w:rsidRDefault="00485D5C" w:rsidP="00485D5C">
      <w:r>
        <w:rPr>
          <w:rFonts w:ascii="Arial" w:hAnsi="Arial" w:cs="Arial"/>
          <w:b/>
          <w:bCs/>
          <w:sz w:val="32"/>
        </w:rPr>
        <w:t>Under the following conditions:</w:t>
      </w:r>
    </w:p>
    <w:tbl>
      <w:tblPr>
        <w:tblW w:w="0" w:type="auto"/>
        <w:tblLook w:val="0000"/>
      </w:tblPr>
      <w:tblGrid>
        <w:gridCol w:w="1086"/>
        <w:gridCol w:w="7815"/>
      </w:tblGrid>
      <w:tr w:rsidR="00485D5C" w:rsidTr="00073E2B">
        <w:tblPrEx>
          <w:tblCellMar>
            <w:top w:w="0" w:type="dxa"/>
            <w:bottom w:w="0" w:type="dxa"/>
          </w:tblCellMar>
        </w:tblPrEx>
        <w:tc>
          <w:tcPr>
            <w:tcW w:w="1041" w:type="dxa"/>
            <w:vAlign w:val="center"/>
          </w:tcPr>
          <w:p w:rsidR="00485D5C" w:rsidRDefault="00485D5C" w:rsidP="00073E2B">
            <w:pPr>
              <w:jc w:val="center"/>
            </w:pPr>
            <w:r>
              <w:rPr>
                <w:noProof/>
              </w:rPr>
              <w:drawing>
                <wp:inline distT="0" distB="0" distL="0" distR="0">
                  <wp:extent cx="514350" cy="514350"/>
                  <wp:effectExtent l="19050" t="0" r="0" b="0"/>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7815" w:type="dxa"/>
            <w:vAlign w:val="center"/>
          </w:tcPr>
          <w:p w:rsidR="00485D5C" w:rsidRDefault="00485D5C" w:rsidP="00073E2B">
            <w:r>
              <w:rPr>
                <w:b/>
                <w:bCs/>
              </w:rPr>
              <w:t>Attribution</w:t>
            </w:r>
            <w:r>
              <w:t xml:space="preserve">.  You must attribute this work to the </w:t>
            </w:r>
            <w:hyperlink r:id="rId58" w:history="1">
              <w:r>
                <w:rPr>
                  <w:rStyle w:val="Hyperlink"/>
                </w:rPr>
                <w:t>Kuali Foundation</w:t>
              </w:r>
            </w:hyperlink>
            <w:r>
              <w:t>.</w:t>
            </w:r>
          </w:p>
        </w:tc>
      </w:tr>
      <w:tr w:rsidR="00485D5C" w:rsidTr="00073E2B">
        <w:tblPrEx>
          <w:tblCellMar>
            <w:top w:w="0" w:type="dxa"/>
            <w:bottom w:w="0" w:type="dxa"/>
          </w:tblCellMar>
        </w:tblPrEx>
        <w:tc>
          <w:tcPr>
            <w:tcW w:w="1041" w:type="dxa"/>
            <w:vAlign w:val="center"/>
          </w:tcPr>
          <w:p w:rsidR="00485D5C" w:rsidRDefault="00485D5C" w:rsidP="00073E2B">
            <w:pPr>
              <w:jc w:val="center"/>
            </w:pPr>
            <w:r>
              <w:rPr>
                <w:noProof/>
              </w:rPr>
              <w:drawing>
                <wp:inline distT="0" distB="0" distL="0" distR="0">
                  <wp:extent cx="514350" cy="514350"/>
                  <wp:effectExtent l="19050" t="0" r="0" b="0"/>
                  <wp:docPr id="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7815" w:type="dxa"/>
            <w:vAlign w:val="center"/>
          </w:tcPr>
          <w:p w:rsidR="00485D5C" w:rsidRDefault="00485D5C" w:rsidP="00073E2B">
            <w:r>
              <w:rPr>
                <w:b/>
                <w:bCs/>
              </w:rPr>
              <w:t>Share Alike</w:t>
            </w:r>
            <w:r>
              <w:t>.  If you alter, transform, or build upon this work, you may distribute the resulting work only under the same, similar or a compatible license.</w:t>
            </w:r>
          </w:p>
        </w:tc>
      </w:tr>
      <w:tr w:rsidR="00485D5C" w:rsidTr="00073E2B">
        <w:tblPrEx>
          <w:tblCellMar>
            <w:top w:w="0" w:type="dxa"/>
            <w:bottom w:w="0" w:type="dxa"/>
          </w:tblCellMar>
        </w:tblPrEx>
        <w:tc>
          <w:tcPr>
            <w:tcW w:w="1041" w:type="dxa"/>
            <w:vAlign w:val="center"/>
          </w:tcPr>
          <w:p w:rsidR="00485D5C" w:rsidRDefault="00485D5C" w:rsidP="00073E2B">
            <w:pPr>
              <w:jc w:val="center"/>
            </w:pPr>
            <w:r>
              <w:rPr>
                <w:noProof/>
              </w:rPr>
              <w:drawing>
                <wp:inline distT="0" distB="0" distL="0" distR="0">
                  <wp:extent cx="523875" cy="514350"/>
                  <wp:effectExtent l="19050" t="0" r="9525"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cstate="print"/>
                          <a:srcRect/>
                          <a:stretch>
                            <a:fillRect/>
                          </a:stretch>
                        </pic:blipFill>
                        <pic:spPr bwMode="auto">
                          <a:xfrm>
                            <a:off x="0" y="0"/>
                            <a:ext cx="523875" cy="514350"/>
                          </a:xfrm>
                          <a:prstGeom prst="rect">
                            <a:avLst/>
                          </a:prstGeom>
                          <a:noFill/>
                          <a:ln w="9525">
                            <a:noFill/>
                            <a:miter lim="800000"/>
                            <a:headEnd/>
                            <a:tailEnd/>
                          </a:ln>
                        </pic:spPr>
                      </pic:pic>
                    </a:graphicData>
                  </a:graphic>
                </wp:inline>
              </w:drawing>
            </w:r>
          </w:p>
        </w:tc>
        <w:tc>
          <w:tcPr>
            <w:tcW w:w="7815" w:type="dxa"/>
            <w:vAlign w:val="center"/>
          </w:tcPr>
          <w:p w:rsidR="00485D5C" w:rsidRDefault="00485D5C" w:rsidP="00073E2B">
            <w:r>
              <w:rPr>
                <w:b/>
                <w:bCs/>
              </w:rPr>
              <w:t>Permissions beyond</w:t>
            </w:r>
            <w:r>
              <w:t xml:space="preserve"> the scope of this public license are available at </w:t>
            </w:r>
            <w:hyperlink r:id="rId61" w:history="1">
              <w:r>
                <w:rPr>
                  <w:rStyle w:val="Hyperlink"/>
                </w:rPr>
                <w:t>http://www.kuali.org</w:t>
              </w:r>
            </w:hyperlink>
            <w:r>
              <w:t>.</w:t>
            </w:r>
          </w:p>
        </w:tc>
      </w:tr>
    </w:tbl>
    <w:p w:rsidR="00485D5C" w:rsidRDefault="00485D5C" w:rsidP="00485D5C">
      <w:pPr>
        <w:pStyle w:val="C1HBullet"/>
        <w:numPr>
          <w:ilvl w:val="0"/>
          <w:numId w:val="26"/>
        </w:numPr>
      </w:pPr>
      <w:r>
        <w:t xml:space="preserve">For any reuse or distribution, you must make clear to others the license terms of this work.  The best way to do this is with a link to </w:t>
      </w:r>
      <w:hyperlink r:id="rId62" w:history="1">
        <w:r>
          <w:rPr>
            <w:rStyle w:val="Hyperlink"/>
          </w:rPr>
          <w:t>http://www.kuali.org</w:t>
        </w:r>
      </w:hyperlink>
      <w:r>
        <w:t>.</w:t>
      </w:r>
    </w:p>
    <w:p w:rsidR="00485D5C" w:rsidRDefault="00485D5C" w:rsidP="00485D5C">
      <w:pPr>
        <w:pStyle w:val="C1HBullet"/>
        <w:numPr>
          <w:ilvl w:val="0"/>
          <w:numId w:val="26"/>
        </w:numPr>
      </w:pPr>
      <w:r>
        <w:t xml:space="preserve">Any of the above conditions can be waived if you get permission from the </w:t>
      </w:r>
      <w:hyperlink r:id="rId63" w:history="1">
        <w:r>
          <w:rPr>
            <w:rStyle w:val="Hyperlink"/>
          </w:rPr>
          <w:t>Kuali Foundation</w:t>
        </w:r>
      </w:hyperlink>
      <w:r>
        <w:t>, the copyright holder.</w:t>
      </w:r>
    </w:p>
    <w:p w:rsidR="00485D5C" w:rsidRDefault="00485D5C" w:rsidP="00485D5C">
      <w:pPr>
        <w:pStyle w:val="C1HBullet"/>
        <w:numPr>
          <w:ilvl w:val="0"/>
          <w:numId w:val="26"/>
        </w:numPr>
      </w:pPr>
      <w:r>
        <w:t>Apart from the remix rights granted under this license, nothing in this license impairs or restricts the author’s moral rights.</w:t>
      </w:r>
    </w:p>
    <w:p w:rsidR="00485D5C" w:rsidRDefault="00485D5C" w:rsidP="00485D5C">
      <w:pPr>
        <w:pStyle w:val="Heading4"/>
      </w:pPr>
      <w:r>
        <w:t>Disclaimer</w:t>
      </w:r>
    </w:p>
    <w:p w:rsidR="00485D5C" w:rsidRDefault="00485D5C" w:rsidP="00485D5C">
      <w:pPr>
        <w:pStyle w:val="BodyText"/>
      </w:pPr>
      <w:r>
        <w:rPr>
          <w:rStyle w:val="Strong"/>
        </w:rPr>
        <w:t>Your fair use and other rights are in no way affected by the above.</w:t>
      </w:r>
      <w:r>
        <w:t xml:space="preserve"> </w:t>
      </w:r>
    </w:p>
    <w:p w:rsidR="00485D5C" w:rsidRDefault="00485D5C" w:rsidP="00485D5C">
      <w:pPr>
        <w:pStyle w:val="BodyText"/>
      </w:pPr>
      <w:r>
        <w:t xml:space="preserve">The Commons Deed is not a license. It is simply a summary and handy reference for understanding the </w:t>
      </w:r>
      <w:hyperlink r:id="rId64" w:history="1">
        <w:r>
          <w:rPr>
            <w:rStyle w:val="Hyperlink"/>
          </w:rPr>
          <w:t>Legal Code</w:t>
        </w:r>
      </w:hyperlink>
      <w:r>
        <w:t xml:space="preserve"> (the full license) — it is a human-readable expression of some of its key terms. Think of it as the user-friendly interface to the Legal Code beneath. This Deed itself has no legal value, and its contents do not appear in the actual license. Creative Commons is not a law firm and does not provide legal services. Distributing of, displaying of, or linking to this Commons Deed does not create an attorney-client relationship.</w:t>
      </w:r>
    </w:p>
    <w:p w:rsidR="00485D5C" w:rsidRDefault="00485D5C" w:rsidP="00485D5C">
      <w:pPr>
        <w:pStyle w:val="BodyText"/>
      </w:pPr>
      <w:r>
        <w:t xml:space="preserve">The information in this document is subject to change without notice. It has been obtained from sources believed to be reliable. Although the authors and the Kuali Foundation have made every effort to ensure the accuracy of this document, neither the authors nor the publisher assumes any liability or responsibility for any inaccuracy or omissions contained therein, or for any loss or damage arising from the information presented. </w:t>
      </w:r>
    </w:p>
    <w:p w:rsidR="00485D5C" w:rsidRDefault="00485D5C" w:rsidP="00485D5C">
      <w:pPr>
        <w:pStyle w:val="BodyText"/>
      </w:pPr>
      <w:r>
        <w:t>If you discover any issues with the documentation, please report your findings, in writing, to The Kuali Foundation. The Kuali Foundation does not warrant that this document is error-free.</w:t>
      </w:r>
    </w:p>
    <w:p w:rsidR="00485D5C" w:rsidRDefault="00485D5C" w:rsidP="00485D5C">
      <w:pPr>
        <w:pStyle w:val="BodyText"/>
      </w:pPr>
      <w:r>
        <w:t>All other products or company names represented in this document are not to be viewed as endorsements by either the authors or The Kuali Foundation, and may be trademarks for their respective owners.</w:t>
      </w:r>
    </w:p>
    <w:p w:rsidR="00381FEF" w:rsidRDefault="00381FEF" w:rsidP="00381FEF">
      <w:pPr>
        <w:pStyle w:val="Heading1"/>
      </w:pPr>
      <w:r>
        <w:lastRenderedPageBreak/>
        <w:t>Overview</w:t>
      </w:r>
    </w:p>
    <w:p w:rsidR="00381FEF" w:rsidRDefault="00381FEF" w:rsidP="00381FEF">
      <w:pPr>
        <w:pStyle w:val="Heading2"/>
      </w:pPr>
      <w:r>
        <w:t>Topic 1</w:t>
      </w:r>
    </w:p>
    <w:p w:rsidR="00381FEF" w:rsidRDefault="00381FEF" w:rsidP="00381FEF">
      <w:pPr>
        <w:pStyle w:val="BodyText"/>
      </w:pPr>
      <w:r>
        <w:t>Type your text here.</w:t>
      </w:r>
    </w:p>
    <w:p w:rsidR="00381FEF" w:rsidRDefault="00381FEF" w:rsidP="00381FEF">
      <w:pPr>
        <w:pStyle w:val="BodyText"/>
      </w:pPr>
    </w:p>
    <w:p w:rsidR="00381FEF" w:rsidRDefault="00381FEF" w:rsidP="00381FEF">
      <w:pPr>
        <w:pStyle w:val="BodyText"/>
      </w:pPr>
    </w:p>
    <w:p w:rsidR="00381FEF" w:rsidRDefault="00381FEF" w:rsidP="00381FEF">
      <w:pPr>
        <w:pStyle w:val="Heading1"/>
      </w:pPr>
      <w:r>
        <w:t>E-Doc Fundamentals</w:t>
      </w:r>
    </w:p>
    <w:p w:rsidR="00381FEF" w:rsidRDefault="00381FEF" w:rsidP="00381FEF">
      <w:pPr>
        <w:pStyle w:val="Heading2"/>
      </w:pPr>
      <w:r>
        <w:t>Topic 1</w:t>
      </w:r>
    </w:p>
    <w:p w:rsidR="00381FEF" w:rsidRDefault="00381FEF" w:rsidP="00381FEF">
      <w:pPr>
        <w:pStyle w:val="BodyText"/>
      </w:pPr>
      <w:r>
        <w:t>Type your text here.</w:t>
      </w:r>
    </w:p>
    <w:p w:rsidR="00381FEF" w:rsidRDefault="00381FEF" w:rsidP="00381FEF">
      <w:pPr>
        <w:pStyle w:val="BodyText"/>
      </w:pPr>
    </w:p>
    <w:p w:rsidR="00381FEF" w:rsidRDefault="00381FEF" w:rsidP="00FB5BB8">
      <w:pPr>
        <w:pStyle w:val="BodyText"/>
      </w:pPr>
    </w:p>
    <w:p w:rsidR="0011760E" w:rsidRDefault="0011760E" w:rsidP="00FB5BB8">
      <w:pPr>
        <w:pStyle w:val="BodyText"/>
      </w:pPr>
    </w:p>
    <w:p w:rsidR="002C07C0" w:rsidRDefault="00161FBF" w:rsidP="002C07C0">
      <w:pPr>
        <w:pStyle w:val="Heading1"/>
      </w:pPr>
      <w:r>
        <w:lastRenderedPageBreak/>
        <w:t>Proposal Development Document</w:t>
      </w:r>
    </w:p>
    <w:p w:rsidR="002C07C0" w:rsidRDefault="00D52537" w:rsidP="002C07C0">
      <w:pPr>
        <w:pStyle w:val="Heading2"/>
      </w:pPr>
      <w:r>
        <w:t>Proposal</w:t>
      </w:r>
    </w:p>
    <w:p w:rsidR="002C07C0" w:rsidRDefault="002C07C0" w:rsidP="002C07C0">
      <w:pPr>
        <w:pStyle w:val="BodyText"/>
      </w:pPr>
      <w:r>
        <w:t>Type your text here.</w:t>
      </w:r>
    </w:p>
    <w:p w:rsidR="00D52537" w:rsidRDefault="00D52537" w:rsidP="00D52537">
      <w:pPr>
        <w:pStyle w:val="Heading3"/>
      </w:pPr>
      <w:r>
        <w:t>Document Overview</w:t>
      </w:r>
    </w:p>
    <w:p w:rsidR="00D52537" w:rsidRDefault="00D52537" w:rsidP="00D52537">
      <w:pPr>
        <w:pStyle w:val="BodyText"/>
      </w:pPr>
      <w:r>
        <w:t>Type your text here.</w:t>
      </w:r>
    </w:p>
    <w:p w:rsidR="00D52537" w:rsidRDefault="00D52537" w:rsidP="00D52537">
      <w:pPr>
        <w:pStyle w:val="Heading3"/>
      </w:pPr>
      <w:r>
        <w:t>Required Fields for Saving Document</w:t>
      </w:r>
    </w:p>
    <w:p w:rsidR="00D52537" w:rsidRDefault="00D52537" w:rsidP="00D52537">
      <w:pPr>
        <w:pStyle w:val="BodyText"/>
      </w:pPr>
      <w:r>
        <w:t>Type your text here.</w:t>
      </w:r>
    </w:p>
    <w:p w:rsidR="00D52537" w:rsidRDefault="00D52537" w:rsidP="00D52537">
      <w:pPr>
        <w:pStyle w:val="Heading3"/>
      </w:pPr>
      <w:r>
        <w:t>Sponsor &amp; Program Information</w:t>
      </w:r>
    </w:p>
    <w:p w:rsidR="00D52537" w:rsidRDefault="00D52537" w:rsidP="00D52537">
      <w:pPr>
        <w:pStyle w:val="BodyText"/>
      </w:pPr>
      <w:r>
        <w:t>Type your text here.</w:t>
      </w:r>
    </w:p>
    <w:p w:rsidR="00D52537" w:rsidRDefault="00D52537" w:rsidP="00D52537">
      <w:pPr>
        <w:pStyle w:val="Heading3"/>
      </w:pPr>
      <w:r>
        <w:t>Organization/Location</w:t>
      </w:r>
    </w:p>
    <w:p w:rsidR="00D52537" w:rsidRDefault="00D52537" w:rsidP="00D52537">
      <w:pPr>
        <w:pStyle w:val="BodyText"/>
      </w:pPr>
      <w:r>
        <w:t>Type your text here.</w:t>
      </w:r>
    </w:p>
    <w:p w:rsidR="00370112" w:rsidRDefault="00370112" w:rsidP="00370112">
      <w:pPr>
        <w:pStyle w:val="Heading4"/>
      </w:pPr>
      <w:r>
        <w:t>Applicant Organization</w:t>
      </w:r>
    </w:p>
    <w:p w:rsidR="00370112" w:rsidRDefault="00370112" w:rsidP="00370112">
      <w:pPr>
        <w:pStyle w:val="BodyText"/>
      </w:pPr>
      <w:r>
        <w:t>Type your text here.</w:t>
      </w:r>
    </w:p>
    <w:p w:rsidR="00370112" w:rsidRDefault="00370112" w:rsidP="00370112">
      <w:pPr>
        <w:pStyle w:val="Heading4"/>
      </w:pPr>
      <w:r>
        <w:t>Performing Organization</w:t>
      </w:r>
    </w:p>
    <w:p w:rsidR="00370112" w:rsidRDefault="00370112" w:rsidP="00370112">
      <w:pPr>
        <w:pStyle w:val="BodyText"/>
      </w:pPr>
      <w:r>
        <w:t>Type your text here.</w:t>
      </w:r>
    </w:p>
    <w:p w:rsidR="00370112" w:rsidRDefault="00370112" w:rsidP="00370112">
      <w:pPr>
        <w:pStyle w:val="Heading4"/>
      </w:pPr>
      <w:r>
        <w:t>Performance Site Locations</w:t>
      </w:r>
    </w:p>
    <w:p w:rsidR="00370112" w:rsidRDefault="00370112" w:rsidP="00370112">
      <w:pPr>
        <w:pStyle w:val="BodyText"/>
      </w:pPr>
      <w:r>
        <w:t>Type your text here.</w:t>
      </w:r>
    </w:p>
    <w:p w:rsidR="00370112" w:rsidRDefault="00370112" w:rsidP="00370112">
      <w:pPr>
        <w:pStyle w:val="Heading4"/>
      </w:pPr>
      <w:r>
        <w:t>Other Organizations</w:t>
      </w:r>
    </w:p>
    <w:p w:rsidR="00370112" w:rsidRDefault="00370112" w:rsidP="00370112">
      <w:pPr>
        <w:pStyle w:val="BodyText"/>
      </w:pPr>
      <w:r>
        <w:t>Type your text here.</w:t>
      </w:r>
    </w:p>
    <w:p w:rsidR="00370112" w:rsidRPr="00370112" w:rsidRDefault="00370112" w:rsidP="00370112">
      <w:pPr>
        <w:pStyle w:val="BodyText"/>
      </w:pPr>
    </w:p>
    <w:p w:rsidR="00D52537" w:rsidRDefault="00D52537" w:rsidP="00D52537">
      <w:pPr>
        <w:pStyle w:val="Heading3"/>
      </w:pPr>
      <w:r>
        <w:t>Delivery Info</w:t>
      </w:r>
    </w:p>
    <w:p w:rsidR="00D52537" w:rsidRDefault="00D52537" w:rsidP="00D52537">
      <w:pPr>
        <w:pStyle w:val="BodyText"/>
      </w:pPr>
      <w:r>
        <w:t>Type your text here.</w:t>
      </w:r>
    </w:p>
    <w:p w:rsidR="00D52537" w:rsidRDefault="00D52537" w:rsidP="00D52537">
      <w:pPr>
        <w:pStyle w:val="Heading3"/>
      </w:pPr>
      <w:r>
        <w:t>Keywords</w:t>
      </w:r>
    </w:p>
    <w:p w:rsidR="00D52537" w:rsidRDefault="00D52537" w:rsidP="00D52537">
      <w:pPr>
        <w:pStyle w:val="BodyText"/>
      </w:pPr>
      <w:r>
        <w:t>Type your text here.</w:t>
      </w:r>
    </w:p>
    <w:p w:rsidR="00D52537" w:rsidRDefault="00D52537" w:rsidP="00D52537">
      <w:pPr>
        <w:pStyle w:val="BodyText"/>
      </w:pPr>
    </w:p>
    <w:p w:rsidR="00D52537" w:rsidRDefault="00D52537" w:rsidP="00D52537">
      <w:pPr>
        <w:pStyle w:val="Heading2"/>
      </w:pPr>
      <w:r>
        <w:t>Grants.gov</w:t>
      </w:r>
    </w:p>
    <w:p w:rsidR="00D52537" w:rsidRDefault="00D52537" w:rsidP="00D52537">
      <w:pPr>
        <w:pStyle w:val="BodyText"/>
      </w:pPr>
      <w:r>
        <w:t>Type your text here.</w:t>
      </w:r>
    </w:p>
    <w:p w:rsidR="00D52537" w:rsidRDefault="00D52537" w:rsidP="00D52537">
      <w:pPr>
        <w:pStyle w:val="Heading3"/>
      </w:pPr>
      <w:r>
        <w:t>Opportunity Search</w:t>
      </w:r>
    </w:p>
    <w:p w:rsidR="00D52537" w:rsidRDefault="00D52537" w:rsidP="00D52537">
      <w:pPr>
        <w:pStyle w:val="BodyText"/>
      </w:pPr>
      <w:r>
        <w:t>Type your text here.</w:t>
      </w:r>
    </w:p>
    <w:p w:rsidR="00D52537" w:rsidRDefault="007D1FC9" w:rsidP="00D52537">
      <w:pPr>
        <w:pStyle w:val="Heading2"/>
      </w:pPr>
      <w:r>
        <w:t>Key Personnel</w:t>
      </w:r>
    </w:p>
    <w:p w:rsidR="00D52537" w:rsidRDefault="00D52537" w:rsidP="00D52537">
      <w:pPr>
        <w:pStyle w:val="BodyText"/>
      </w:pPr>
      <w:r>
        <w:t>Type your text here.</w:t>
      </w:r>
    </w:p>
    <w:p w:rsidR="007D1FC9" w:rsidRDefault="00AD4FDC" w:rsidP="007D1FC9">
      <w:pPr>
        <w:pStyle w:val="Heading3"/>
      </w:pPr>
      <w:r>
        <w:t>Person Attributes</w:t>
      </w:r>
    </w:p>
    <w:p w:rsidR="007D1FC9" w:rsidRDefault="007D1FC9" w:rsidP="007D1FC9">
      <w:pPr>
        <w:pStyle w:val="BodyText"/>
      </w:pPr>
      <w:r>
        <w:t>Type your text here.</w:t>
      </w:r>
    </w:p>
    <w:p w:rsidR="007D1FC9" w:rsidRDefault="007D1FC9" w:rsidP="007D1FC9">
      <w:pPr>
        <w:pStyle w:val="Heading3"/>
      </w:pPr>
      <w:r>
        <w:t>Combined Credit Split</w:t>
      </w:r>
    </w:p>
    <w:p w:rsidR="007D1FC9" w:rsidRDefault="007D1FC9" w:rsidP="007D1FC9">
      <w:pPr>
        <w:pStyle w:val="BodyText"/>
      </w:pPr>
      <w:r>
        <w:t>Type your text here.</w:t>
      </w:r>
    </w:p>
    <w:p w:rsidR="007D1FC9" w:rsidRDefault="007D1FC9" w:rsidP="00D52537">
      <w:pPr>
        <w:pStyle w:val="BodyText"/>
      </w:pPr>
    </w:p>
    <w:p w:rsidR="00D52537" w:rsidRDefault="007D1FC9" w:rsidP="00D52537">
      <w:pPr>
        <w:pStyle w:val="Heading2"/>
      </w:pPr>
      <w:r>
        <w:t>Special Review</w:t>
      </w:r>
    </w:p>
    <w:p w:rsidR="00D52537" w:rsidRDefault="00D52537" w:rsidP="00D52537">
      <w:pPr>
        <w:pStyle w:val="BodyText"/>
      </w:pPr>
      <w:r>
        <w:t>Type your text here.</w:t>
      </w:r>
    </w:p>
    <w:p w:rsidR="007D1FC9" w:rsidRDefault="007D1FC9" w:rsidP="007D1FC9">
      <w:pPr>
        <w:pStyle w:val="Heading3"/>
      </w:pPr>
      <w:r>
        <w:t>Special Review</w:t>
      </w:r>
    </w:p>
    <w:p w:rsidR="007D1FC9" w:rsidRDefault="007D1FC9" w:rsidP="007D1FC9">
      <w:pPr>
        <w:pStyle w:val="BodyText"/>
      </w:pPr>
      <w:r>
        <w:t>Type your text here.</w:t>
      </w:r>
    </w:p>
    <w:p w:rsidR="007D1FC9" w:rsidRDefault="007D1FC9" w:rsidP="00D52537">
      <w:pPr>
        <w:pStyle w:val="BodyText"/>
      </w:pPr>
    </w:p>
    <w:p w:rsidR="00D52537" w:rsidRDefault="007D1FC9" w:rsidP="00D52537">
      <w:pPr>
        <w:pStyle w:val="Heading2"/>
      </w:pPr>
      <w:r>
        <w:t>Custom Data</w:t>
      </w:r>
    </w:p>
    <w:p w:rsidR="00D52537" w:rsidRDefault="00D52537" w:rsidP="00D52537">
      <w:pPr>
        <w:pStyle w:val="BodyText"/>
      </w:pPr>
      <w:r>
        <w:t>Type your text here.</w:t>
      </w:r>
    </w:p>
    <w:p w:rsidR="007D1FC9" w:rsidRDefault="007D1FC9" w:rsidP="007D1FC9">
      <w:pPr>
        <w:pStyle w:val="Heading3"/>
      </w:pPr>
      <w:r>
        <w:t>Personnel Items for Review</w:t>
      </w:r>
    </w:p>
    <w:p w:rsidR="007D1FC9" w:rsidRDefault="007D1FC9" w:rsidP="007D1FC9">
      <w:pPr>
        <w:pStyle w:val="BodyText"/>
      </w:pPr>
      <w:r>
        <w:t>Type your text here.</w:t>
      </w:r>
    </w:p>
    <w:p w:rsidR="007D1FC9" w:rsidRDefault="007D1FC9" w:rsidP="007D1FC9">
      <w:pPr>
        <w:pStyle w:val="Heading3"/>
      </w:pPr>
      <w:r>
        <w:t>Project Details</w:t>
      </w:r>
    </w:p>
    <w:p w:rsidR="007D1FC9" w:rsidRDefault="007D1FC9" w:rsidP="007D1FC9">
      <w:pPr>
        <w:pStyle w:val="BodyText"/>
      </w:pPr>
      <w:r>
        <w:t>Type your text here.</w:t>
      </w:r>
    </w:p>
    <w:p w:rsidR="007D1FC9" w:rsidRDefault="00AD4FDC" w:rsidP="007D1FC9">
      <w:pPr>
        <w:pStyle w:val="Heading3"/>
      </w:pPr>
      <w:r>
        <w:t>Custom Attributes</w:t>
      </w:r>
    </w:p>
    <w:p w:rsidR="007D1FC9" w:rsidRDefault="007D1FC9" w:rsidP="007D1FC9">
      <w:pPr>
        <w:pStyle w:val="BodyText"/>
      </w:pPr>
      <w:r>
        <w:t>Type your text here.</w:t>
      </w:r>
    </w:p>
    <w:p w:rsidR="007D1FC9" w:rsidRDefault="007D1FC9" w:rsidP="00D52537">
      <w:pPr>
        <w:pStyle w:val="BodyText"/>
      </w:pPr>
    </w:p>
    <w:p w:rsidR="007D1FC9" w:rsidRDefault="007D1FC9" w:rsidP="007D1FC9">
      <w:pPr>
        <w:pStyle w:val="Heading2"/>
      </w:pPr>
      <w:r>
        <w:lastRenderedPageBreak/>
        <w:t>Abstracts and Attachments</w:t>
      </w:r>
    </w:p>
    <w:p w:rsidR="007D1FC9" w:rsidRDefault="007D1FC9" w:rsidP="007D1FC9">
      <w:pPr>
        <w:pStyle w:val="BodyText"/>
      </w:pPr>
      <w:r>
        <w:t>Type your text here.</w:t>
      </w:r>
    </w:p>
    <w:p w:rsidR="007D1FC9" w:rsidRDefault="007D1FC9" w:rsidP="007D1FC9">
      <w:pPr>
        <w:pStyle w:val="Heading3"/>
      </w:pPr>
      <w:r>
        <w:t>Proposal Attachments</w:t>
      </w:r>
    </w:p>
    <w:p w:rsidR="007D1FC9" w:rsidRDefault="007D1FC9" w:rsidP="007D1FC9">
      <w:pPr>
        <w:pStyle w:val="BodyText"/>
      </w:pPr>
      <w:r>
        <w:t>Type your text here.</w:t>
      </w:r>
    </w:p>
    <w:p w:rsidR="007D1FC9" w:rsidRDefault="007D1FC9" w:rsidP="007D1FC9">
      <w:pPr>
        <w:pStyle w:val="Heading3"/>
      </w:pPr>
      <w:r>
        <w:t>Personnel Attachments</w:t>
      </w:r>
    </w:p>
    <w:p w:rsidR="007D1FC9" w:rsidRDefault="007D1FC9" w:rsidP="007D1FC9">
      <w:pPr>
        <w:pStyle w:val="BodyText"/>
      </w:pPr>
      <w:r>
        <w:t>Type your text here.</w:t>
      </w:r>
    </w:p>
    <w:p w:rsidR="007D1FC9" w:rsidRDefault="007D1FC9" w:rsidP="007D1FC9">
      <w:pPr>
        <w:pStyle w:val="Heading3"/>
      </w:pPr>
      <w:r>
        <w:t>Internal Attachments</w:t>
      </w:r>
    </w:p>
    <w:p w:rsidR="007D1FC9" w:rsidRDefault="007D1FC9" w:rsidP="007D1FC9">
      <w:pPr>
        <w:pStyle w:val="BodyText"/>
      </w:pPr>
      <w:r>
        <w:t>Type your text here.</w:t>
      </w:r>
    </w:p>
    <w:p w:rsidR="007D1FC9" w:rsidRDefault="007D1FC9" w:rsidP="007D1FC9">
      <w:pPr>
        <w:pStyle w:val="Heading3"/>
      </w:pPr>
      <w:r>
        <w:t>Abstracts</w:t>
      </w:r>
    </w:p>
    <w:p w:rsidR="007D1FC9" w:rsidRDefault="007D1FC9" w:rsidP="007D1FC9">
      <w:pPr>
        <w:pStyle w:val="BodyText"/>
      </w:pPr>
      <w:r>
        <w:t>Type your text here.</w:t>
      </w:r>
    </w:p>
    <w:p w:rsidR="007D1FC9" w:rsidRDefault="007D1FC9" w:rsidP="007D1FC9">
      <w:pPr>
        <w:pStyle w:val="Heading3"/>
      </w:pPr>
      <w:r>
        <w:t>Notes</w:t>
      </w:r>
    </w:p>
    <w:p w:rsidR="007D1FC9" w:rsidRDefault="007D1FC9" w:rsidP="007D1FC9">
      <w:pPr>
        <w:pStyle w:val="BodyText"/>
      </w:pPr>
      <w:r>
        <w:t>Type your text here.</w:t>
      </w:r>
    </w:p>
    <w:p w:rsidR="007D1FC9" w:rsidRDefault="007D1FC9" w:rsidP="007D1FC9">
      <w:pPr>
        <w:pStyle w:val="BodyText"/>
      </w:pPr>
    </w:p>
    <w:p w:rsidR="007D1FC9" w:rsidRDefault="00600CF7" w:rsidP="007D1FC9">
      <w:pPr>
        <w:pStyle w:val="Heading2"/>
      </w:pPr>
      <w:r>
        <w:t>Questions</w:t>
      </w:r>
    </w:p>
    <w:p w:rsidR="007D1FC9" w:rsidRDefault="007D1FC9" w:rsidP="007D1FC9">
      <w:pPr>
        <w:pStyle w:val="BodyText"/>
      </w:pPr>
      <w:r>
        <w:t>Type your text here.</w:t>
      </w:r>
    </w:p>
    <w:p w:rsidR="007D1FC9" w:rsidRDefault="00600CF7" w:rsidP="007D1FC9">
      <w:pPr>
        <w:pStyle w:val="Heading3"/>
      </w:pPr>
      <w:r>
        <w:t>Grants.gov/Agency Specific Questions</w:t>
      </w:r>
    </w:p>
    <w:p w:rsidR="007D1FC9" w:rsidRDefault="007D1FC9" w:rsidP="007D1FC9">
      <w:pPr>
        <w:pStyle w:val="BodyText"/>
      </w:pPr>
      <w:r>
        <w:t>Type your text here.</w:t>
      </w:r>
    </w:p>
    <w:p w:rsidR="007D1FC9" w:rsidRDefault="00600CF7" w:rsidP="007D1FC9">
      <w:pPr>
        <w:pStyle w:val="Heading3"/>
      </w:pPr>
      <w:r>
        <w:t>Proposal Questions</w:t>
      </w:r>
    </w:p>
    <w:p w:rsidR="007D1FC9" w:rsidRDefault="007D1FC9" w:rsidP="007D1FC9">
      <w:pPr>
        <w:pStyle w:val="BodyText"/>
      </w:pPr>
      <w:r>
        <w:t>Type your text here.</w:t>
      </w:r>
    </w:p>
    <w:p w:rsidR="007D1FC9" w:rsidRDefault="007D1FC9" w:rsidP="007D1FC9">
      <w:pPr>
        <w:pStyle w:val="BodyText"/>
      </w:pPr>
    </w:p>
    <w:p w:rsidR="007D1FC9" w:rsidRDefault="00600CF7" w:rsidP="007D1FC9">
      <w:pPr>
        <w:pStyle w:val="Heading2"/>
      </w:pPr>
      <w:r>
        <w:t>Budget Versions</w:t>
      </w:r>
    </w:p>
    <w:p w:rsidR="007D1FC9" w:rsidRDefault="007D1FC9" w:rsidP="007D1FC9">
      <w:pPr>
        <w:pStyle w:val="BodyText"/>
      </w:pPr>
      <w:r>
        <w:t>Type your text here.</w:t>
      </w:r>
    </w:p>
    <w:p w:rsidR="007D1FC9" w:rsidRDefault="00600CF7" w:rsidP="007D1FC9">
      <w:pPr>
        <w:pStyle w:val="Heading3"/>
      </w:pPr>
      <w:r>
        <w:t>Budget Versions</w:t>
      </w:r>
    </w:p>
    <w:p w:rsidR="007D1FC9" w:rsidRDefault="007D1FC9" w:rsidP="007D1FC9">
      <w:pPr>
        <w:pStyle w:val="BodyText"/>
      </w:pPr>
      <w:r>
        <w:t>Type your text here.</w:t>
      </w:r>
    </w:p>
    <w:p w:rsidR="007D1FC9" w:rsidRDefault="007D1FC9" w:rsidP="007D1FC9">
      <w:pPr>
        <w:pStyle w:val="BodyText"/>
      </w:pPr>
    </w:p>
    <w:p w:rsidR="007D1FC9" w:rsidRDefault="00600CF7" w:rsidP="007D1FC9">
      <w:pPr>
        <w:pStyle w:val="Heading2"/>
      </w:pPr>
      <w:r>
        <w:lastRenderedPageBreak/>
        <w:t>Permissions</w:t>
      </w:r>
    </w:p>
    <w:p w:rsidR="007D1FC9" w:rsidRDefault="007D1FC9" w:rsidP="007D1FC9">
      <w:pPr>
        <w:pStyle w:val="BodyText"/>
      </w:pPr>
      <w:r>
        <w:t>Type your text here.</w:t>
      </w:r>
    </w:p>
    <w:p w:rsidR="007D1FC9" w:rsidRDefault="00600CF7" w:rsidP="007D1FC9">
      <w:pPr>
        <w:pStyle w:val="Heading3"/>
      </w:pPr>
      <w:r>
        <w:t>Assigned Roles</w:t>
      </w:r>
    </w:p>
    <w:p w:rsidR="007D1FC9" w:rsidRDefault="007D1FC9" w:rsidP="007D1FC9">
      <w:pPr>
        <w:pStyle w:val="BodyText"/>
      </w:pPr>
      <w:r>
        <w:t>Type your text here.</w:t>
      </w:r>
    </w:p>
    <w:p w:rsidR="007D1FC9" w:rsidRDefault="00600CF7" w:rsidP="007D1FC9">
      <w:pPr>
        <w:pStyle w:val="Heading3"/>
      </w:pPr>
      <w:r>
        <w:t>Users</w:t>
      </w:r>
    </w:p>
    <w:p w:rsidR="007D1FC9" w:rsidRDefault="007D1FC9" w:rsidP="007D1FC9">
      <w:pPr>
        <w:pStyle w:val="BodyText"/>
      </w:pPr>
      <w:r>
        <w:t>Type your text here.</w:t>
      </w:r>
    </w:p>
    <w:p w:rsidR="00370112" w:rsidRDefault="00370112" w:rsidP="00370112">
      <w:pPr>
        <w:pStyle w:val="Heading2"/>
      </w:pPr>
      <w:r>
        <w:t>Proposal Hierarchy</w:t>
      </w:r>
    </w:p>
    <w:p w:rsidR="00370112" w:rsidRDefault="00370112" w:rsidP="00370112">
      <w:pPr>
        <w:pStyle w:val="BodyText"/>
      </w:pPr>
      <w:r>
        <w:t>Type your text here.</w:t>
      </w:r>
    </w:p>
    <w:p w:rsidR="00EB6B03" w:rsidRDefault="00EB6B03" w:rsidP="00EB6B03">
      <w:pPr>
        <w:pStyle w:val="Heading3"/>
      </w:pPr>
      <w:r>
        <w:t>Parent</w:t>
      </w:r>
    </w:p>
    <w:p w:rsidR="00EB6B03" w:rsidRDefault="00EB6B03" w:rsidP="00EB6B03">
      <w:pPr>
        <w:pStyle w:val="BodyText"/>
      </w:pPr>
      <w:r>
        <w:t>Type your text here.</w:t>
      </w:r>
    </w:p>
    <w:p w:rsidR="00EB6B03" w:rsidRDefault="00EB6B03" w:rsidP="00EB6B03">
      <w:pPr>
        <w:pStyle w:val="Heading3"/>
      </w:pPr>
      <w:r>
        <w:t>Child</w:t>
      </w:r>
    </w:p>
    <w:p w:rsidR="00370112" w:rsidRDefault="00EB6B03" w:rsidP="007D1FC9">
      <w:pPr>
        <w:pStyle w:val="BodyText"/>
      </w:pPr>
      <w:r>
        <w:t>Type your text here.</w:t>
      </w:r>
    </w:p>
    <w:p w:rsidR="007D1FC9" w:rsidRDefault="007D1FC9" w:rsidP="007D1FC9">
      <w:pPr>
        <w:pStyle w:val="BodyText"/>
      </w:pPr>
    </w:p>
    <w:p w:rsidR="007D1FC9" w:rsidRDefault="001B07D3" w:rsidP="007D1FC9">
      <w:pPr>
        <w:pStyle w:val="Heading2"/>
      </w:pPr>
      <w:r>
        <w:t>Proposal Actions</w:t>
      </w:r>
    </w:p>
    <w:p w:rsidR="007D1FC9" w:rsidRDefault="007D1FC9" w:rsidP="007D1FC9">
      <w:pPr>
        <w:pStyle w:val="BodyText"/>
      </w:pPr>
      <w:r>
        <w:t>Type your text here.</w:t>
      </w:r>
    </w:p>
    <w:p w:rsidR="007D1FC9" w:rsidRDefault="001B07D3" w:rsidP="007D1FC9">
      <w:pPr>
        <w:pStyle w:val="Heading3"/>
      </w:pPr>
      <w:r>
        <w:t>Data Validation</w:t>
      </w:r>
    </w:p>
    <w:p w:rsidR="007D1FC9" w:rsidRDefault="007D1FC9" w:rsidP="007D1FC9">
      <w:pPr>
        <w:pStyle w:val="BodyText"/>
      </w:pPr>
      <w:r>
        <w:t>Type your text here.</w:t>
      </w:r>
    </w:p>
    <w:p w:rsidR="007D1FC9" w:rsidRDefault="001B07D3" w:rsidP="007D1FC9">
      <w:pPr>
        <w:pStyle w:val="Heading3"/>
      </w:pPr>
      <w:r>
        <w:t>Proposal Hierarchy</w:t>
      </w:r>
    </w:p>
    <w:p w:rsidR="007D1FC9" w:rsidRDefault="007D1FC9" w:rsidP="007D1FC9">
      <w:pPr>
        <w:pStyle w:val="BodyText"/>
      </w:pPr>
      <w:r>
        <w:t>Type your text here.</w:t>
      </w:r>
    </w:p>
    <w:p w:rsidR="007D1FC9" w:rsidRDefault="001B07D3" w:rsidP="007D1FC9">
      <w:pPr>
        <w:pStyle w:val="Heading3"/>
      </w:pPr>
      <w:r>
        <w:t>Print</w:t>
      </w:r>
    </w:p>
    <w:p w:rsidR="007D1FC9" w:rsidRDefault="007D1FC9" w:rsidP="007D1FC9">
      <w:pPr>
        <w:pStyle w:val="BodyText"/>
      </w:pPr>
      <w:r>
        <w:t>Type your text here.</w:t>
      </w:r>
    </w:p>
    <w:p w:rsidR="007D1FC9" w:rsidRDefault="001B07D3" w:rsidP="007D1FC9">
      <w:pPr>
        <w:pStyle w:val="Heading3"/>
      </w:pPr>
      <w:r>
        <w:t>Copy to New Document</w:t>
      </w:r>
    </w:p>
    <w:p w:rsidR="007D1FC9" w:rsidRDefault="007D1FC9" w:rsidP="007D1FC9">
      <w:pPr>
        <w:pStyle w:val="BodyText"/>
      </w:pPr>
      <w:r>
        <w:t>Type your text here.</w:t>
      </w:r>
    </w:p>
    <w:p w:rsidR="007D1FC9" w:rsidRDefault="001B07D3" w:rsidP="007D1FC9">
      <w:pPr>
        <w:pStyle w:val="Heading3"/>
      </w:pPr>
      <w:r>
        <w:t>Route Log</w:t>
      </w:r>
    </w:p>
    <w:p w:rsidR="007D1FC9" w:rsidRDefault="007D1FC9" w:rsidP="007D1FC9">
      <w:pPr>
        <w:pStyle w:val="BodyText"/>
      </w:pPr>
      <w:r>
        <w:t>Type your text here.</w:t>
      </w:r>
    </w:p>
    <w:p w:rsidR="007D1FC9" w:rsidRDefault="001B07D3" w:rsidP="007D1FC9">
      <w:pPr>
        <w:pStyle w:val="Heading3"/>
      </w:pPr>
      <w:r>
        <w:lastRenderedPageBreak/>
        <w:t>Ad Hoc Recipients</w:t>
      </w:r>
    </w:p>
    <w:p w:rsidR="007D1FC9" w:rsidRDefault="007D1FC9" w:rsidP="007D1FC9">
      <w:pPr>
        <w:pStyle w:val="BodyText"/>
      </w:pPr>
      <w:r>
        <w:t>Type your text here.</w:t>
      </w:r>
    </w:p>
    <w:p w:rsidR="007D1FC9" w:rsidRDefault="007D1FC9" w:rsidP="007D1FC9">
      <w:pPr>
        <w:pStyle w:val="BodyText"/>
      </w:pPr>
    </w:p>
    <w:p w:rsidR="007D1FC9" w:rsidRDefault="001B07D3" w:rsidP="007D1FC9">
      <w:pPr>
        <w:pStyle w:val="Heading2"/>
      </w:pPr>
      <w:r>
        <w:t>Medusa</w:t>
      </w:r>
    </w:p>
    <w:p w:rsidR="007D1FC9" w:rsidRDefault="007D1FC9" w:rsidP="007D1FC9">
      <w:pPr>
        <w:pStyle w:val="BodyText"/>
      </w:pPr>
      <w:r>
        <w:t>Type your text here.</w:t>
      </w:r>
    </w:p>
    <w:p w:rsidR="007D1FC9" w:rsidRDefault="001B07D3" w:rsidP="007D1FC9">
      <w:pPr>
        <w:pStyle w:val="Heading3"/>
      </w:pPr>
      <w:r>
        <w:t>Medusa</w:t>
      </w:r>
    </w:p>
    <w:p w:rsidR="007D1FC9" w:rsidRDefault="007D1FC9" w:rsidP="007D1FC9">
      <w:pPr>
        <w:pStyle w:val="BodyText"/>
      </w:pPr>
      <w:r>
        <w:t>Type your text here.</w:t>
      </w:r>
    </w:p>
    <w:p w:rsidR="007D1FC9" w:rsidRDefault="007D1FC9" w:rsidP="007D1FC9">
      <w:pPr>
        <w:pStyle w:val="BodyText"/>
      </w:pPr>
    </w:p>
    <w:p w:rsidR="00D52537" w:rsidRDefault="00D52537" w:rsidP="002C07C0">
      <w:pPr>
        <w:pStyle w:val="BodyText"/>
      </w:pPr>
    </w:p>
    <w:p w:rsidR="0011760E" w:rsidRDefault="0011760E" w:rsidP="00FB5BB8">
      <w:pPr>
        <w:pStyle w:val="BodyText"/>
      </w:pPr>
    </w:p>
    <w:p w:rsidR="002C07C0" w:rsidRDefault="00161FBF" w:rsidP="002C07C0">
      <w:pPr>
        <w:pStyle w:val="Heading1"/>
      </w:pPr>
      <w:r>
        <w:t>Budget Document</w:t>
      </w:r>
    </w:p>
    <w:p w:rsidR="002C07C0" w:rsidRDefault="00485BC1" w:rsidP="002C07C0">
      <w:pPr>
        <w:pStyle w:val="Heading2"/>
      </w:pPr>
      <w:r>
        <w:t>Budget Versions</w:t>
      </w:r>
    </w:p>
    <w:p w:rsidR="002C07C0" w:rsidRDefault="002C07C0" w:rsidP="002C07C0">
      <w:pPr>
        <w:pStyle w:val="BodyText"/>
      </w:pPr>
      <w:r>
        <w:t>Type your text here.</w:t>
      </w:r>
    </w:p>
    <w:p w:rsidR="00485BC1" w:rsidRDefault="00485BC1" w:rsidP="00485BC1">
      <w:pPr>
        <w:pStyle w:val="Heading2"/>
      </w:pPr>
      <w:r>
        <w:t>Parameters</w:t>
      </w:r>
    </w:p>
    <w:p w:rsidR="00485BC1" w:rsidRDefault="00485BC1" w:rsidP="00485BC1">
      <w:pPr>
        <w:pStyle w:val="BodyText"/>
      </w:pPr>
      <w:r>
        <w:t>Type your text here.</w:t>
      </w:r>
    </w:p>
    <w:p w:rsidR="00485BC1" w:rsidRDefault="00485BC1" w:rsidP="00485BC1">
      <w:pPr>
        <w:pStyle w:val="Heading3"/>
      </w:pPr>
      <w:r>
        <w:t>Budget Overview</w:t>
      </w:r>
    </w:p>
    <w:p w:rsidR="00485BC1" w:rsidRDefault="00485BC1" w:rsidP="00485BC1">
      <w:pPr>
        <w:pStyle w:val="BodyText"/>
      </w:pPr>
      <w:r>
        <w:t>Type your text here.</w:t>
      </w:r>
    </w:p>
    <w:p w:rsidR="00485BC1" w:rsidRDefault="00485BC1" w:rsidP="00485BC1">
      <w:pPr>
        <w:pStyle w:val="Heading3"/>
      </w:pPr>
      <w:r>
        <w:t>Budget Periods &amp; Totals</w:t>
      </w:r>
    </w:p>
    <w:p w:rsidR="00485BC1" w:rsidRDefault="00485BC1" w:rsidP="00485BC1">
      <w:pPr>
        <w:pStyle w:val="BodyText"/>
      </w:pPr>
      <w:r>
        <w:t>Type your text here.</w:t>
      </w:r>
    </w:p>
    <w:p w:rsidR="00485BC1" w:rsidRDefault="00485BC1" w:rsidP="00485BC1">
      <w:pPr>
        <w:pStyle w:val="Heading4"/>
      </w:pPr>
      <w:r>
        <w:t>Budget Periods</w:t>
      </w:r>
    </w:p>
    <w:p w:rsidR="00485BC1" w:rsidRDefault="00485BC1" w:rsidP="00485BC1">
      <w:pPr>
        <w:pStyle w:val="BodyText"/>
      </w:pPr>
      <w:r>
        <w:t>Type your text here.</w:t>
      </w:r>
    </w:p>
    <w:p w:rsidR="00485BC1" w:rsidRDefault="00485BC1" w:rsidP="00485BC1">
      <w:pPr>
        <w:pStyle w:val="Heading4"/>
      </w:pPr>
      <w:r>
        <w:lastRenderedPageBreak/>
        <w:t>Totals</w:t>
      </w:r>
    </w:p>
    <w:p w:rsidR="00485BC1" w:rsidRDefault="00485BC1" w:rsidP="00485BC1">
      <w:pPr>
        <w:pStyle w:val="BodyText"/>
      </w:pPr>
      <w:r>
        <w:t>Type your text here.</w:t>
      </w:r>
    </w:p>
    <w:p w:rsidR="00485BC1" w:rsidRDefault="00485BC1" w:rsidP="00485BC1">
      <w:pPr>
        <w:pStyle w:val="BodyText"/>
      </w:pPr>
    </w:p>
    <w:p w:rsidR="00485BC1" w:rsidRDefault="00485BC1" w:rsidP="00485BC1">
      <w:pPr>
        <w:pStyle w:val="BodyText"/>
      </w:pPr>
    </w:p>
    <w:p w:rsidR="00485BC1" w:rsidRDefault="00485BC1" w:rsidP="00485BC1">
      <w:pPr>
        <w:pStyle w:val="BodyText"/>
      </w:pPr>
    </w:p>
    <w:p w:rsidR="00485BC1" w:rsidRDefault="00485BC1" w:rsidP="00485BC1">
      <w:pPr>
        <w:pStyle w:val="Heading2"/>
      </w:pPr>
      <w:r>
        <w:t>Rates</w:t>
      </w:r>
    </w:p>
    <w:p w:rsidR="00485BC1" w:rsidRDefault="00485BC1" w:rsidP="00485BC1">
      <w:pPr>
        <w:pStyle w:val="BodyText"/>
      </w:pPr>
      <w:r>
        <w:t>Type your text here.</w:t>
      </w:r>
    </w:p>
    <w:p w:rsidR="00485BC1" w:rsidRDefault="00485BC1" w:rsidP="00485BC1">
      <w:pPr>
        <w:pStyle w:val="Heading3"/>
      </w:pPr>
      <w:r>
        <w:t>Research F &amp; A</w:t>
      </w:r>
    </w:p>
    <w:p w:rsidR="00485BC1" w:rsidRDefault="00485BC1" w:rsidP="00485BC1">
      <w:pPr>
        <w:pStyle w:val="BodyText"/>
      </w:pPr>
      <w:r>
        <w:t>Type your text here.</w:t>
      </w:r>
    </w:p>
    <w:p w:rsidR="00485BC1" w:rsidRDefault="00485BC1" w:rsidP="00485BC1">
      <w:pPr>
        <w:pStyle w:val="Heading3"/>
      </w:pPr>
      <w:r>
        <w:t>Fringe Benefits</w:t>
      </w:r>
    </w:p>
    <w:p w:rsidR="00485BC1" w:rsidRDefault="00485BC1" w:rsidP="00485BC1">
      <w:pPr>
        <w:pStyle w:val="BodyText"/>
      </w:pPr>
      <w:r>
        <w:t>Type your text here.</w:t>
      </w:r>
    </w:p>
    <w:p w:rsidR="00485BC1" w:rsidRDefault="00485BC1" w:rsidP="00485BC1">
      <w:pPr>
        <w:pStyle w:val="Heading3"/>
      </w:pPr>
      <w:r>
        <w:t>Inflation</w:t>
      </w:r>
    </w:p>
    <w:p w:rsidR="00485BC1" w:rsidRDefault="00485BC1" w:rsidP="00485BC1">
      <w:pPr>
        <w:pStyle w:val="BodyText"/>
      </w:pPr>
      <w:r>
        <w:t>Type your text here.</w:t>
      </w:r>
    </w:p>
    <w:p w:rsidR="00485BC1" w:rsidRDefault="00485BC1" w:rsidP="00485BC1">
      <w:pPr>
        <w:pStyle w:val="Heading3"/>
      </w:pPr>
      <w:r>
        <w:t>Vacation</w:t>
      </w:r>
    </w:p>
    <w:p w:rsidR="00485BC1" w:rsidRDefault="00485BC1" w:rsidP="00485BC1">
      <w:pPr>
        <w:pStyle w:val="BodyText"/>
      </w:pPr>
      <w:r>
        <w:t>Type your text here.</w:t>
      </w:r>
    </w:p>
    <w:p w:rsidR="00485BC1" w:rsidRDefault="00485BC1" w:rsidP="00485BC1">
      <w:pPr>
        <w:pStyle w:val="Heading3"/>
      </w:pPr>
      <w:r>
        <w:t>Lab Allocation - Salaries</w:t>
      </w:r>
    </w:p>
    <w:p w:rsidR="00485BC1" w:rsidRDefault="00485BC1" w:rsidP="00485BC1">
      <w:pPr>
        <w:pStyle w:val="BodyText"/>
      </w:pPr>
      <w:r>
        <w:t>Type your text here.</w:t>
      </w:r>
    </w:p>
    <w:p w:rsidR="00485BC1" w:rsidRDefault="00485BC1" w:rsidP="00485BC1">
      <w:pPr>
        <w:pStyle w:val="Heading3"/>
      </w:pPr>
      <w:r>
        <w:t>Lab Allocation - Other</w:t>
      </w:r>
    </w:p>
    <w:p w:rsidR="00485BC1" w:rsidRDefault="00485BC1" w:rsidP="00485BC1">
      <w:pPr>
        <w:pStyle w:val="BodyText"/>
      </w:pPr>
      <w:r>
        <w:t>Type your text here.</w:t>
      </w:r>
    </w:p>
    <w:p w:rsidR="00485BC1" w:rsidRDefault="00485BC1" w:rsidP="00485BC1">
      <w:pPr>
        <w:pStyle w:val="Heading3"/>
      </w:pPr>
      <w:r>
        <w:t>Other</w:t>
      </w:r>
    </w:p>
    <w:p w:rsidR="00485BC1" w:rsidRDefault="00485BC1" w:rsidP="00485BC1">
      <w:pPr>
        <w:pStyle w:val="BodyText"/>
      </w:pPr>
      <w:r>
        <w:t>Type your text here.</w:t>
      </w:r>
    </w:p>
    <w:p w:rsidR="00485BC1" w:rsidRDefault="00485BC1" w:rsidP="00485BC1">
      <w:pPr>
        <w:pStyle w:val="BodyText"/>
      </w:pPr>
    </w:p>
    <w:p w:rsidR="00485BC1" w:rsidRDefault="00485BC1" w:rsidP="00485BC1">
      <w:pPr>
        <w:pStyle w:val="Heading2"/>
      </w:pPr>
      <w:r>
        <w:t>Summary</w:t>
      </w:r>
    </w:p>
    <w:p w:rsidR="00485BC1" w:rsidRDefault="00485BC1" w:rsidP="00485BC1">
      <w:pPr>
        <w:pStyle w:val="BodyText"/>
      </w:pPr>
      <w:r>
        <w:t>Type your text here.</w:t>
      </w:r>
    </w:p>
    <w:p w:rsidR="00485BC1" w:rsidRDefault="00485BC1" w:rsidP="00485BC1">
      <w:pPr>
        <w:pStyle w:val="Heading3"/>
      </w:pPr>
      <w:r>
        <w:t>Summary</w:t>
      </w:r>
    </w:p>
    <w:p w:rsidR="00485BC1" w:rsidRDefault="00485BC1" w:rsidP="00485BC1">
      <w:pPr>
        <w:pStyle w:val="BodyText"/>
      </w:pPr>
      <w:r>
        <w:t>Type your text here.</w:t>
      </w:r>
    </w:p>
    <w:p w:rsidR="00485BC1" w:rsidRDefault="00485BC1" w:rsidP="00485BC1">
      <w:pPr>
        <w:pStyle w:val="Heading3"/>
      </w:pPr>
      <w:r>
        <w:lastRenderedPageBreak/>
        <w:t>Personnel</w:t>
      </w:r>
    </w:p>
    <w:p w:rsidR="00485BC1" w:rsidRDefault="00485BC1" w:rsidP="00485BC1">
      <w:pPr>
        <w:pStyle w:val="BodyText"/>
      </w:pPr>
      <w:r>
        <w:t>Type your text here.</w:t>
      </w:r>
    </w:p>
    <w:p w:rsidR="00485BC1" w:rsidRDefault="00485BC1" w:rsidP="00485BC1">
      <w:pPr>
        <w:pStyle w:val="Heading3"/>
      </w:pPr>
      <w:r>
        <w:t>Non-Personnel</w:t>
      </w:r>
    </w:p>
    <w:p w:rsidR="00485BC1" w:rsidRDefault="00485BC1" w:rsidP="00485BC1">
      <w:pPr>
        <w:pStyle w:val="BodyText"/>
      </w:pPr>
      <w:r>
        <w:t>Type your text here.</w:t>
      </w:r>
    </w:p>
    <w:p w:rsidR="00485BC1" w:rsidRDefault="00485BC1" w:rsidP="00485BC1">
      <w:pPr>
        <w:pStyle w:val="Heading3"/>
      </w:pPr>
      <w:r>
        <w:t>Totals</w:t>
      </w:r>
    </w:p>
    <w:p w:rsidR="00485BC1" w:rsidRDefault="00485BC1" w:rsidP="00485BC1">
      <w:pPr>
        <w:pStyle w:val="BodyText"/>
      </w:pPr>
      <w:r>
        <w:t>Type your text here.</w:t>
      </w:r>
    </w:p>
    <w:p w:rsidR="00485BC1" w:rsidRDefault="00485BC1" w:rsidP="00485BC1">
      <w:pPr>
        <w:pStyle w:val="BodyText"/>
      </w:pPr>
    </w:p>
    <w:p w:rsidR="00485BC1" w:rsidRDefault="00485BC1" w:rsidP="00485BC1">
      <w:pPr>
        <w:pStyle w:val="BodyText"/>
      </w:pPr>
    </w:p>
    <w:p w:rsidR="00485BC1" w:rsidRDefault="00485BC1" w:rsidP="00485BC1">
      <w:pPr>
        <w:pStyle w:val="Heading2"/>
      </w:pPr>
      <w:r>
        <w:t>Personnel</w:t>
      </w:r>
    </w:p>
    <w:p w:rsidR="00485BC1" w:rsidRDefault="00485BC1" w:rsidP="00485BC1">
      <w:pPr>
        <w:pStyle w:val="BodyText"/>
      </w:pPr>
      <w:r>
        <w:t>Type your text here.</w:t>
      </w:r>
    </w:p>
    <w:p w:rsidR="00485BC1" w:rsidRDefault="00485BC1" w:rsidP="00485BC1">
      <w:pPr>
        <w:pStyle w:val="Heading3"/>
      </w:pPr>
      <w:r>
        <w:t>Select Budget Period</w:t>
      </w:r>
    </w:p>
    <w:p w:rsidR="00485BC1" w:rsidRDefault="00485BC1" w:rsidP="00485BC1">
      <w:pPr>
        <w:pStyle w:val="BodyText"/>
      </w:pPr>
      <w:r>
        <w:t>Type your text here.</w:t>
      </w:r>
    </w:p>
    <w:p w:rsidR="00485BC1" w:rsidRDefault="00485BC1" w:rsidP="00485BC1">
      <w:pPr>
        <w:pStyle w:val="Heading3"/>
      </w:pPr>
      <w:r>
        <w:t>Project Personnel (All Periods)</w:t>
      </w:r>
    </w:p>
    <w:p w:rsidR="00485BC1" w:rsidRDefault="00485BC1" w:rsidP="00485BC1">
      <w:pPr>
        <w:pStyle w:val="BodyText"/>
      </w:pPr>
      <w:r>
        <w:t>Type your text here.</w:t>
      </w:r>
    </w:p>
    <w:p w:rsidR="00485BC1" w:rsidRDefault="00485BC1" w:rsidP="00485BC1">
      <w:pPr>
        <w:pStyle w:val="Heading3"/>
      </w:pPr>
      <w:r>
        <w:t>Budget Overview</w:t>
      </w:r>
      <w:r w:rsidR="00BC0700">
        <w:t xml:space="preserve"> (Period #)</w:t>
      </w:r>
    </w:p>
    <w:p w:rsidR="00485BC1" w:rsidRDefault="00485BC1" w:rsidP="00485BC1">
      <w:pPr>
        <w:pStyle w:val="BodyText"/>
      </w:pPr>
      <w:r>
        <w:t>Type your text here.</w:t>
      </w:r>
    </w:p>
    <w:p w:rsidR="00485BC1" w:rsidRDefault="00BC0700" w:rsidP="00485BC1">
      <w:pPr>
        <w:pStyle w:val="Heading3"/>
      </w:pPr>
      <w:r>
        <w:t>Personnel Detail (Period #)</w:t>
      </w:r>
    </w:p>
    <w:p w:rsidR="00485BC1" w:rsidRDefault="00485BC1" w:rsidP="00485BC1">
      <w:pPr>
        <w:pStyle w:val="BodyText"/>
      </w:pPr>
      <w:r>
        <w:t>Type your text here.</w:t>
      </w:r>
    </w:p>
    <w:p w:rsidR="00485BC1" w:rsidRDefault="00485BC1" w:rsidP="00485BC1">
      <w:pPr>
        <w:pStyle w:val="BodyText"/>
      </w:pPr>
    </w:p>
    <w:p w:rsidR="00485BC1" w:rsidRDefault="00485BC1" w:rsidP="00485BC1">
      <w:pPr>
        <w:pStyle w:val="BodyText"/>
      </w:pPr>
    </w:p>
    <w:p w:rsidR="00485BC1" w:rsidRDefault="00485BC1" w:rsidP="00485BC1">
      <w:pPr>
        <w:pStyle w:val="Heading2"/>
      </w:pPr>
      <w:r>
        <w:t>Non-Personnel</w:t>
      </w:r>
    </w:p>
    <w:p w:rsidR="00485BC1" w:rsidRDefault="00485BC1" w:rsidP="00485BC1">
      <w:pPr>
        <w:pStyle w:val="BodyText"/>
      </w:pPr>
      <w:r>
        <w:t>Type your text here.</w:t>
      </w:r>
    </w:p>
    <w:p w:rsidR="00BC0700" w:rsidRDefault="00BC0700" w:rsidP="00BC0700">
      <w:pPr>
        <w:pStyle w:val="Heading3"/>
      </w:pPr>
      <w:r>
        <w:t>Select Budget Period</w:t>
      </w:r>
    </w:p>
    <w:p w:rsidR="00BC0700" w:rsidRDefault="00BC0700" w:rsidP="00BC0700">
      <w:pPr>
        <w:pStyle w:val="BodyText"/>
      </w:pPr>
      <w:r>
        <w:t>Type your text here.</w:t>
      </w:r>
    </w:p>
    <w:p w:rsidR="00BC0700" w:rsidRDefault="00BC0700" w:rsidP="00BC0700">
      <w:pPr>
        <w:pStyle w:val="Heading3"/>
      </w:pPr>
      <w:r>
        <w:t>Budget Overview (Period #)</w:t>
      </w:r>
    </w:p>
    <w:p w:rsidR="00BC0700" w:rsidRDefault="00BC0700" w:rsidP="00BC0700">
      <w:pPr>
        <w:pStyle w:val="BodyText"/>
      </w:pPr>
      <w:r>
        <w:t>Type your text here.</w:t>
      </w:r>
    </w:p>
    <w:p w:rsidR="00BC0700" w:rsidRDefault="00BC0700" w:rsidP="00BC0700">
      <w:pPr>
        <w:pStyle w:val="Heading3"/>
      </w:pPr>
      <w:r>
        <w:lastRenderedPageBreak/>
        <w:t>Equipment</w:t>
      </w:r>
    </w:p>
    <w:p w:rsidR="00BC0700" w:rsidRDefault="00BC0700" w:rsidP="00BC0700">
      <w:pPr>
        <w:pStyle w:val="BodyText"/>
      </w:pPr>
      <w:r>
        <w:t>Type your text here.</w:t>
      </w:r>
    </w:p>
    <w:p w:rsidR="00BC0700" w:rsidRDefault="00BC0700" w:rsidP="00BC0700">
      <w:pPr>
        <w:pStyle w:val="Heading3"/>
      </w:pPr>
      <w:r>
        <w:t>Travel</w:t>
      </w:r>
    </w:p>
    <w:p w:rsidR="00BC0700" w:rsidRDefault="00BC0700" w:rsidP="00BC0700">
      <w:pPr>
        <w:pStyle w:val="BodyText"/>
      </w:pPr>
      <w:r>
        <w:t>Type your text here.</w:t>
      </w:r>
    </w:p>
    <w:p w:rsidR="00BC0700" w:rsidRDefault="00BC0700" w:rsidP="00BC0700">
      <w:pPr>
        <w:pStyle w:val="Heading3"/>
      </w:pPr>
      <w:r>
        <w:t>Participant Support</w:t>
      </w:r>
    </w:p>
    <w:p w:rsidR="00BC0700" w:rsidRDefault="00BC0700" w:rsidP="00BC0700">
      <w:pPr>
        <w:pStyle w:val="BodyText"/>
      </w:pPr>
      <w:r>
        <w:t>Type your text here.</w:t>
      </w:r>
    </w:p>
    <w:p w:rsidR="00BC0700" w:rsidRDefault="00BC0700" w:rsidP="00BC0700">
      <w:pPr>
        <w:pStyle w:val="Heading3"/>
      </w:pPr>
      <w:r>
        <w:t>Other Direct</w:t>
      </w:r>
    </w:p>
    <w:p w:rsidR="00BC0700" w:rsidRDefault="00BC0700" w:rsidP="00BC0700">
      <w:pPr>
        <w:pStyle w:val="BodyText"/>
      </w:pPr>
      <w:r>
        <w:t>Type your text here.</w:t>
      </w:r>
    </w:p>
    <w:p w:rsidR="00BC0700" w:rsidRDefault="00BC0700" w:rsidP="00485BC1">
      <w:pPr>
        <w:pStyle w:val="BodyText"/>
      </w:pPr>
    </w:p>
    <w:p w:rsidR="00485BC1" w:rsidRDefault="00485BC1" w:rsidP="00485BC1">
      <w:pPr>
        <w:pStyle w:val="Heading2"/>
      </w:pPr>
      <w:r>
        <w:t>Distribution &amp; Income</w:t>
      </w:r>
    </w:p>
    <w:p w:rsidR="00485BC1" w:rsidRDefault="00485BC1" w:rsidP="00485BC1">
      <w:pPr>
        <w:pStyle w:val="BodyText"/>
      </w:pPr>
      <w:r>
        <w:t>Type your text here.</w:t>
      </w:r>
    </w:p>
    <w:p w:rsidR="00BC0700" w:rsidRDefault="00BC0700" w:rsidP="00BC0700">
      <w:pPr>
        <w:pStyle w:val="Heading3"/>
      </w:pPr>
      <w:r>
        <w:t>Cost Sharing</w:t>
      </w:r>
    </w:p>
    <w:p w:rsidR="00BC0700" w:rsidRDefault="00BC0700" w:rsidP="00BC0700">
      <w:pPr>
        <w:pStyle w:val="BodyText"/>
      </w:pPr>
      <w:r>
        <w:t>Type your text here.</w:t>
      </w:r>
    </w:p>
    <w:p w:rsidR="00BC0700" w:rsidRDefault="00BC0700" w:rsidP="00BC0700">
      <w:pPr>
        <w:pStyle w:val="Heading3"/>
      </w:pPr>
      <w:r>
        <w:t>Unrecovered F&amp;A</w:t>
      </w:r>
    </w:p>
    <w:p w:rsidR="00BC0700" w:rsidRDefault="00BC0700" w:rsidP="00BC0700">
      <w:pPr>
        <w:pStyle w:val="BodyText"/>
      </w:pPr>
      <w:r>
        <w:t>Type your text here.</w:t>
      </w:r>
    </w:p>
    <w:p w:rsidR="00BC0700" w:rsidRDefault="00BC0700" w:rsidP="00BC0700">
      <w:pPr>
        <w:pStyle w:val="Heading3"/>
      </w:pPr>
      <w:r>
        <w:t>Project Income</w:t>
      </w:r>
    </w:p>
    <w:p w:rsidR="00BC0700" w:rsidRDefault="00BC0700" w:rsidP="00BC0700">
      <w:pPr>
        <w:pStyle w:val="BodyText"/>
      </w:pPr>
      <w:r>
        <w:t>Type your text here.</w:t>
      </w:r>
    </w:p>
    <w:p w:rsidR="00BC0700" w:rsidRDefault="00BC0700" w:rsidP="00BC0700">
      <w:pPr>
        <w:pStyle w:val="Heading4"/>
      </w:pPr>
      <w:r>
        <w:t>Income Details</w:t>
      </w:r>
    </w:p>
    <w:p w:rsidR="00BC0700" w:rsidRDefault="00BC0700" w:rsidP="00BC0700">
      <w:pPr>
        <w:pStyle w:val="BodyText"/>
      </w:pPr>
      <w:r>
        <w:t>Type your text here.</w:t>
      </w:r>
    </w:p>
    <w:p w:rsidR="00BC0700" w:rsidRDefault="00BC0700" w:rsidP="00BC0700">
      <w:pPr>
        <w:pStyle w:val="Heading4"/>
      </w:pPr>
      <w:r>
        <w:t>Income Summary</w:t>
      </w:r>
    </w:p>
    <w:p w:rsidR="00BC0700" w:rsidRDefault="00BC0700" w:rsidP="00BC0700">
      <w:pPr>
        <w:pStyle w:val="BodyText"/>
      </w:pPr>
      <w:r>
        <w:t>Type your text here.</w:t>
      </w:r>
    </w:p>
    <w:p w:rsidR="00BC0700" w:rsidRDefault="00BC0700" w:rsidP="00BC0700">
      <w:pPr>
        <w:pStyle w:val="BodyText"/>
      </w:pPr>
    </w:p>
    <w:p w:rsidR="00BC0700" w:rsidRDefault="00BC0700" w:rsidP="00485BC1">
      <w:pPr>
        <w:pStyle w:val="BodyText"/>
      </w:pPr>
    </w:p>
    <w:p w:rsidR="00485BC1" w:rsidRDefault="00485BC1" w:rsidP="00485BC1">
      <w:pPr>
        <w:pStyle w:val="Heading2"/>
      </w:pPr>
      <w:r>
        <w:t>Modular Budget</w:t>
      </w:r>
    </w:p>
    <w:p w:rsidR="00485BC1" w:rsidRDefault="00485BC1" w:rsidP="00485BC1">
      <w:pPr>
        <w:pStyle w:val="BodyText"/>
      </w:pPr>
      <w:r>
        <w:t>Type your text here.</w:t>
      </w:r>
    </w:p>
    <w:p w:rsidR="000B4232" w:rsidRDefault="000B4232" w:rsidP="000B4232">
      <w:pPr>
        <w:pStyle w:val="Heading3"/>
      </w:pPr>
      <w:r>
        <w:t>Select Modular Budget Period</w:t>
      </w:r>
    </w:p>
    <w:p w:rsidR="000B4232" w:rsidRDefault="000B4232" w:rsidP="000B4232">
      <w:pPr>
        <w:pStyle w:val="BodyText"/>
      </w:pPr>
      <w:r>
        <w:t>Type your text here.</w:t>
      </w:r>
    </w:p>
    <w:p w:rsidR="000B4232" w:rsidRDefault="000B4232" w:rsidP="000B4232">
      <w:pPr>
        <w:pStyle w:val="Heading3"/>
      </w:pPr>
      <w:r>
        <w:lastRenderedPageBreak/>
        <w:t>Modular Budget Overview</w:t>
      </w:r>
    </w:p>
    <w:p w:rsidR="000B4232" w:rsidRDefault="000B4232" w:rsidP="000B4232">
      <w:pPr>
        <w:pStyle w:val="BodyText"/>
      </w:pPr>
      <w:r>
        <w:t>Type your text here.</w:t>
      </w:r>
    </w:p>
    <w:p w:rsidR="000B4232" w:rsidRDefault="000B4232" w:rsidP="000B4232">
      <w:pPr>
        <w:pStyle w:val="Heading3"/>
      </w:pPr>
      <w:r>
        <w:t>Direct Cost</w:t>
      </w:r>
    </w:p>
    <w:p w:rsidR="000B4232" w:rsidRDefault="000B4232" w:rsidP="000B4232">
      <w:pPr>
        <w:pStyle w:val="BodyText"/>
      </w:pPr>
      <w:r>
        <w:t>Type your text here.</w:t>
      </w:r>
    </w:p>
    <w:p w:rsidR="000B4232" w:rsidRDefault="000B4232" w:rsidP="000B4232">
      <w:pPr>
        <w:pStyle w:val="Heading3"/>
      </w:pPr>
      <w:r>
        <w:t>F&amp;A</w:t>
      </w:r>
    </w:p>
    <w:p w:rsidR="000B4232" w:rsidRDefault="000B4232" w:rsidP="000B4232">
      <w:pPr>
        <w:pStyle w:val="BodyText"/>
      </w:pPr>
      <w:r>
        <w:t>Type your text here.</w:t>
      </w:r>
    </w:p>
    <w:p w:rsidR="000B4232" w:rsidRDefault="000B4232" w:rsidP="00485BC1">
      <w:pPr>
        <w:pStyle w:val="BodyText"/>
      </w:pPr>
    </w:p>
    <w:p w:rsidR="00485BC1" w:rsidRDefault="00485BC1" w:rsidP="00485BC1">
      <w:pPr>
        <w:pStyle w:val="Heading2"/>
      </w:pPr>
      <w:r>
        <w:t>Budget Actions</w:t>
      </w:r>
    </w:p>
    <w:p w:rsidR="00485BC1" w:rsidRDefault="00485BC1" w:rsidP="00485BC1">
      <w:pPr>
        <w:pStyle w:val="BodyText"/>
      </w:pPr>
      <w:r>
        <w:t>Type your text here.</w:t>
      </w:r>
    </w:p>
    <w:p w:rsidR="000B4232" w:rsidRDefault="000B4232" w:rsidP="000B4232">
      <w:pPr>
        <w:pStyle w:val="Heading3"/>
      </w:pPr>
      <w:r>
        <w:t>Print Forms</w:t>
      </w:r>
    </w:p>
    <w:p w:rsidR="000B4232" w:rsidRDefault="000B4232" w:rsidP="000B4232">
      <w:pPr>
        <w:pStyle w:val="BodyText"/>
      </w:pPr>
      <w:r>
        <w:t>Type your text here.</w:t>
      </w:r>
    </w:p>
    <w:p w:rsidR="000B4232" w:rsidRDefault="000B4232" w:rsidP="000B4232">
      <w:pPr>
        <w:pStyle w:val="Heading3"/>
      </w:pPr>
      <w:r>
        <w:t>Budget Justification</w:t>
      </w:r>
    </w:p>
    <w:p w:rsidR="000B4232" w:rsidRDefault="000B4232" w:rsidP="000B4232">
      <w:pPr>
        <w:pStyle w:val="BodyText"/>
      </w:pPr>
      <w:r>
        <w:t>Type your text here.</w:t>
      </w:r>
    </w:p>
    <w:p w:rsidR="000B4232" w:rsidRDefault="000B4232" w:rsidP="000B4232">
      <w:pPr>
        <w:pStyle w:val="Heading3"/>
      </w:pPr>
      <w:r>
        <w:t>Sub Award Budget</w:t>
      </w:r>
    </w:p>
    <w:p w:rsidR="000B4232" w:rsidRDefault="000B4232" w:rsidP="000B4232">
      <w:pPr>
        <w:pStyle w:val="BodyText"/>
      </w:pPr>
      <w:r>
        <w:t>Type your text here.</w:t>
      </w:r>
    </w:p>
    <w:p w:rsidR="000B4232" w:rsidRDefault="000B4232" w:rsidP="00485BC1">
      <w:pPr>
        <w:pStyle w:val="BodyText"/>
      </w:pPr>
    </w:p>
    <w:p w:rsidR="00485BC1" w:rsidRDefault="00485BC1" w:rsidP="002C07C0">
      <w:pPr>
        <w:pStyle w:val="BodyText"/>
      </w:pPr>
    </w:p>
    <w:p w:rsidR="002C07C0" w:rsidRDefault="002C07C0" w:rsidP="00FB5BB8">
      <w:pPr>
        <w:pStyle w:val="BodyText"/>
      </w:pPr>
    </w:p>
    <w:p w:rsidR="0009007F" w:rsidRDefault="0009007F" w:rsidP="0009007F">
      <w:pPr>
        <w:pStyle w:val="Heading1"/>
      </w:pPr>
      <w:r>
        <w:t>KC Protocol</w:t>
      </w:r>
    </w:p>
    <w:p w:rsidR="000B4232" w:rsidRDefault="000B4232" w:rsidP="000B4232">
      <w:pPr>
        <w:pStyle w:val="Heading2"/>
      </w:pPr>
      <w:r>
        <w:t>Protocol</w:t>
      </w:r>
    </w:p>
    <w:p w:rsidR="000B4232" w:rsidRDefault="000B4232" w:rsidP="000B4232">
      <w:pPr>
        <w:pStyle w:val="BodyText"/>
      </w:pPr>
      <w:r>
        <w:t>Type your text here.</w:t>
      </w:r>
    </w:p>
    <w:p w:rsidR="0075239E" w:rsidRDefault="0075239E" w:rsidP="0075239E">
      <w:pPr>
        <w:pStyle w:val="Heading3"/>
      </w:pPr>
      <w:r>
        <w:lastRenderedPageBreak/>
        <w:t>Document Overview</w:t>
      </w:r>
    </w:p>
    <w:p w:rsidR="0075239E" w:rsidRDefault="0075239E" w:rsidP="0075239E">
      <w:pPr>
        <w:pStyle w:val="BodyText"/>
      </w:pPr>
      <w:r>
        <w:t>Type your text here.</w:t>
      </w:r>
    </w:p>
    <w:p w:rsidR="0075239E" w:rsidRDefault="0075239E" w:rsidP="0075239E">
      <w:pPr>
        <w:pStyle w:val="Heading3"/>
      </w:pPr>
      <w:r>
        <w:t>Required Fields for Saving Document</w:t>
      </w:r>
    </w:p>
    <w:p w:rsidR="0075239E" w:rsidRDefault="0075239E" w:rsidP="0075239E">
      <w:pPr>
        <w:pStyle w:val="BodyText"/>
      </w:pPr>
      <w:r>
        <w:t>Type your text here.</w:t>
      </w:r>
    </w:p>
    <w:p w:rsidR="0075239E" w:rsidRDefault="0075239E" w:rsidP="0075239E">
      <w:pPr>
        <w:pStyle w:val="Heading3"/>
      </w:pPr>
      <w:r>
        <w:t>Status &amp; Dates</w:t>
      </w:r>
    </w:p>
    <w:p w:rsidR="0075239E" w:rsidRDefault="0075239E" w:rsidP="0075239E">
      <w:pPr>
        <w:pStyle w:val="BodyText"/>
      </w:pPr>
      <w:r>
        <w:t>Type your text here.</w:t>
      </w:r>
    </w:p>
    <w:p w:rsidR="0075239E" w:rsidRDefault="0075239E" w:rsidP="0075239E">
      <w:pPr>
        <w:pStyle w:val="Heading4"/>
      </w:pPr>
      <w:r>
        <w:t>Status &amp; Dates</w:t>
      </w:r>
    </w:p>
    <w:p w:rsidR="0075239E" w:rsidRDefault="0075239E" w:rsidP="0075239E">
      <w:pPr>
        <w:pStyle w:val="BodyText"/>
      </w:pPr>
      <w:r>
        <w:t>Type your text here.</w:t>
      </w:r>
    </w:p>
    <w:p w:rsidR="0075239E" w:rsidRDefault="0075239E" w:rsidP="0075239E">
      <w:pPr>
        <w:pStyle w:val="Heading4"/>
      </w:pPr>
      <w:r>
        <w:t>Risk Levels</w:t>
      </w:r>
    </w:p>
    <w:p w:rsidR="0075239E" w:rsidRDefault="0075239E" w:rsidP="0075239E">
      <w:pPr>
        <w:pStyle w:val="BodyText"/>
      </w:pPr>
      <w:r>
        <w:t>Type your text here.</w:t>
      </w:r>
    </w:p>
    <w:p w:rsidR="0075239E" w:rsidRDefault="0075239E" w:rsidP="0075239E">
      <w:pPr>
        <w:pStyle w:val="BodyText"/>
      </w:pPr>
    </w:p>
    <w:p w:rsidR="0075239E" w:rsidRDefault="0075239E" w:rsidP="0075239E">
      <w:pPr>
        <w:pStyle w:val="Heading3"/>
      </w:pPr>
      <w:r>
        <w:t>Additional Information</w:t>
      </w:r>
    </w:p>
    <w:p w:rsidR="0075239E" w:rsidRDefault="0075239E" w:rsidP="0075239E">
      <w:pPr>
        <w:pStyle w:val="BodyText"/>
      </w:pPr>
      <w:r>
        <w:t>Type your text here.</w:t>
      </w:r>
    </w:p>
    <w:p w:rsidR="0075239E" w:rsidRDefault="0075239E" w:rsidP="0075239E">
      <w:pPr>
        <w:pStyle w:val="Heading4"/>
      </w:pPr>
      <w:r>
        <w:t>Additional Information</w:t>
      </w:r>
    </w:p>
    <w:p w:rsidR="0075239E" w:rsidRDefault="0075239E" w:rsidP="0075239E">
      <w:pPr>
        <w:pStyle w:val="BodyText"/>
      </w:pPr>
      <w:r>
        <w:t>Type your text here.</w:t>
      </w:r>
    </w:p>
    <w:p w:rsidR="0075239E" w:rsidRDefault="0075239E" w:rsidP="0075239E">
      <w:pPr>
        <w:pStyle w:val="Heading4"/>
      </w:pPr>
      <w:r>
        <w:t>Other Identifiers</w:t>
      </w:r>
    </w:p>
    <w:p w:rsidR="0075239E" w:rsidRDefault="0075239E" w:rsidP="0075239E">
      <w:pPr>
        <w:pStyle w:val="BodyText"/>
      </w:pPr>
      <w:r>
        <w:t>Type your text here.</w:t>
      </w:r>
    </w:p>
    <w:p w:rsidR="0075239E" w:rsidRDefault="0075239E" w:rsidP="0075239E">
      <w:pPr>
        <w:pStyle w:val="Heading4"/>
      </w:pPr>
      <w:r>
        <w:t>Area of Research</w:t>
      </w:r>
    </w:p>
    <w:p w:rsidR="0075239E" w:rsidRDefault="0075239E" w:rsidP="0075239E">
      <w:pPr>
        <w:pStyle w:val="BodyText"/>
      </w:pPr>
      <w:r>
        <w:t>Type your text here.</w:t>
      </w:r>
    </w:p>
    <w:p w:rsidR="0075239E" w:rsidRDefault="0075239E" w:rsidP="0075239E">
      <w:pPr>
        <w:pStyle w:val="BodyText"/>
      </w:pPr>
    </w:p>
    <w:p w:rsidR="0075239E" w:rsidRDefault="0075239E" w:rsidP="0075239E">
      <w:pPr>
        <w:pStyle w:val="Heading3"/>
      </w:pPr>
      <w:r>
        <w:t>Organizations</w:t>
      </w:r>
    </w:p>
    <w:p w:rsidR="0075239E" w:rsidRDefault="0075239E" w:rsidP="0075239E">
      <w:pPr>
        <w:pStyle w:val="BodyText"/>
      </w:pPr>
      <w:r>
        <w:t>Type your text here.</w:t>
      </w:r>
    </w:p>
    <w:p w:rsidR="0075239E" w:rsidRDefault="0075239E" w:rsidP="0075239E">
      <w:pPr>
        <w:pStyle w:val="Heading3"/>
      </w:pPr>
      <w:r>
        <w:t>Funding Sources</w:t>
      </w:r>
    </w:p>
    <w:p w:rsidR="0075239E" w:rsidRDefault="0075239E" w:rsidP="0075239E">
      <w:pPr>
        <w:pStyle w:val="BodyText"/>
      </w:pPr>
      <w:r>
        <w:t>Type your text here.</w:t>
      </w:r>
    </w:p>
    <w:p w:rsidR="0075239E" w:rsidRDefault="0075239E" w:rsidP="0075239E">
      <w:pPr>
        <w:pStyle w:val="Heading3"/>
      </w:pPr>
      <w:r>
        <w:t>Participant Types</w:t>
      </w:r>
    </w:p>
    <w:p w:rsidR="0075239E" w:rsidRDefault="0075239E" w:rsidP="0075239E">
      <w:pPr>
        <w:pStyle w:val="BodyText"/>
      </w:pPr>
      <w:r>
        <w:t>Type your text here.</w:t>
      </w:r>
    </w:p>
    <w:p w:rsidR="000B4232" w:rsidRDefault="000B4232" w:rsidP="000B4232">
      <w:pPr>
        <w:pStyle w:val="Heading2"/>
      </w:pPr>
      <w:r>
        <w:t>Personnel</w:t>
      </w:r>
    </w:p>
    <w:p w:rsidR="000B4232" w:rsidRDefault="000B4232" w:rsidP="000B4232">
      <w:pPr>
        <w:pStyle w:val="BodyText"/>
      </w:pPr>
      <w:r>
        <w:t>Type your text here.</w:t>
      </w:r>
    </w:p>
    <w:p w:rsidR="0075239E" w:rsidRDefault="0075239E" w:rsidP="0075239E">
      <w:pPr>
        <w:pStyle w:val="Heading3"/>
      </w:pPr>
      <w:r>
        <w:lastRenderedPageBreak/>
        <w:t>Add Personnel</w:t>
      </w:r>
    </w:p>
    <w:p w:rsidR="0075239E" w:rsidRDefault="0075239E" w:rsidP="0075239E">
      <w:pPr>
        <w:pStyle w:val="BodyText"/>
      </w:pPr>
      <w:r>
        <w:t>Type your text here.</w:t>
      </w:r>
    </w:p>
    <w:p w:rsidR="0075239E" w:rsidRDefault="0075239E" w:rsidP="0075239E">
      <w:pPr>
        <w:pStyle w:val="Heading4"/>
      </w:pPr>
      <w:r>
        <w:t>Person Details</w:t>
      </w:r>
    </w:p>
    <w:p w:rsidR="0075239E" w:rsidRDefault="0075239E" w:rsidP="0075239E">
      <w:pPr>
        <w:pStyle w:val="BodyText"/>
      </w:pPr>
      <w:r>
        <w:t>Type your text here.</w:t>
      </w:r>
    </w:p>
    <w:p w:rsidR="0075239E" w:rsidRDefault="0075239E" w:rsidP="0075239E">
      <w:pPr>
        <w:pStyle w:val="Heading4"/>
      </w:pPr>
      <w:r>
        <w:t>Contact Information</w:t>
      </w:r>
    </w:p>
    <w:p w:rsidR="0075239E" w:rsidRDefault="0075239E" w:rsidP="0075239E">
      <w:pPr>
        <w:pStyle w:val="BodyText"/>
      </w:pPr>
      <w:r>
        <w:t>Type your text here.</w:t>
      </w:r>
    </w:p>
    <w:p w:rsidR="0075239E" w:rsidRDefault="0075239E" w:rsidP="0075239E">
      <w:pPr>
        <w:pStyle w:val="Heading4"/>
      </w:pPr>
      <w:r>
        <w:t>Unit Details</w:t>
      </w:r>
    </w:p>
    <w:p w:rsidR="0075239E" w:rsidRDefault="0075239E" w:rsidP="0075239E">
      <w:pPr>
        <w:pStyle w:val="BodyText"/>
      </w:pPr>
      <w:r>
        <w:t>Type your text here.</w:t>
      </w:r>
    </w:p>
    <w:p w:rsidR="0075239E" w:rsidRDefault="0075239E" w:rsidP="0075239E">
      <w:pPr>
        <w:pStyle w:val="BodyText"/>
      </w:pPr>
    </w:p>
    <w:p w:rsidR="0075239E" w:rsidRDefault="0075239E" w:rsidP="000B4232">
      <w:pPr>
        <w:pStyle w:val="BodyText"/>
      </w:pPr>
    </w:p>
    <w:p w:rsidR="000B4232" w:rsidRDefault="000B4232" w:rsidP="000B4232">
      <w:pPr>
        <w:pStyle w:val="Heading2"/>
      </w:pPr>
      <w:r>
        <w:t>Questionnaire</w:t>
      </w:r>
    </w:p>
    <w:p w:rsidR="000B4232" w:rsidRDefault="000B4232" w:rsidP="000B4232">
      <w:pPr>
        <w:pStyle w:val="BodyText"/>
      </w:pPr>
      <w:r>
        <w:t>Type your text here.</w:t>
      </w:r>
    </w:p>
    <w:p w:rsidR="00AD4FDC" w:rsidRDefault="00AD4FDC" w:rsidP="00AD4FD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8658"/>
      </w:tblGrid>
      <w:tr w:rsidR="00AD4FDC" w:rsidTr="00381FEF">
        <w:tc>
          <w:tcPr>
            <w:tcW w:w="918" w:type="dxa"/>
          </w:tcPr>
          <w:p w:rsidR="00AD4FDC" w:rsidRPr="00C0348A" w:rsidRDefault="00AD4FDC" w:rsidP="00381FEF">
            <w:pPr>
              <w:spacing w:before="242" w:after="722"/>
              <w:jc w:val="right"/>
              <w:rPr>
                <w:rFonts w:ascii="Arial" w:hAnsi="Arial"/>
                <w:b/>
                <w:sz w:val="28"/>
              </w:rPr>
            </w:pPr>
            <w:r>
              <w:rPr>
                <w:rFonts w:ascii="Arial" w:hAnsi="Arial"/>
                <w:b/>
                <w:noProof/>
                <w:sz w:val="28"/>
              </w:rPr>
              <w:drawing>
                <wp:inline distT="0" distB="0" distL="0" distR="0">
                  <wp:extent cx="409575" cy="323850"/>
                  <wp:effectExtent l="19050" t="0" r="9525" b="0"/>
                  <wp:docPr id="23" name="Picture 16" descr="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jpg"/>
                          <pic:cNvPicPr>
                            <a:picLocks noChangeAspect="1" noChangeArrowheads="1"/>
                          </pic:cNvPicPr>
                        </pic:nvPicPr>
                        <pic:blipFill>
                          <a:blip r:embed="rId65" cstate="print"/>
                          <a:srcRect/>
                          <a:stretch>
                            <a:fillRect/>
                          </a:stretch>
                        </pic:blipFill>
                        <pic:spPr bwMode="auto">
                          <a:xfrm>
                            <a:off x="0" y="0"/>
                            <a:ext cx="409575" cy="323850"/>
                          </a:xfrm>
                          <a:prstGeom prst="rect">
                            <a:avLst/>
                          </a:prstGeom>
                          <a:noFill/>
                          <a:ln w="9525">
                            <a:noFill/>
                            <a:miter lim="800000"/>
                            <a:headEnd/>
                            <a:tailEnd/>
                          </a:ln>
                        </pic:spPr>
                      </pic:pic>
                    </a:graphicData>
                  </a:graphic>
                </wp:inline>
              </w:drawing>
            </w:r>
          </w:p>
        </w:tc>
        <w:tc>
          <w:tcPr>
            <w:tcW w:w="8658" w:type="dxa"/>
          </w:tcPr>
          <w:p w:rsidR="00AD4FDC" w:rsidRPr="00C0348A" w:rsidRDefault="00AD4FDC" w:rsidP="00381FEF">
            <w:pPr>
              <w:pStyle w:val="BodyText"/>
            </w:pPr>
            <w:r w:rsidRPr="00C0348A">
              <w:t xml:space="preserve">This topic has been identified as being incomplete or in need of improvement at the time of publishing.  We value and welcome your input as a Kuali Coeus community member, and encourage you to scrutinize this content and improve upon it.  </w:t>
            </w:r>
          </w:p>
          <w:p w:rsidR="00AD4FDC" w:rsidRPr="00C0348A" w:rsidRDefault="00AD4FDC" w:rsidP="00381FEF">
            <w:pPr>
              <w:pStyle w:val="BodyText"/>
            </w:pPr>
            <w:r w:rsidRPr="00C0348A">
              <w:t xml:space="preserve">To contribute, click the e-mail </w:t>
            </w:r>
            <w:r>
              <w:rPr>
                <w:noProof/>
              </w:rPr>
              <w:drawing>
                <wp:inline distT="0" distB="0" distL="0" distR="0">
                  <wp:extent cx="266700" cy="238125"/>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cstate="print"/>
                          <a:srcRect/>
                          <a:stretch>
                            <a:fillRect/>
                          </a:stretch>
                        </pic:blipFill>
                        <pic:spPr bwMode="auto">
                          <a:xfrm>
                            <a:off x="0" y="0"/>
                            <a:ext cx="266700" cy="238125"/>
                          </a:xfrm>
                          <a:prstGeom prst="rect">
                            <a:avLst/>
                          </a:prstGeom>
                          <a:noFill/>
                          <a:ln w="9525">
                            <a:noFill/>
                            <a:miter lim="800000"/>
                            <a:headEnd/>
                            <a:tailEnd/>
                          </a:ln>
                        </pic:spPr>
                      </pic:pic>
                    </a:graphicData>
                  </a:graphic>
                </wp:inline>
              </w:drawing>
            </w:r>
            <w:r w:rsidRPr="00C0348A">
              <w:t xml:space="preserve"> icon on the application help toolbar and send your documentation t</w:t>
            </w:r>
            <w:r>
              <w:t xml:space="preserve">o </w:t>
            </w:r>
            <w:hyperlink r:id="rId67" w:history="1">
              <w:r w:rsidRPr="001F66E0">
                <w:rPr>
                  <w:rStyle w:val="Hyperlink"/>
                </w:rPr>
                <w:t>kc.doc.collab@kuali.org</w:t>
              </w:r>
            </w:hyperlink>
            <w:r w:rsidRPr="00C0348A">
              <w:t>.</w:t>
            </w:r>
          </w:p>
        </w:tc>
      </w:tr>
    </w:tbl>
    <w:p w:rsidR="00AD4FDC" w:rsidRDefault="00AD4FDC" w:rsidP="00AD4FDC"/>
    <w:p w:rsidR="00AD4FDC" w:rsidRDefault="00AD4FDC" w:rsidP="000B4232">
      <w:pPr>
        <w:pStyle w:val="BodyText"/>
      </w:pPr>
    </w:p>
    <w:p w:rsidR="000B4232" w:rsidRDefault="000B4232" w:rsidP="000B4232">
      <w:pPr>
        <w:pStyle w:val="Heading2"/>
      </w:pPr>
      <w:r>
        <w:t>Custom Data</w:t>
      </w:r>
    </w:p>
    <w:p w:rsidR="000B4232" w:rsidRDefault="000B4232" w:rsidP="000B4232">
      <w:pPr>
        <w:pStyle w:val="BodyText"/>
      </w:pPr>
      <w:r>
        <w:t>Type your text here.</w:t>
      </w:r>
    </w:p>
    <w:p w:rsidR="0075239E" w:rsidRDefault="0075239E" w:rsidP="0075239E">
      <w:pPr>
        <w:pStyle w:val="Heading3"/>
      </w:pPr>
      <w:r>
        <w:t>Course Related</w:t>
      </w:r>
    </w:p>
    <w:p w:rsidR="0075239E" w:rsidRDefault="0075239E" w:rsidP="0075239E">
      <w:pPr>
        <w:pStyle w:val="BodyText"/>
      </w:pPr>
      <w:r>
        <w:t>Type your text here.</w:t>
      </w:r>
    </w:p>
    <w:p w:rsidR="0075239E" w:rsidRDefault="0075239E" w:rsidP="000B4232">
      <w:pPr>
        <w:pStyle w:val="BodyText"/>
      </w:pPr>
    </w:p>
    <w:p w:rsidR="000B4232" w:rsidRDefault="000B4232" w:rsidP="000B4232">
      <w:pPr>
        <w:pStyle w:val="Heading2"/>
      </w:pPr>
      <w:r>
        <w:t>Special Review</w:t>
      </w:r>
    </w:p>
    <w:p w:rsidR="000B4232" w:rsidRDefault="000B4232" w:rsidP="000B4232">
      <w:pPr>
        <w:pStyle w:val="BodyText"/>
      </w:pPr>
      <w:r>
        <w:t>Type your text here.</w:t>
      </w:r>
    </w:p>
    <w:p w:rsidR="000B4232" w:rsidRDefault="000B4232" w:rsidP="000B4232">
      <w:pPr>
        <w:pStyle w:val="Heading2"/>
      </w:pPr>
      <w:r>
        <w:t>Permissions</w:t>
      </w:r>
    </w:p>
    <w:p w:rsidR="000B4232" w:rsidRDefault="000B4232" w:rsidP="000B4232">
      <w:pPr>
        <w:pStyle w:val="BodyText"/>
      </w:pPr>
      <w:r>
        <w:t>Type your text here.</w:t>
      </w:r>
    </w:p>
    <w:p w:rsidR="0075239E" w:rsidRDefault="0075239E" w:rsidP="0075239E">
      <w:pPr>
        <w:pStyle w:val="Heading3"/>
      </w:pPr>
      <w:r>
        <w:lastRenderedPageBreak/>
        <w:t>Assigned Roles</w:t>
      </w:r>
    </w:p>
    <w:p w:rsidR="0075239E" w:rsidRDefault="0075239E" w:rsidP="0075239E">
      <w:pPr>
        <w:pStyle w:val="BodyText"/>
      </w:pPr>
      <w:r>
        <w:t>Type your text here.</w:t>
      </w:r>
    </w:p>
    <w:p w:rsidR="0075239E" w:rsidRDefault="0075239E" w:rsidP="0075239E">
      <w:pPr>
        <w:pStyle w:val="Heading3"/>
      </w:pPr>
      <w:r>
        <w:t>Users</w:t>
      </w:r>
    </w:p>
    <w:p w:rsidR="0075239E" w:rsidRDefault="0075239E" w:rsidP="0075239E">
      <w:pPr>
        <w:pStyle w:val="BodyText"/>
      </w:pPr>
      <w:r>
        <w:t>Type your text here.</w:t>
      </w:r>
    </w:p>
    <w:p w:rsidR="0075239E" w:rsidRDefault="0075239E" w:rsidP="000B4232">
      <w:pPr>
        <w:pStyle w:val="BodyText"/>
      </w:pPr>
    </w:p>
    <w:p w:rsidR="000B4232" w:rsidRDefault="000B4232" w:rsidP="000B4232">
      <w:pPr>
        <w:pStyle w:val="Heading2"/>
      </w:pPr>
      <w:r>
        <w:t>Notes &amp; Attachments</w:t>
      </w:r>
    </w:p>
    <w:p w:rsidR="000B4232" w:rsidRDefault="000B4232" w:rsidP="000B4232">
      <w:pPr>
        <w:pStyle w:val="BodyText"/>
      </w:pPr>
      <w:r>
        <w:t>Type your text here.</w:t>
      </w:r>
    </w:p>
    <w:p w:rsidR="0075239E" w:rsidRDefault="0075239E" w:rsidP="0075239E">
      <w:pPr>
        <w:pStyle w:val="Heading3"/>
      </w:pPr>
      <w:r>
        <w:t>Protocol Attachments</w:t>
      </w:r>
    </w:p>
    <w:p w:rsidR="0075239E" w:rsidRDefault="0075239E" w:rsidP="0075239E">
      <w:pPr>
        <w:pStyle w:val="BodyText"/>
      </w:pPr>
      <w:r>
        <w:t>Type your text here.</w:t>
      </w:r>
    </w:p>
    <w:p w:rsidR="001668C6" w:rsidRDefault="001668C6" w:rsidP="001668C6">
      <w:pPr>
        <w:pStyle w:val="Heading4"/>
      </w:pPr>
      <w:r>
        <w:t>Add Protocol Attachment</w:t>
      </w:r>
    </w:p>
    <w:p w:rsidR="001668C6" w:rsidRDefault="001668C6" w:rsidP="001668C6">
      <w:pPr>
        <w:pStyle w:val="BodyText"/>
      </w:pPr>
      <w:r>
        <w:t>Type your text here.</w:t>
      </w:r>
    </w:p>
    <w:p w:rsidR="0075239E" w:rsidRDefault="0075239E" w:rsidP="0075239E">
      <w:pPr>
        <w:pStyle w:val="BodyText"/>
      </w:pPr>
    </w:p>
    <w:p w:rsidR="0075239E" w:rsidRDefault="0075239E" w:rsidP="0075239E">
      <w:pPr>
        <w:pStyle w:val="Heading3"/>
      </w:pPr>
      <w:r>
        <w:t>Personnel Attachments</w:t>
      </w:r>
    </w:p>
    <w:p w:rsidR="0075239E" w:rsidRDefault="0075239E" w:rsidP="0075239E">
      <w:pPr>
        <w:pStyle w:val="BodyText"/>
      </w:pPr>
      <w:r>
        <w:t>Type your text here.</w:t>
      </w:r>
    </w:p>
    <w:p w:rsidR="001668C6" w:rsidRDefault="001668C6" w:rsidP="001668C6">
      <w:pPr>
        <w:pStyle w:val="Heading4"/>
      </w:pPr>
      <w:r>
        <w:t>Add Personnel Attachment</w:t>
      </w:r>
    </w:p>
    <w:p w:rsidR="001668C6" w:rsidRDefault="001668C6" w:rsidP="001668C6">
      <w:pPr>
        <w:pStyle w:val="BodyText"/>
      </w:pPr>
      <w:r>
        <w:t>Type your text here.</w:t>
      </w:r>
    </w:p>
    <w:p w:rsidR="001668C6" w:rsidRDefault="001668C6" w:rsidP="0075239E">
      <w:pPr>
        <w:pStyle w:val="BodyText"/>
      </w:pPr>
    </w:p>
    <w:p w:rsidR="0075239E" w:rsidRDefault="0075239E" w:rsidP="0075239E">
      <w:pPr>
        <w:pStyle w:val="Heading3"/>
      </w:pPr>
      <w:r>
        <w:t>Notes</w:t>
      </w:r>
    </w:p>
    <w:p w:rsidR="0075239E" w:rsidRDefault="0075239E" w:rsidP="0075239E">
      <w:pPr>
        <w:pStyle w:val="BodyText"/>
      </w:pPr>
      <w:r>
        <w:t>Type your text here.</w:t>
      </w:r>
    </w:p>
    <w:p w:rsidR="0075239E" w:rsidRDefault="0075239E" w:rsidP="0075239E">
      <w:pPr>
        <w:pStyle w:val="BodyText"/>
      </w:pPr>
    </w:p>
    <w:p w:rsidR="0075239E" w:rsidRDefault="0075239E" w:rsidP="000B4232">
      <w:pPr>
        <w:pStyle w:val="BodyText"/>
      </w:pPr>
    </w:p>
    <w:p w:rsidR="000B4232" w:rsidRDefault="000B4232" w:rsidP="000B4232">
      <w:pPr>
        <w:pStyle w:val="Heading2"/>
      </w:pPr>
      <w:r>
        <w:t>Protocol Actions</w:t>
      </w:r>
    </w:p>
    <w:p w:rsidR="000B4232" w:rsidRDefault="000B4232" w:rsidP="000B4232">
      <w:pPr>
        <w:pStyle w:val="BodyText"/>
      </w:pPr>
      <w:r>
        <w:t>Type your text here.</w:t>
      </w:r>
    </w:p>
    <w:p w:rsidR="001668C6" w:rsidRDefault="001668C6" w:rsidP="000B4232">
      <w:pPr>
        <w:pStyle w:val="BodyText"/>
      </w:pPr>
    </w:p>
    <w:p w:rsidR="001668C6" w:rsidRDefault="001668C6" w:rsidP="001668C6">
      <w:pPr>
        <w:pStyle w:val="Heading3"/>
      </w:pPr>
      <w:r>
        <w:t>Request an Action</w:t>
      </w:r>
    </w:p>
    <w:p w:rsidR="001668C6" w:rsidRDefault="001668C6" w:rsidP="001668C6">
      <w:pPr>
        <w:pStyle w:val="BodyText"/>
      </w:pPr>
      <w:r>
        <w:t>Type your text here.</w:t>
      </w:r>
    </w:p>
    <w:p w:rsidR="001668C6" w:rsidRDefault="001668C6" w:rsidP="001668C6">
      <w:pPr>
        <w:pStyle w:val="Heading4"/>
      </w:pPr>
      <w:r>
        <w:t>Submit for Review</w:t>
      </w:r>
    </w:p>
    <w:p w:rsidR="001668C6" w:rsidRDefault="001668C6" w:rsidP="001668C6">
      <w:pPr>
        <w:pStyle w:val="BodyText"/>
      </w:pPr>
      <w:r>
        <w:t>Type your text here.</w:t>
      </w:r>
    </w:p>
    <w:p w:rsidR="001668C6" w:rsidRDefault="001668C6" w:rsidP="001668C6">
      <w:pPr>
        <w:pStyle w:val="Heading4"/>
      </w:pPr>
      <w:r>
        <w:lastRenderedPageBreak/>
        <w:t>Delete Protocol, Amendment, or Renewal</w:t>
      </w:r>
    </w:p>
    <w:p w:rsidR="001668C6" w:rsidRDefault="001668C6" w:rsidP="001668C6">
      <w:pPr>
        <w:pStyle w:val="BodyText"/>
      </w:pPr>
      <w:r>
        <w:t>Type your text here.</w:t>
      </w:r>
    </w:p>
    <w:p w:rsidR="001668C6" w:rsidRDefault="001668C6" w:rsidP="001668C6">
      <w:pPr>
        <w:pStyle w:val="Heading4"/>
      </w:pPr>
      <w:r>
        <w:t>Enter Risk Level</w:t>
      </w:r>
    </w:p>
    <w:p w:rsidR="001668C6" w:rsidRDefault="001668C6" w:rsidP="001668C6">
      <w:pPr>
        <w:pStyle w:val="BodyText"/>
      </w:pPr>
      <w:r>
        <w:t>Type your text here.</w:t>
      </w:r>
    </w:p>
    <w:p w:rsidR="001668C6" w:rsidRDefault="001668C6" w:rsidP="001668C6">
      <w:pPr>
        <w:pStyle w:val="BodyText"/>
      </w:pPr>
    </w:p>
    <w:p w:rsidR="001668C6" w:rsidRDefault="001668C6" w:rsidP="001668C6">
      <w:pPr>
        <w:pStyle w:val="Heading3"/>
      </w:pPr>
      <w:r>
        <w:t>Data Validation</w:t>
      </w:r>
    </w:p>
    <w:p w:rsidR="001668C6" w:rsidRDefault="001668C6" w:rsidP="001668C6">
      <w:pPr>
        <w:pStyle w:val="BodyText"/>
      </w:pPr>
      <w:r>
        <w:t>Type your text here.</w:t>
      </w:r>
    </w:p>
    <w:p w:rsidR="001668C6" w:rsidRDefault="001668C6" w:rsidP="001668C6">
      <w:pPr>
        <w:pStyle w:val="Heading3"/>
      </w:pPr>
      <w:r>
        <w:t>Print</w:t>
      </w:r>
    </w:p>
    <w:p w:rsidR="001668C6" w:rsidRDefault="001668C6" w:rsidP="001668C6">
      <w:pPr>
        <w:pStyle w:val="BodyText"/>
      </w:pPr>
      <w:r>
        <w:t>Type your text here.</w:t>
      </w:r>
    </w:p>
    <w:p w:rsidR="001668C6" w:rsidRDefault="001668C6" w:rsidP="001668C6">
      <w:pPr>
        <w:pStyle w:val="Heading3"/>
      </w:pPr>
      <w:r>
        <w:t>Summary &amp; History</w:t>
      </w:r>
    </w:p>
    <w:p w:rsidR="001668C6" w:rsidRDefault="001668C6" w:rsidP="001668C6">
      <w:pPr>
        <w:pStyle w:val="BodyText"/>
      </w:pPr>
      <w:r>
        <w:t>Type your text here.</w:t>
      </w:r>
    </w:p>
    <w:p w:rsidR="001668C6" w:rsidRDefault="001668C6" w:rsidP="001668C6">
      <w:pPr>
        <w:pStyle w:val="Heading4"/>
      </w:pPr>
      <w:r>
        <w:t>Summary</w:t>
      </w:r>
    </w:p>
    <w:p w:rsidR="001668C6" w:rsidRDefault="001668C6" w:rsidP="001668C6">
      <w:pPr>
        <w:pStyle w:val="BodyText"/>
      </w:pPr>
      <w:r>
        <w:t>Type your text here.</w:t>
      </w:r>
    </w:p>
    <w:p w:rsidR="001668C6" w:rsidRDefault="001668C6" w:rsidP="001668C6">
      <w:pPr>
        <w:pStyle w:val="Heading4"/>
      </w:pPr>
      <w:r>
        <w:t>View Notes</w:t>
      </w:r>
    </w:p>
    <w:p w:rsidR="001668C6" w:rsidRDefault="001668C6" w:rsidP="001668C6">
      <w:pPr>
        <w:pStyle w:val="BodyText"/>
      </w:pPr>
      <w:r>
        <w:t>Type your text here.</w:t>
      </w:r>
    </w:p>
    <w:p w:rsidR="001668C6" w:rsidRDefault="001668C6" w:rsidP="001668C6">
      <w:pPr>
        <w:pStyle w:val="Heading4"/>
      </w:pPr>
      <w:r>
        <w:t>History</w:t>
      </w:r>
    </w:p>
    <w:p w:rsidR="001668C6" w:rsidRDefault="001668C6" w:rsidP="001668C6">
      <w:pPr>
        <w:pStyle w:val="BodyText"/>
      </w:pPr>
      <w:r>
        <w:t>Type your text here.</w:t>
      </w:r>
    </w:p>
    <w:p w:rsidR="001668C6" w:rsidRDefault="001668C6" w:rsidP="001668C6">
      <w:pPr>
        <w:pStyle w:val="BodyText"/>
      </w:pPr>
    </w:p>
    <w:p w:rsidR="001668C6" w:rsidRDefault="001668C6" w:rsidP="001668C6">
      <w:pPr>
        <w:pStyle w:val="BodyText"/>
      </w:pPr>
    </w:p>
    <w:p w:rsidR="001668C6" w:rsidRDefault="001668C6" w:rsidP="001668C6">
      <w:pPr>
        <w:pStyle w:val="Heading3"/>
      </w:pPr>
      <w:r>
        <w:t>Copy to New Document</w:t>
      </w:r>
    </w:p>
    <w:p w:rsidR="001668C6" w:rsidRDefault="001668C6" w:rsidP="001668C6">
      <w:pPr>
        <w:pStyle w:val="BodyText"/>
      </w:pPr>
      <w:r>
        <w:t>Type your text here.</w:t>
      </w:r>
    </w:p>
    <w:p w:rsidR="001668C6" w:rsidRDefault="001668C6" w:rsidP="001668C6">
      <w:pPr>
        <w:pStyle w:val="BodyText"/>
      </w:pPr>
    </w:p>
    <w:p w:rsidR="000B4232" w:rsidRDefault="000B4232" w:rsidP="0009007F">
      <w:pPr>
        <w:pStyle w:val="BodyText"/>
      </w:pPr>
    </w:p>
    <w:p w:rsidR="0009007F" w:rsidRDefault="0009007F" w:rsidP="0009007F">
      <w:pPr>
        <w:pStyle w:val="Heading1"/>
      </w:pPr>
      <w:r>
        <w:lastRenderedPageBreak/>
        <w:t>Proposal Log</w:t>
      </w:r>
    </w:p>
    <w:p w:rsidR="0009007F" w:rsidRDefault="00A930D1" w:rsidP="0009007F">
      <w:pPr>
        <w:pStyle w:val="Heading2"/>
      </w:pPr>
      <w:r>
        <w:t>Document Overview</w:t>
      </w:r>
    </w:p>
    <w:p w:rsidR="0009007F" w:rsidRDefault="0009007F" w:rsidP="0009007F">
      <w:pPr>
        <w:pStyle w:val="BodyText"/>
      </w:pPr>
      <w:r>
        <w:t>Type your text here.</w:t>
      </w:r>
    </w:p>
    <w:p w:rsidR="00A930D1" w:rsidRDefault="00A930D1" w:rsidP="00A930D1">
      <w:pPr>
        <w:pStyle w:val="Heading2"/>
      </w:pPr>
      <w:r>
        <w:t>Edit Proposal Log</w:t>
      </w:r>
    </w:p>
    <w:p w:rsidR="00A930D1" w:rsidRDefault="00A930D1" w:rsidP="00A930D1">
      <w:pPr>
        <w:pStyle w:val="BodyText"/>
      </w:pPr>
      <w:r>
        <w:t>Type your text here.</w:t>
      </w:r>
    </w:p>
    <w:p w:rsidR="00A930D1" w:rsidRDefault="00A930D1" w:rsidP="00A930D1">
      <w:pPr>
        <w:pStyle w:val="Heading2"/>
      </w:pPr>
      <w:r>
        <w:t>Notes and Attachments</w:t>
      </w:r>
    </w:p>
    <w:p w:rsidR="00A930D1" w:rsidRDefault="00A930D1" w:rsidP="00A930D1">
      <w:pPr>
        <w:pStyle w:val="BodyText"/>
      </w:pPr>
      <w:r>
        <w:t>Type your text here.</w:t>
      </w:r>
    </w:p>
    <w:p w:rsidR="00A930D1" w:rsidRDefault="00A930D1" w:rsidP="00A930D1">
      <w:pPr>
        <w:pStyle w:val="Heading2"/>
      </w:pPr>
      <w:r>
        <w:t>Ad Hoc Recipients</w:t>
      </w:r>
    </w:p>
    <w:p w:rsidR="00A930D1" w:rsidRDefault="00A930D1" w:rsidP="00A930D1">
      <w:pPr>
        <w:pStyle w:val="BodyText"/>
      </w:pPr>
      <w:r>
        <w:t>Type your text here.</w:t>
      </w:r>
    </w:p>
    <w:p w:rsidR="00A930D1" w:rsidRDefault="00A930D1" w:rsidP="00A930D1">
      <w:pPr>
        <w:pStyle w:val="Heading2"/>
      </w:pPr>
      <w:r>
        <w:t>Route Log</w:t>
      </w:r>
    </w:p>
    <w:p w:rsidR="00A930D1" w:rsidRDefault="00A930D1" w:rsidP="00A930D1">
      <w:pPr>
        <w:pStyle w:val="BodyText"/>
      </w:pPr>
      <w:r>
        <w:t>Type your text here.</w:t>
      </w:r>
    </w:p>
    <w:p w:rsidR="00A930D1" w:rsidRDefault="00A930D1" w:rsidP="0009007F">
      <w:pPr>
        <w:pStyle w:val="BodyText"/>
      </w:pPr>
    </w:p>
    <w:p w:rsidR="0011760E" w:rsidRDefault="0011760E" w:rsidP="00FB5BB8">
      <w:pPr>
        <w:pStyle w:val="BodyText"/>
      </w:pPr>
    </w:p>
    <w:p w:rsidR="00802F88" w:rsidRDefault="00802F88" w:rsidP="0009007F">
      <w:pPr>
        <w:pStyle w:val="Heading1"/>
      </w:pPr>
      <w:r>
        <w:lastRenderedPageBreak/>
        <w:t>KC Institutional Proposal</w:t>
      </w:r>
    </w:p>
    <w:p w:rsidR="00802F88" w:rsidRDefault="00802F88" w:rsidP="00802F88">
      <w:pPr>
        <w:pStyle w:val="Heading2"/>
      </w:pPr>
      <w:r>
        <w:t>Institutional Proposal</w:t>
      </w:r>
    </w:p>
    <w:p w:rsidR="00802F88" w:rsidRDefault="00802F88" w:rsidP="00802F88">
      <w:pPr>
        <w:pStyle w:val="Heading3"/>
      </w:pPr>
      <w:r>
        <w:t>Document Overview</w:t>
      </w:r>
    </w:p>
    <w:p w:rsidR="00802F88" w:rsidRPr="00802F88" w:rsidRDefault="00802F88" w:rsidP="00802F88">
      <w:pPr>
        <w:pStyle w:val="Heading3"/>
      </w:pPr>
      <w:r>
        <w:t>Institutional Proposal</w:t>
      </w:r>
    </w:p>
    <w:p w:rsidR="00802F88" w:rsidRPr="00802F88" w:rsidRDefault="00802F88" w:rsidP="00802F88">
      <w:pPr>
        <w:pStyle w:val="Heading3"/>
      </w:pPr>
      <w:r>
        <w:t>Sponsor &amp; Program Information</w:t>
      </w:r>
    </w:p>
    <w:p w:rsidR="00802F88" w:rsidRPr="00802F88" w:rsidRDefault="00802F88" w:rsidP="00802F88">
      <w:pPr>
        <w:pStyle w:val="Heading3"/>
      </w:pPr>
      <w:r>
        <w:t>Financial</w:t>
      </w:r>
    </w:p>
    <w:p w:rsidR="00802F88" w:rsidRPr="00802F88" w:rsidRDefault="00802F88" w:rsidP="00802F88">
      <w:pPr>
        <w:pStyle w:val="Heading3"/>
      </w:pPr>
      <w:r>
        <w:t>Graduate Students</w:t>
      </w:r>
    </w:p>
    <w:p w:rsidR="00802F88" w:rsidRPr="00802F88" w:rsidRDefault="00802F88" w:rsidP="00802F88">
      <w:pPr>
        <w:pStyle w:val="Heading3"/>
      </w:pPr>
      <w:r>
        <w:t>Notes</w:t>
      </w:r>
    </w:p>
    <w:p w:rsidR="00802F88" w:rsidRPr="00802F88" w:rsidRDefault="00802F88" w:rsidP="00802F88">
      <w:pPr>
        <w:pStyle w:val="Heading3"/>
      </w:pPr>
      <w:r>
        <w:t>Delivery Info</w:t>
      </w:r>
    </w:p>
    <w:p w:rsidR="00802F88" w:rsidRPr="00802F88" w:rsidRDefault="00802F88" w:rsidP="00802F88">
      <w:pPr>
        <w:pStyle w:val="Heading3"/>
      </w:pPr>
      <w:r>
        <w:t>Keywords</w:t>
      </w:r>
    </w:p>
    <w:p w:rsidR="00802F88" w:rsidRPr="00802F88" w:rsidRDefault="00802F88" w:rsidP="00802F88">
      <w:pPr>
        <w:pStyle w:val="BodyText"/>
      </w:pPr>
    </w:p>
    <w:p w:rsidR="00802F88" w:rsidRDefault="00802F88" w:rsidP="00802F88">
      <w:pPr>
        <w:pStyle w:val="Heading2"/>
      </w:pPr>
      <w:r>
        <w:t>Contacts</w:t>
      </w:r>
    </w:p>
    <w:p w:rsidR="00802F88" w:rsidRDefault="00802F88" w:rsidP="00802F88">
      <w:pPr>
        <w:pStyle w:val="Heading3"/>
      </w:pPr>
      <w:r>
        <w:t>Project Personnel</w:t>
      </w:r>
    </w:p>
    <w:p w:rsidR="00802F88" w:rsidRPr="00802F88" w:rsidRDefault="00802F88" w:rsidP="00802F88">
      <w:pPr>
        <w:pStyle w:val="Heading3"/>
      </w:pPr>
      <w:r>
        <w:t>Unit Contacts</w:t>
      </w:r>
    </w:p>
    <w:p w:rsidR="00802F88" w:rsidRPr="00802F88" w:rsidRDefault="00802F88" w:rsidP="00802F88">
      <w:pPr>
        <w:pStyle w:val="Heading3"/>
      </w:pPr>
      <w:r>
        <w:t>Central Administration Contacts</w:t>
      </w:r>
    </w:p>
    <w:p w:rsidR="00802F88" w:rsidRPr="00802F88" w:rsidRDefault="00802F88" w:rsidP="00802F88">
      <w:pPr>
        <w:pStyle w:val="BodyText"/>
      </w:pPr>
    </w:p>
    <w:p w:rsidR="00802F88" w:rsidRDefault="00802F88" w:rsidP="00802F88">
      <w:pPr>
        <w:pStyle w:val="Heading2"/>
      </w:pPr>
      <w:r>
        <w:lastRenderedPageBreak/>
        <w:t>Custom Data</w:t>
      </w:r>
    </w:p>
    <w:p w:rsidR="00802F88" w:rsidRPr="00802F88" w:rsidRDefault="00802F88" w:rsidP="00802F88">
      <w:pPr>
        <w:pStyle w:val="Heading3"/>
      </w:pPr>
      <w:r>
        <w:t>Personnel Items for Review</w:t>
      </w:r>
    </w:p>
    <w:p w:rsidR="00802F88" w:rsidRPr="00802F88" w:rsidRDefault="00802F88" w:rsidP="00802F88">
      <w:pPr>
        <w:pStyle w:val="Heading3"/>
      </w:pPr>
      <w:r>
        <w:t>Project Details</w:t>
      </w:r>
    </w:p>
    <w:p w:rsidR="00802F88" w:rsidRPr="00802F88" w:rsidRDefault="00802F88" w:rsidP="00802F88">
      <w:pPr>
        <w:pStyle w:val="Heading3"/>
      </w:pPr>
      <w:r>
        <w:t>Custom Data</w:t>
      </w:r>
    </w:p>
    <w:p w:rsidR="00802F88" w:rsidRPr="00802F88" w:rsidRDefault="00802F88" w:rsidP="00802F88">
      <w:pPr>
        <w:pStyle w:val="BodyText"/>
      </w:pPr>
    </w:p>
    <w:p w:rsidR="00802F88" w:rsidRDefault="00802F88" w:rsidP="00802F88">
      <w:pPr>
        <w:pStyle w:val="Heading2"/>
      </w:pPr>
      <w:r>
        <w:t>Special Review</w:t>
      </w:r>
    </w:p>
    <w:p w:rsidR="00802F88" w:rsidRDefault="00802F88" w:rsidP="00802F8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8658"/>
      </w:tblGrid>
      <w:tr w:rsidR="00802F88" w:rsidTr="005E4846">
        <w:tc>
          <w:tcPr>
            <w:tcW w:w="918" w:type="dxa"/>
          </w:tcPr>
          <w:p w:rsidR="00802F88" w:rsidRPr="00C0348A" w:rsidRDefault="00802F88" w:rsidP="005E4846">
            <w:pPr>
              <w:spacing w:before="242" w:after="722"/>
              <w:jc w:val="right"/>
              <w:rPr>
                <w:rFonts w:ascii="Arial" w:hAnsi="Arial"/>
                <w:b/>
                <w:sz w:val="28"/>
              </w:rPr>
            </w:pPr>
            <w:r>
              <w:rPr>
                <w:rFonts w:ascii="Arial" w:hAnsi="Arial"/>
                <w:b/>
                <w:noProof/>
                <w:sz w:val="28"/>
              </w:rPr>
              <w:drawing>
                <wp:inline distT="0" distB="0" distL="0" distR="0">
                  <wp:extent cx="409575" cy="323850"/>
                  <wp:effectExtent l="19050" t="0" r="9525" b="0"/>
                  <wp:docPr id="1" name="Picture 16" descr="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jpg"/>
                          <pic:cNvPicPr>
                            <a:picLocks noChangeAspect="1" noChangeArrowheads="1"/>
                          </pic:cNvPicPr>
                        </pic:nvPicPr>
                        <pic:blipFill>
                          <a:blip r:embed="rId65" cstate="print"/>
                          <a:srcRect/>
                          <a:stretch>
                            <a:fillRect/>
                          </a:stretch>
                        </pic:blipFill>
                        <pic:spPr bwMode="auto">
                          <a:xfrm>
                            <a:off x="0" y="0"/>
                            <a:ext cx="409575" cy="323850"/>
                          </a:xfrm>
                          <a:prstGeom prst="rect">
                            <a:avLst/>
                          </a:prstGeom>
                          <a:noFill/>
                          <a:ln w="9525">
                            <a:noFill/>
                            <a:miter lim="800000"/>
                            <a:headEnd/>
                            <a:tailEnd/>
                          </a:ln>
                        </pic:spPr>
                      </pic:pic>
                    </a:graphicData>
                  </a:graphic>
                </wp:inline>
              </w:drawing>
            </w:r>
          </w:p>
        </w:tc>
        <w:tc>
          <w:tcPr>
            <w:tcW w:w="8658" w:type="dxa"/>
          </w:tcPr>
          <w:p w:rsidR="00802F88" w:rsidRPr="00C0348A" w:rsidRDefault="00802F88" w:rsidP="005E4846">
            <w:pPr>
              <w:pStyle w:val="BodyText"/>
            </w:pPr>
            <w:r w:rsidRPr="00C0348A">
              <w:t xml:space="preserve">This topic has been identified as being incomplete or in need of improvement at the time of publishing.  We value and welcome your input as a Kuali Coeus community member, and encourage you to scrutinize this content and improve upon it.  </w:t>
            </w:r>
          </w:p>
          <w:p w:rsidR="00802F88" w:rsidRPr="00C0348A" w:rsidRDefault="00802F88" w:rsidP="005E4846">
            <w:pPr>
              <w:pStyle w:val="BodyText"/>
            </w:pPr>
            <w:r w:rsidRPr="00C0348A">
              <w:t xml:space="preserve">To contribute, click the e-mail </w:t>
            </w:r>
            <w:r>
              <w:rPr>
                <w:noProof/>
              </w:rPr>
              <w:drawing>
                <wp:inline distT="0" distB="0" distL="0" distR="0">
                  <wp:extent cx="266700" cy="238125"/>
                  <wp:effectExtent l="1905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cstate="print"/>
                          <a:srcRect/>
                          <a:stretch>
                            <a:fillRect/>
                          </a:stretch>
                        </pic:blipFill>
                        <pic:spPr bwMode="auto">
                          <a:xfrm>
                            <a:off x="0" y="0"/>
                            <a:ext cx="266700" cy="238125"/>
                          </a:xfrm>
                          <a:prstGeom prst="rect">
                            <a:avLst/>
                          </a:prstGeom>
                          <a:noFill/>
                          <a:ln w="9525">
                            <a:noFill/>
                            <a:miter lim="800000"/>
                            <a:headEnd/>
                            <a:tailEnd/>
                          </a:ln>
                        </pic:spPr>
                      </pic:pic>
                    </a:graphicData>
                  </a:graphic>
                </wp:inline>
              </w:drawing>
            </w:r>
            <w:r w:rsidRPr="00C0348A">
              <w:t xml:space="preserve"> icon on the application help toolbar and send your documentation t</w:t>
            </w:r>
            <w:r>
              <w:t xml:space="preserve">o </w:t>
            </w:r>
            <w:hyperlink r:id="rId68" w:history="1">
              <w:r w:rsidRPr="001F66E0">
                <w:rPr>
                  <w:rStyle w:val="Hyperlink"/>
                </w:rPr>
                <w:t>kc.doc.collab@kuali.org</w:t>
              </w:r>
            </w:hyperlink>
            <w:r w:rsidRPr="00C0348A">
              <w:t>.</w:t>
            </w:r>
          </w:p>
        </w:tc>
      </w:tr>
    </w:tbl>
    <w:p w:rsidR="00802F88" w:rsidRDefault="00802F88" w:rsidP="00802F88"/>
    <w:p w:rsidR="00802F88" w:rsidRDefault="00802F88" w:rsidP="00802F88">
      <w:pPr>
        <w:pStyle w:val="Heading2"/>
      </w:pPr>
      <w:r>
        <w:lastRenderedPageBreak/>
        <w:t>Intellectual Property Review</w:t>
      </w:r>
    </w:p>
    <w:p w:rsidR="00802F88" w:rsidRDefault="00802F88" w:rsidP="00802F88">
      <w:pPr>
        <w:pStyle w:val="Heading3"/>
      </w:pPr>
      <w:r>
        <w:t>Review Data</w:t>
      </w:r>
    </w:p>
    <w:p w:rsidR="00802F88" w:rsidRPr="00802F88" w:rsidRDefault="00802F88" w:rsidP="00802F88">
      <w:pPr>
        <w:pStyle w:val="Heading3"/>
      </w:pPr>
      <w:r>
        <w:t>Activities</w:t>
      </w:r>
    </w:p>
    <w:p w:rsidR="00802F88" w:rsidRDefault="00802F88" w:rsidP="00802F88">
      <w:pPr>
        <w:pStyle w:val="Heading2"/>
      </w:pPr>
      <w:r>
        <w:t>Distribution</w:t>
      </w:r>
    </w:p>
    <w:p w:rsidR="00802F88" w:rsidRDefault="00802F88" w:rsidP="00802F88">
      <w:pPr>
        <w:pStyle w:val="Heading3"/>
      </w:pPr>
      <w:r>
        <w:t>Cost Sharing</w:t>
      </w:r>
    </w:p>
    <w:p w:rsidR="00802F88" w:rsidRPr="00802F88" w:rsidRDefault="00802F88" w:rsidP="00802F88">
      <w:pPr>
        <w:pStyle w:val="Heading3"/>
      </w:pPr>
      <w:r>
        <w:t>Unrecovered F&amp;A</w:t>
      </w:r>
    </w:p>
    <w:p w:rsidR="00802F88" w:rsidRDefault="00802F88" w:rsidP="00802F88">
      <w:pPr>
        <w:pStyle w:val="Heading2"/>
      </w:pPr>
      <w:r>
        <w:t>Institutional Proposal Actions</w:t>
      </w:r>
    </w:p>
    <w:p w:rsidR="00347E92" w:rsidRDefault="00347E92" w:rsidP="00347E92">
      <w:pPr>
        <w:pStyle w:val="Heading3"/>
      </w:pPr>
      <w:r>
        <w:t>Data Validation</w:t>
      </w:r>
    </w:p>
    <w:p w:rsidR="00347E92" w:rsidRDefault="00347E92" w:rsidP="00347E92">
      <w:pPr>
        <w:pStyle w:val="Heading3"/>
      </w:pPr>
      <w:r>
        <w:t>Funded Awards</w:t>
      </w:r>
    </w:p>
    <w:p w:rsidR="00347E92" w:rsidRDefault="00347E92" w:rsidP="00347E92">
      <w:pPr>
        <w:pStyle w:val="Heading3"/>
      </w:pPr>
      <w:r>
        <w:t>Ad Hoc Recipients</w:t>
      </w:r>
    </w:p>
    <w:p w:rsidR="00347E92" w:rsidRDefault="00347E92" w:rsidP="00347E92">
      <w:pPr>
        <w:pStyle w:val="Heading3"/>
      </w:pPr>
      <w:r>
        <w:t>Print</w:t>
      </w:r>
    </w:p>
    <w:p w:rsidR="00347E92" w:rsidRPr="00347E92" w:rsidRDefault="00347E92" w:rsidP="00347E92">
      <w:pPr>
        <w:pStyle w:val="Heading3"/>
      </w:pPr>
      <w:r>
        <w:t>Route Log</w:t>
      </w:r>
    </w:p>
    <w:p w:rsidR="00802F88" w:rsidRDefault="00802F88" w:rsidP="00802F88">
      <w:pPr>
        <w:pStyle w:val="Heading2"/>
      </w:pPr>
      <w:r>
        <w:t>Medusa</w:t>
      </w:r>
    </w:p>
    <w:p w:rsidR="00347E92" w:rsidRDefault="00347E92" w:rsidP="00347E92">
      <w:pPr>
        <w:pStyle w:val="Heading3"/>
      </w:pPr>
      <w:r>
        <w:t>Development Proposal</w:t>
      </w:r>
    </w:p>
    <w:p w:rsidR="00347E92" w:rsidRDefault="00347E92" w:rsidP="00347E92">
      <w:pPr>
        <w:pStyle w:val="Heading3"/>
      </w:pPr>
      <w:r>
        <w:t>Award</w:t>
      </w:r>
    </w:p>
    <w:p w:rsidR="00347E92" w:rsidRDefault="00347E92" w:rsidP="00347E92">
      <w:pPr>
        <w:pStyle w:val="Heading1"/>
      </w:pPr>
      <w:r>
        <w:t>Intellectual Property Review</w:t>
      </w:r>
    </w:p>
    <w:p w:rsidR="00347E92" w:rsidRDefault="00347E92" w:rsidP="00347E9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8658"/>
      </w:tblGrid>
      <w:tr w:rsidR="00347E92" w:rsidTr="005E4846">
        <w:tc>
          <w:tcPr>
            <w:tcW w:w="918" w:type="dxa"/>
          </w:tcPr>
          <w:p w:rsidR="00347E92" w:rsidRPr="00C0348A" w:rsidRDefault="00347E92" w:rsidP="005E4846">
            <w:pPr>
              <w:spacing w:before="242" w:after="722"/>
              <w:jc w:val="right"/>
              <w:rPr>
                <w:rFonts w:ascii="Arial" w:hAnsi="Arial"/>
                <w:b/>
                <w:sz w:val="28"/>
              </w:rPr>
            </w:pPr>
            <w:r>
              <w:rPr>
                <w:rFonts w:ascii="Arial" w:hAnsi="Arial"/>
                <w:b/>
                <w:noProof/>
                <w:sz w:val="28"/>
              </w:rPr>
              <w:drawing>
                <wp:inline distT="0" distB="0" distL="0" distR="0">
                  <wp:extent cx="409575" cy="323850"/>
                  <wp:effectExtent l="19050" t="0" r="9525" b="0"/>
                  <wp:docPr id="15" name="Picture 16" descr="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jpg"/>
                          <pic:cNvPicPr>
                            <a:picLocks noChangeAspect="1" noChangeArrowheads="1"/>
                          </pic:cNvPicPr>
                        </pic:nvPicPr>
                        <pic:blipFill>
                          <a:blip r:embed="rId65" cstate="print"/>
                          <a:srcRect/>
                          <a:stretch>
                            <a:fillRect/>
                          </a:stretch>
                        </pic:blipFill>
                        <pic:spPr bwMode="auto">
                          <a:xfrm>
                            <a:off x="0" y="0"/>
                            <a:ext cx="409575" cy="323850"/>
                          </a:xfrm>
                          <a:prstGeom prst="rect">
                            <a:avLst/>
                          </a:prstGeom>
                          <a:noFill/>
                          <a:ln w="9525">
                            <a:noFill/>
                            <a:miter lim="800000"/>
                            <a:headEnd/>
                            <a:tailEnd/>
                          </a:ln>
                        </pic:spPr>
                      </pic:pic>
                    </a:graphicData>
                  </a:graphic>
                </wp:inline>
              </w:drawing>
            </w:r>
          </w:p>
        </w:tc>
        <w:tc>
          <w:tcPr>
            <w:tcW w:w="8658" w:type="dxa"/>
          </w:tcPr>
          <w:p w:rsidR="00347E92" w:rsidRPr="00C0348A" w:rsidRDefault="00347E92" w:rsidP="005E4846">
            <w:pPr>
              <w:pStyle w:val="BodyText"/>
            </w:pPr>
            <w:r w:rsidRPr="00C0348A">
              <w:t xml:space="preserve">This topic has been identified as being incomplete or in need of improvement at the time of publishing.  We value and welcome your input as a Kuali Coeus community member, and encourage you to scrutinize this content and improve upon it.  </w:t>
            </w:r>
          </w:p>
          <w:p w:rsidR="00347E92" w:rsidRPr="00C0348A" w:rsidRDefault="00347E92" w:rsidP="005E4846">
            <w:pPr>
              <w:pStyle w:val="BodyText"/>
            </w:pPr>
            <w:r w:rsidRPr="00C0348A">
              <w:t xml:space="preserve">To contribute, click the e-mail </w:t>
            </w:r>
            <w:r>
              <w:rPr>
                <w:noProof/>
              </w:rPr>
              <w:drawing>
                <wp:inline distT="0" distB="0" distL="0" distR="0">
                  <wp:extent cx="266700" cy="238125"/>
                  <wp:effectExtent l="19050" t="0" r="0" b="0"/>
                  <wp:docPr id="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cstate="print"/>
                          <a:srcRect/>
                          <a:stretch>
                            <a:fillRect/>
                          </a:stretch>
                        </pic:blipFill>
                        <pic:spPr bwMode="auto">
                          <a:xfrm>
                            <a:off x="0" y="0"/>
                            <a:ext cx="266700" cy="238125"/>
                          </a:xfrm>
                          <a:prstGeom prst="rect">
                            <a:avLst/>
                          </a:prstGeom>
                          <a:noFill/>
                          <a:ln w="9525">
                            <a:noFill/>
                            <a:miter lim="800000"/>
                            <a:headEnd/>
                            <a:tailEnd/>
                          </a:ln>
                        </pic:spPr>
                      </pic:pic>
                    </a:graphicData>
                  </a:graphic>
                </wp:inline>
              </w:drawing>
            </w:r>
            <w:r w:rsidRPr="00C0348A">
              <w:t xml:space="preserve"> icon on the application help toolbar and send your documentation t</w:t>
            </w:r>
            <w:r>
              <w:t xml:space="preserve">o </w:t>
            </w:r>
            <w:hyperlink r:id="rId69" w:history="1">
              <w:r w:rsidRPr="001F66E0">
                <w:rPr>
                  <w:rStyle w:val="Hyperlink"/>
                </w:rPr>
                <w:t>kc.doc.collab@kuali.org</w:t>
              </w:r>
            </w:hyperlink>
            <w:r w:rsidRPr="00C0348A">
              <w:t>.</w:t>
            </w:r>
          </w:p>
        </w:tc>
      </w:tr>
    </w:tbl>
    <w:p w:rsidR="00347E92" w:rsidRDefault="00347E92" w:rsidP="00347E92"/>
    <w:p w:rsidR="00347E92" w:rsidRDefault="00347E92" w:rsidP="00347E92">
      <w:pPr>
        <w:pStyle w:val="Heading2"/>
      </w:pPr>
      <w:r>
        <w:t>Document Overview</w:t>
      </w:r>
    </w:p>
    <w:p w:rsidR="00347E92" w:rsidRDefault="00347E92" w:rsidP="00347E9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8658"/>
      </w:tblGrid>
      <w:tr w:rsidR="00347E92" w:rsidTr="005E4846">
        <w:tc>
          <w:tcPr>
            <w:tcW w:w="918" w:type="dxa"/>
          </w:tcPr>
          <w:p w:rsidR="00347E92" w:rsidRPr="00C0348A" w:rsidRDefault="00347E92" w:rsidP="005E4846">
            <w:pPr>
              <w:spacing w:before="242" w:after="722"/>
              <w:jc w:val="right"/>
              <w:rPr>
                <w:rFonts w:ascii="Arial" w:hAnsi="Arial"/>
                <w:b/>
                <w:sz w:val="28"/>
              </w:rPr>
            </w:pPr>
            <w:r>
              <w:rPr>
                <w:rFonts w:ascii="Arial" w:hAnsi="Arial"/>
                <w:b/>
                <w:noProof/>
                <w:sz w:val="28"/>
              </w:rPr>
              <w:drawing>
                <wp:inline distT="0" distB="0" distL="0" distR="0">
                  <wp:extent cx="409575" cy="323850"/>
                  <wp:effectExtent l="19050" t="0" r="9525" b="0"/>
                  <wp:docPr id="19" name="Picture 16" descr="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jpg"/>
                          <pic:cNvPicPr>
                            <a:picLocks noChangeAspect="1" noChangeArrowheads="1"/>
                          </pic:cNvPicPr>
                        </pic:nvPicPr>
                        <pic:blipFill>
                          <a:blip r:embed="rId65" cstate="print"/>
                          <a:srcRect/>
                          <a:stretch>
                            <a:fillRect/>
                          </a:stretch>
                        </pic:blipFill>
                        <pic:spPr bwMode="auto">
                          <a:xfrm>
                            <a:off x="0" y="0"/>
                            <a:ext cx="409575" cy="323850"/>
                          </a:xfrm>
                          <a:prstGeom prst="rect">
                            <a:avLst/>
                          </a:prstGeom>
                          <a:noFill/>
                          <a:ln w="9525">
                            <a:noFill/>
                            <a:miter lim="800000"/>
                            <a:headEnd/>
                            <a:tailEnd/>
                          </a:ln>
                        </pic:spPr>
                      </pic:pic>
                    </a:graphicData>
                  </a:graphic>
                </wp:inline>
              </w:drawing>
            </w:r>
          </w:p>
        </w:tc>
        <w:tc>
          <w:tcPr>
            <w:tcW w:w="8658" w:type="dxa"/>
          </w:tcPr>
          <w:p w:rsidR="00347E92" w:rsidRPr="00C0348A" w:rsidRDefault="00347E92" w:rsidP="005E4846">
            <w:pPr>
              <w:pStyle w:val="BodyText"/>
            </w:pPr>
            <w:r w:rsidRPr="00C0348A">
              <w:t xml:space="preserve">This topic has been identified as being incomplete or in need of improvement at the time of publishing.  We value and welcome your input as a Kuali Coeus community member, and encourage you to scrutinize this content and improve upon it.  </w:t>
            </w:r>
          </w:p>
          <w:p w:rsidR="00347E92" w:rsidRPr="00C0348A" w:rsidRDefault="00347E92" w:rsidP="005E4846">
            <w:pPr>
              <w:pStyle w:val="BodyText"/>
            </w:pPr>
            <w:r w:rsidRPr="00C0348A">
              <w:t xml:space="preserve">To contribute, click the e-mail </w:t>
            </w:r>
            <w:r>
              <w:rPr>
                <w:noProof/>
              </w:rPr>
              <w:drawing>
                <wp:inline distT="0" distB="0" distL="0" distR="0">
                  <wp:extent cx="266700" cy="238125"/>
                  <wp:effectExtent l="19050" t="0" r="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cstate="print"/>
                          <a:srcRect/>
                          <a:stretch>
                            <a:fillRect/>
                          </a:stretch>
                        </pic:blipFill>
                        <pic:spPr bwMode="auto">
                          <a:xfrm>
                            <a:off x="0" y="0"/>
                            <a:ext cx="266700" cy="238125"/>
                          </a:xfrm>
                          <a:prstGeom prst="rect">
                            <a:avLst/>
                          </a:prstGeom>
                          <a:noFill/>
                          <a:ln w="9525">
                            <a:noFill/>
                            <a:miter lim="800000"/>
                            <a:headEnd/>
                            <a:tailEnd/>
                          </a:ln>
                        </pic:spPr>
                      </pic:pic>
                    </a:graphicData>
                  </a:graphic>
                </wp:inline>
              </w:drawing>
            </w:r>
            <w:r w:rsidRPr="00C0348A">
              <w:t xml:space="preserve"> icon on the application help toolbar and send your documentation t</w:t>
            </w:r>
            <w:r>
              <w:t xml:space="preserve">o </w:t>
            </w:r>
            <w:hyperlink r:id="rId70" w:history="1">
              <w:r w:rsidRPr="001F66E0">
                <w:rPr>
                  <w:rStyle w:val="Hyperlink"/>
                </w:rPr>
                <w:t>kc.doc.collab@kuali.org</w:t>
              </w:r>
            </w:hyperlink>
            <w:r w:rsidRPr="00C0348A">
              <w:t>.</w:t>
            </w:r>
          </w:p>
        </w:tc>
      </w:tr>
    </w:tbl>
    <w:p w:rsidR="00347E92" w:rsidRDefault="00347E92" w:rsidP="00347E92"/>
    <w:p w:rsidR="00347E92" w:rsidRPr="00347E92" w:rsidRDefault="00347E92" w:rsidP="00347E92">
      <w:pPr>
        <w:pStyle w:val="BodyText"/>
      </w:pPr>
    </w:p>
    <w:p w:rsidR="00347E92" w:rsidRDefault="00347E92" w:rsidP="00347E92">
      <w:pPr>
        <w:pStyle w:val="Heading2"/>
      </w:pPr>
      <w:r>
        <w:t>Review Data</w:t>
      </w:r>
    </w:p>
    <w:p w:rsidR="00347E92" w:rsidRDefault="00347E92" w:rsidP="00347E9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8658"/>
      </w:tblGrid>
      <w:tr w:rsidR="00347E92" w:rsidTr="005E4846">
        <w:tc>
          <w:tcPr>
            <w:tcW w:w="918" w:type="dxa"/>
          </w:tcPr>
          <w:p w:rsidR="00347E92" w:rsidRPr="00C0348A" w:rsidRDefault="00347E92" w:rsidP="005E4846">
            <w:pPr>
              <w:spacing w:before="242" w:after="722"/>
              <w:jc w:val="right"/>
              <w:rPr>
                <w:rFonts w:ascii="Arial" w:hAnsi="Arial"/>
                <w:b/>
                <w:sz w:val="28"/>
              </w:rPr>
            </w:pPr>
            <w:r>
              <w:rPr>
                <w:rFonts w:ascii="Arial" w:hAnsi="Arial"/>
                <w:b/>
                <w:noProof/>
                <w:sz w:val="28"/>
              </w:rPr>
              <w:drawing>
                <wp:inline distT="0" distB="0" distL="0" distR="0">
                  <wp:extent cx="409575" cy="323850"/>
                  <wp:effectExtent l="19050" t="0" r="9525" b="0"/>
                  <wp:docPr id="4" name="Picture 16" descr="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jpg"/>
                          <pic:cNvPicPr>
                            <a:picLocks noChangeAspect="1" noChangeArrowheads="1"/>
                          </pic:cNvPicPr>
                        </pic:nvPicPr>
                        <pic:blipFill>
                          <a:blip r:embed="rId65" cstate="print"/>
                          <a:srcRect/>
                          <a:stretch>
                            <a:fillRect/>
                          </a:stretch>
                        </pic:blipFill>
                        <pic:spPr bwMode="auto">
                          <a:xfrm>
                            <a:off x="0" y="0"/>
                            <a:ext cx="409575" cy="323850"/>
                          </a:xfrm>
                          <a:prstGeom prst="rect">
                            <a:avLst/>
                          </a:prstGeom>
                          <a:noFill/>
                          <a:ln w="9525">
                            <a:noFill/>
                            <a:miter lim="800000"/>
                            <a:headEnd/>
                            <a:tailEnd/>
                          </a:ln>
                        </pic:spPr>
                      </pic:pic>
                    </a:graphicData>
                  </a:graphic>
                </wp:inline>
              </w:drawing>
            </w:r>
          </w:p>
        </w:tc>
        <w:tc>
          <w:tcPr>
            <w:tcW w:w="8658" w:type="dxa"/>
          </w:tcPr>
          <w:p w:rsidR="00347E92" w:rsidRPr="00C0348A" w:rsidRDefault="00347E92" w:rsidP="005E4846">
            <w:pPr>
              <w:pStyle w:val="BodyText"/>
            </w:pPr>
            <w:r w:rsidRPr="00C0348A">
              <w:t xml:space="preserve">This topic has been identified as being incomplete or in need of improvement at the time of publishing.  We value and welcome your input as a Kuali Coeus community member, and encourage you to scrutinize this content and improve upon it.  </w:t>
            </w:r>
          </w:p>
          <w:p w:rsidR="00347E92" w:rsidRPr="00C0348A" w:rsidRDefault="00347E92" w:rsidP="005E4846">
            <w:pPr>
              <w:pStyle w:val="BodyText"/>
            </w:pPr>
            <w:r w:rsidRPr="00C0348A">
              <w:t xml:space="preserve">To contribute, click the e-mail </w:t>
            </w:r>
            <w:r>
              <w:rPr>
                <w:noProof/>
              </w:rPr>
              <w:drawing>
                <wp:inline distT="0" distB="0" distL="0" distR="0">
                  <wp:extent cx="266700" cy="238125"/>
                  <wp:effectExtent l="19050" t="0" r="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cstate="print"/>
                          <a:srcRect/>
                          <a:stretch>
                            <a:fillRect/>
                          </a:stretch>
                        </pic:blipFill>
                        <pic:spPr bwMode="auto">
                          <a:xfrm>
                            <a:off x="0" y="0"/>
                            <a:ext cx="266700" cy="238125"/>
                          </a:xfrm>
                          <a:prstGeom prst="rect">
                            <a:avLst/>
                          </a:prstGeom>
                          <a:noFill/>
                          <a:ln w="9525">
                            <a:noFill/>
                            <a:miter lim="800000"/>
                            <a:headEnd/>
                            <a:tailEnd/>
                          </a:ln>
                        </pic:spPr>
                      </pic:pic>
                    </a:graphicData>
                  </a:graphic>
                </wp:inline>
              </w:drawing>
            </w:r>
            <w:r w:rsidRPr="00C0348A">
              <w:t xml:space="preserve"> icon on the application help toolbar and send your documentation t</w:t>
            </w:r>
            <w:r>
              <w:t xml:space="preserve">o </w:t>
            </w:r>
            <w:hyperlink r:id="rId71" w:history="1">
              <w:r w:rsidRPr="001F66E0">
                <w:rPr>
                  <w:rStyle w:val="Hyperlink"/>
                </w:rPr>
                <w:t>kc.doc.collab@kuali.org</w:t>
              </w:r>
            </w:hyperlink>
            <w:r w:rsidRPr="00C0348A">
              <w:t>.</w:t>
            </w:r>
          </w:p>
        </w:tc>
      </w:tr>
    </w:tbl>
    <w:p w:rsidR="00347E92" w:rsidRDefault="00347E92" w:rsidP="00347E92"/>
    <w:p w:rsidR="00347E92" w:rsidRPr="00347E92" w:rsidRDefault="00347E92" w:rsidP="00347E92">
      <w:pPr>
        <w:pStyle w:val="BodyText"/>
      </w:pPr>
    </w:p>
    <w:p w:rsidR="00347E92" w:rsidRDefault="00347E92" w:rsidP="00347E92">
      <w:pPr>
        <w:pStyle w:val="Heading2"/>
      </w:pPr>
      <w:r>
        <w:t>Review Activities</w:t>
      </w:r>
    </w:p>
    <w:p w:rsidR="00347E92" w:rsidRDefault="00347E92" w:rsidP="00347E9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8658"/>
      </w:tblGrid>
      <w:tr w:rsidR="00347E92" w:rsidTr="005E4846">
        <w:tc>
          <w:tcPr>
            <w:tcW w:w="918" w:type="dxa"/>
          </w:tcPr>
          <w:p w:rsidR="00347E92" w:rsidRPr="00C0348A" w:rsidRDefault="00347E92" w:rsidP="005E4846">
            <w:pPr>
              <w:spacing w:before="242" w:after="722"/>
              <w:jc w:val="right"/>
              <w:rPr>
                <w:rFonts w:ascii="Arial" w:hAnsi="Arial"/>
                <w:b/>
                <w:sz w:val="28"/>
              </w:rPr>
            </w:pPr>
            <w:r>
              <w:rPr>
                <w:rFonts w:ascii="Arial" w:hAnsi="Arial"/>
                <w:b/>
                <w:noProof/>
                <w:sz w:val="28"/>
              </w:rPr>
              <w:drawing>
                <wp:inline distT="0" distB="0" distL="0" distR="0">
                  <wp:extent cx="409575" cy="323850"/>
                  <wp:effectExtent l="19050" t="0" r="9525" b="0"/>
                  <wp:docPr id="8" name="Picture 16" descr="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jpg"/>
                          <pic:cNvPicPr>
                            <a:picLocks noChangeAspect="1" noChangeArrowheads="1"/>
                          </pic:cNvPicPr>
                        </pic:nvPicPr>
                        <pic:blipFill>
                          <a:blip r:embed="rId65" cstate="print"/>
                          <a:srcRect/>
                          <a:stretch>
                            <a:fillRect/>
                          </a:stretch>
                        </pic:blipFill>
                        <pic:spPr bwMode="auto">
                          <a:xfrm>
                            <a:off x="0" y="0"/>
                            <a:ext cx="409575" cy="323850"/>
                          </a:xfrm>
                          <a:prstGeom prst="rect">
                            <a:avLst/>
                          </a:prstGeom>
                          <a:noFill/>
                          <a:ln w="9525">
                            <a:noFill/>
                            <a:miter lim="800000"/>
                            <a:headEnd/>
                            <a:tailEnd/>
                          </a:ln>
                        </pic:spPr>
                      </pic:pic>
                    </a:graphicData>
                  </a:graphic>
                </wp:inline>
              </w:drawing>
            </w:r>
          </w:p>
        </w:tc>
        <w:tc>
          <w:tcPr>
            <w:tcW w:w="8658" w:type="dxa"/>
          </w:tcPr>
          <w:p w:rsidR="00347E92" w:rsidRPr="00C0348A" w:rsidRDefault="00347E92" w:rsidP="005E4846">
            <w:pPr>
              <w:pStyle w:val="BodyText"/>
            </w:pPr>
            <w:r w:rsidRPr="00C0348A">
              <w:t xml:space="preserve">This topic has been identified as being incomplete or in need of improvement at the time of publishing.  We value and welcome your input as a Kuali Coeus community member, and encourage you to scrutinize this content and improve upon it.  </w:t>
            </w:r>
          </w:p>
          <w:p w:rsidR="00347E92" w:rsidRPr="00C0348A" w:rsidRDefault="00347E92" w:rsidP="005E4846">
            <w:pPr>
              <w:pStyle w:val="BodyText"/>
            </w:pPr>
            <w:r w:rsidRPr="00C0348A">
              <w:t xml:space="preserve">To contribute, click the e-mail </w:t>
            </w:r>
            <w:r>
              <w:rPr>
                <w:noProof/>
              </w:rPr>
              <w:drawing>
                <wp:inline distT="0" distB="0" distL="0" distR="0">
                  <wp:extent cx="266700" cy="238125"/>
                  <wp:effectExtent l="19050" t="0" r="0" b="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cstate="print"/>
                          <a:srcRect/>
                          <a:stretch>
                            <a:fillRect/>
                          </a:stretch>
                        </pic:blipFill>
                        <pic:spPr bwMode="auto">
                          <a:xfrm>
                            <a:off x="0" y="0"/>
                            <a:ext cx="266700" cy="238125"/>
                          </a:xfrm>
                          <a:prstGeom prst="rect">
                            <a:avLst/>
                          </a:prstGeom>
                          <a:noFill/>
                          <a:ln w="9525">
                            <a:noFill/>
                            <a:miter lim="800000"/>
                            <a:headEnd/>
                            <a:tailEnd/>
                          </a:ln>
                        </pic:spPr>
                      </pic:pic>
                    </a:graphicData>
                  </a:graphic>
                </wp:inline>
              </w:drawing>
            </w:r>
            <w:r w:rsidRPr="00C0348A">
              <w:t xml:space="preserve"> icon on the application help toolbar and send your documentation t</w:t>
            </w:r>
            <w:r>
              <w:t xml:space="preserve">o </w:t>
            </w:r>
            <w:hyperlink r:id="rId72" w:history="1">
              <w:r w:rsidRPr="001F66E0">
                <w:rPr>
                  <w:rStyle w:val="Hyperlink"/>
                </w:rPr>
                <w:t>kc.doc.collab@kuali.org</w:t>
              </w:r>
            </w:hyperlink>
            <w:r w:rsidRPr="00C0348A">
              <w:t>.</w:t>
            </w:r>
          </w:p>
        </w:tc>
      </w:tr>
    </w:tbl>
    <w:p w:rsidR="00347E92" w:rsidRDefault="00347E92" w:rsidP="00347E92"/>
    <w:p w:rsidR="00347E92" w:rsidRPr="00347E92" w:rsidRDefault="00347E92" w:rsidP="00347E92">
      <w:pPr>
        <w:pStyle w:val="BodyText"/>
      </w:pPr>
    </w:p>
    <w:p w:rsidR="00347E92" w:rsidRDefault="00347E92" w:rsidP="00347E92">
      <w:pPr>
        <w:pStyle w:val="Heading2"/>
      </w:pPr>
      <w:r>
        <w:t>Notes and Attachments</w:t>
      </w:r>
    </w:p>
    <w:p w:rsidR="00347E92" w:rsidRDefault="00347E92" w:rsidP="00347E9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8658"/>
      </w:tblGrid>
      <w:tr w:rsidR="00347E92" w:rsidTr="005E4846">
        <w:tc>
          <w:tcPr>
            <w:tcW w:w="918" w:type="dxa"/>
          </w:tcPr>
          <w:p w:rsidR="00347E92" w:rsidRPr="00C0348A" w:rsidRDefault="00347E92" w:rsidP="005E4846">
            <w:pPr>
              <w:spacing w:before="242" w:after="722"/>
              <w:jc w:val="right"/>
              <w:rPr>
                <w:rFonts w:ascii="Arial" w:hAnsi="Arial"/>
                <w:b/>
                <w:sz w:val="28"/>
              </w:rPr>
            </w:pPr>
            <w:r>
              <w:rPr>
                <w:rFonts w:ascii="Arial" w:hAnsi="Arial"/>
                <w:b/>
                <w:noProof/>
                <w:sz w:val="28"/>
              </w:rPr>
              <w:lastRenderedPageBreak/>
              <w:drawing>
                <wp:inline distT="0" distB="0" distL="0" distR="0">
                  <wp:extent cx="409575" cy="323850"/>
                  <wp:effectExtent l="19050" t="0" r="9525" b="0"/>
                  <wp:docPr id="31" name="Picture 16" descr="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jpg"/>
                          <pic:cNvPicPr>
                            <a:picLocks noChangeAspect="1" noChangeArrowheads="1"/>
                          </pic:cNvPicPr>
                        </pic:nvPicPr>
                        <pic:blipFill>
                          <a:blip r:embed="rId65" cstate="print"/>
                          <a:srcRect/>
                          <a:stretch>
                            <a:fillRect/>
                          </a:stretch>
                        </pic:blipFill>
                        <pic:spPr bwMode="auto">
                          <a:xfrm>
                            <a:off x="0" y="0"/>
                            <a:ext cx="409575" cy="323850"/>
                          </a:xfrm>
                          <a:prstGeom prst="rect">
                            <a:avLst/>
                          </a:prstGeom>
                          <a:noFill/>
                          <a:ln w="9525">
                            <a:noFill/>
                            <a:miter lim="800000"/>
                            <a:headEnd/>
                            <a:tailEnd/>
                          </a:ln>
                        </pic:spPr>
                      </pic:pic>
                    </a:graphicData>
                  </a:graphic>
                </wp:inline>
              </w:drawing>
            </w:r>
          </w:p>
        </w:tc>
        <w:tc>
          <w:tcPr>
            <w:tcW w:w="8658" w:type="dxa"/>
          </w:tcPr>
          <w:p w:rsidR="00347E92" w:rsidRPr="00C0348A" w:rsidRDefault="00347E92" w:rsidP="005E4846">
            <w:pPr>
              <w:pStyle w:val="BodyText"/>
            </w:pPr>
            <w:r w:rsidRPr="00C0348A">
              <w:t xml:space="preserve">This topic has been identified as being incomplete or in need of improvement at the time of publishing.  We value and welcome your input as a Kuali Coeus community member, and encourage you to scrutinize this content and improve upon it.  </w:t>
            </w:r>
          </w:p>
          <w:p w:rsidR="00347E92" w:rsidRPr="00C0348A" w:rsidRDefault="00347E92" w:rsidP="005E4846">
            <w:pPr>
              <w:pStyle w:val="BodyText"/>
            </w:pPr>
            <w:r w:rsidRPr="00C0348A">
              <w:t xml:space="preserve">To contribute, click the e-mail </w:t>
            </w:r>
            <w:r>
              <w:rPr>
                <w:noProof/>
              </w:rPr>
              <w:drawing>
                <wp:inline distT="0" distB="0" distL="0" distR="0">
                  <wp:extent cx="266700" cy="238125"/>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cstate="print"/>
                          <a:srcRect/>
                          <a:stretch>
                            <a:fillRect/>
                          </a:stretch>
                        </pic:blipFill>
                        <pic:spPr bwMode="auto">
                          <a:xfrm>
                            <a:off x="0" y="0"/>
                            <a:ext cx="266700" cy="238125"/>
                          </a:xfrm>
                          <a:prstGeom prst="rect">
                            <a:avLst/>
                          </a:prstGeom>
                          <a:noFill/>
                          <a:ln w="9525">
                            <a:noFill/>
                            <a:miter lim="800000"/>
                            <a:headEnd/>
                            <a:tailEnd/>
                          </a:ln>
                        </pic:spPr>
                      </pic:pic>
                    </a:graphicData>
                  </a:graphic>
                </wp:inline>
              </w:drawing>
            </w:r>
            <w:r w:rsidRPr="00C0348A">
              <w:t xml:space="preserve"> icon on the application help toolbar and send your documentation t</w:t>
            </w:r>
            <w:r>
              <w:t xml:space="preserve">o </w:t>
            </w:r>
            <w:hyperlink r:id="rId73" w:history="1">
              <w:r w:rsidRPr="001F66E0">
                <w:rPr>
                  <w:rStyle w:val="Hyperlink"/>
                </w:rPr>
                <w:t>kc.doc.collab@kuali.org</w:t>
              </w:r>
            </w:hyperlink>
            <w:r w:rsidRPr="00C0348A">
              <w:t>.</w:t>
            </w:r>
          </w:p>
        </w:tc>
      </w:tr>
    </w:tbl>
    <w:p w:rsidR="00347E92" w:rsidRDefault="00347E92" w:rsidP="00347E92"/>
    <w:p w:rsidR="00347E92" w:rsidRPr="00347E92" w:rsidRDefault="00347E92" w:rsidP="00347E92">
      <w:pPr>
        <w:pStyle w:val="BodyText"/>
      </w:pPr>
    </w:p>
    <w:p w:rsidR="00347E92" w:rsidRDefault="00347E92" w:rsidP="00347E92">
      <w:pPr>
        <w:pStyle w:val="Heading2"/>
      </w:pPr>
      <w:r>
        <w:t>Ad Hoc Recipients</w:t>
      </w:r>
    </w:p>
    <w:p w:rsidR="00347E92" w:rsidRDefault="00347E92" w:rsidP="00347E9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8658"/>
      </w:tblGrid>
      <w:tr w:rsidR="00347E92" w:rsidTr="005E4846">
        <w:tc>
          <w:tcPr>
            <w:tcW w:w="918" w:type="dxa"/>
          </w:tcPr>
          <w:p w:rsidR="00347E92" w:rsidRPr="00C0348A" w:rsidRDefault="00347E92" w:rsidP="005E4846">
            <w:pPr>
              <w:spacing w:before="242" w:after="722"/>
              <w:jc w:val="right"/>
              <w:rPr>
                <w:rFonts w:ascii="Arial" w:hAnsi="Arial"/>
                <w:b/>
                <w:sz w:val="28"/>
              </w:rPr>
            </w:pPr>
            <w:r>
              <w:rPr>
                <w:rFonts w:ascii="Arial" w:hAnsi="Arial"/>
                <w:b/>
                <w:noProof/>
                <w:sz w:val="28"/>
              </w:rPr>
              <w:drawing>
                <wp:inline distT="0" distB="0" distL="0" distR="0">
                  <wp:extent cx="409575" cy="323850"/>
                  <wp:effectExtent l="19050" t="0" r="9525" b="0"/>
                  <wp:docPr id="35" name="Picture 16" descr="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jpg"/>
                          <pic:cNvPicPr>
                            <a:picLocks noChangeAspect="1" noChangeArrowheads="1"/>
                          </pic:cNvPicPr>
                        </pic:nvPicPr>
                        <pic:blipFill>
                          <a:blip r:embed="rId65" cstate="print"/>
                          <a:srcRect/>
                          <a:stretch>
                            <a:fillRect/>
                          </a:stretch>
                        </pic:blipFill>
                        <pic:spPr bwMode="auto">
                          <a:xfrm>
                            <a:off x="0" y="0"/>
                            <a:ext cx="409575" cy="323850"/>
                          </a:xfrm>
                          <a:prstGeom prst="rect">
                            <a:avLst/>
                          </a:prstGeom>
                          <a:noFill/>
                          <a:ln w="9525">
                            <a:noFill/>
                            <a:miter lim="800000"/>
                            <a:headEnd/>
                            <a:tailEnd/>
                          </a:ln>
                        </pic:spPr>
                      </pic:pic>
                    </a:graphicData>
                  </a:graphic>
                </wp:inline>
              </w:drawing>
            </w:r>
          </w:p>
        </w:tc>
        <w:tc>
          <w:tcPr>
            <w:tcW w:w="8658" w:type="dxa"/>
          </w:tcPr>
          <w:p w:rsidR="00347E92" w:rsidRPr="00C0348A" w:rsidRDefault="00347E92" w:rsidP="005E4846">
            <w:pPr>
              <w:pStyle w:val="BodyText"/>
            </w:pPr>
            <w:r w:rsidRPr="00C0348A">
              <w:t xml:space="preserve">This topic has been identified as being incomplete or in need of improvement at the time of publishing.  We value and welcome your input as a Kuali Coeus community member, and encourage you to scrutinize this content and improve upon it.  </w:t>
            </w:r>
          </w:p>
          <w:p w:rsidR="00347E92" w:rsidRPr="00C0348A" w:rsidRDefault="00347E92" w:rsidP="005E4846">
            <w:pPr>
              <w:pStyle w:val="BodyText"/>
            </w:pPr>
            <w:r w:rsidRPr="00C0348A">
              <w:t xml:space="preserve">To contribute, click the e-mail </w:t>
            </w:r>
            <w:r>
              <w:rPr>
                <w:noProof/>
              </w:rPr>
              <w:drawing>
                <wp:inline distT="0" distB="0" distL="0" distR="0">
                  <wp:extent cx="266700" cy="238125"/>
                  <wp:effectExtent l="19050" t="0" r="0" b="0"/>
                  <wp:docPr id="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cstate="print"/>
                          <a:srcRect/>
                          <a:stretch>
                            <a:fillRect/>
                          </a:stretch>
                        </pic:blipFill>
                        <pic:spPr bwMode="auto">
                          <a:xfrm>
                            <a:off x="0" y="0"/>
                            <a:ext cx="266700" cy="238125"/>
                          </a:xfrm>
                          <a:prstGeom prst="rect">
                            <a:avLst/>
                          </a:prstGeom>
                          <a:noFill/>
                          <a:ln w="9525">
                            <a:noFill/>
                            <a:miter lim="800000"/>
                            <a:headEnd/>
                            <a:tailEnd/>
                          </a:ln>
                        </pic:spPr>
                      </pic:pic>
                    </a:graphicData>
                  </a:graphic>
                </wp:inline>
              </w:drawing>
            </w:r>
            <w:r w:rsidRPr="00C0348A">
              <w:t xml:space="preserve"> icon on the application help toolbar and send your documentation t</w:t>
            </w:r>
            <w:r>
              <w:t xml:space="preserve">o </w:t>
            </w:r>
            <w:hyperlink r:id="rId74" w:history="1">
              <w:r w:rsidRPr="001F66E0">
                <w:rPr>
                  <w:rStyle w:val="Hyperlink"/>
                </w:rPr>
                <w:t>kc.doc.collab@kuali.org</w:t>
              </w:r>
            </w:hyperlink>
            <w:r w:rsidRPr="00C0348A">
              <w:t>.</w:t>
            </w:r>
          </w:p>
        </w:tc>
      </w:tr>
    </w:tbl>
    <w:p w:rsidR="00347E92" w:rsidRDefault="00347E92" w:rsidP="00347E92"/>
    <w:p w:rsidR="00347E92" w:rsidRPr="00347E92" w:rsidRDefault="00347E92" w:rsidP="00347E92">
      <w:pPr>
        <w:pStyle w:val="BodyText"/>
      </w:pPr>
    </w:p>
    <w:p w:rsidR="00347E92" w:rsidRDefault="00347E92" w:rsidP="00347E92">
      <w:pPr>
        <w:pStyle w:val="Heading2"/>
      </w:pPr>
      <w:r>
        <w:t>Route Log</w:t>
      </w:r>
    </w:p>
    <w:p w:rsidR="00347E92" w:rsidRDefault="00347E92" w:rsidP="00347E9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8658"/>
      </w:tblGrid>
      <w:tr w:rsidR="00347E92" w:rsidTr="005E4846">
        <w:tc>
          <w:tcPr>
            <w:tcW w:w="918" w:type="dxa"/>
          </w:tcPr>
          <w:p w:rsidR="00347E92" w:rsidRPr="00C0348A" w:rsidRDefault="00347E92" w:rsidP="005E4846">
            <w:pPr>
              <w:spacing w:before="242" w:after="722"/>
              <w:jc w:val="right"/>
              <w:rPr>
                <w:rFonts w:ascii="Arial" w:hAnsi="Arial"/>
                <w:b/>
                <w:sz w:val="28"/>
              </w:rPr>
            </w:pPr>
            <w:r>
              <w:rPr>
                <w:rFonts w:ascii="Arial" w:hAnsi="Arial"/>
                <w:b/>
                <w:noProof/>
                <w:sz w:val="28"/>
              </w:rPr>
              <w:drawing>
                <wp:inline distT="0" distB="0" distL="0" distR="0">
                  <wp:extent cx="409575" cy="323850"/>
                  <wp:effectExtent l="19050" t="0" r="9525" b="0"/>
                  <wp:docPr id="39" name="Picture 16" descr="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jpg"/>
                          <pic:cNvPicPr>
                            <a:picLocks noChangeAspect="1" noChangeArrowheads="1"/>
                          </pic:cNvPicPr>
                        </pic:nvPicPr>
                        <pic:blipFill>
                          <a:blip r:embed="rId65" cstate="print"/>
                          <a:srcRect/>
                          <a:stretch>
                            <a:fillRect/>
                          </a:stretch>
                        </pic:blipFill>
                        <pic:spPr bwMode="auto">
                          <a:xfrm>
                            <a:off x="0" y="0"/>
                            <a:ext cx="409575" cy="323850"/>
                          </a:xfrm>
                          <a:prstGeom prst="rect">
                            <a:avLst/>
                          </a:prstGeom>
                          <a:noFill/>
                          <a:ln w="9525">
                            <a:noFill/>
                            <a:miter lim="800000"/>
                            <a:headEnd/>
                            <a:tailEnd/>
                          </a:ln>
                        </pic:spPr>
                      </pic:pic>
                    </a:graphicData>
                  </a:graphic>
                </wp:inline>
              </w:drawing>
            </w:r>
          </w:p>
        </w:tc>
        <w:tc>
          <w:tcPr>
            <w:tcW w:w="8658" w:type="dxa"/>
          </w:tcPr>
          <w:p w:rsidR="00347E92" w:rsidRPr="00C0348A" w:rsidRDefault="00347E92" w:rsidP="005E4846">
            <w:pPr>
              <w:pStyle w:val="BodyText"/>
            </w:pPr>
            <w:r w:rsidRPr="00C0348A">
              <w:t xml:space="preserve">This topic has been identified as being incomplete or in need of improvement at the time of publishing.  We value and welcome your input as a Kuali Coeus community member, and encourage you to scrutinize this content and improve upon it.  </w:t>
            </w:r>
          </w:p>
          <w:p w:rsidR="00347E92" w:rsidRPr="00C0348A" w:rsidRDefault="00347E92" w:rsidP="005E4846">
            <w:pPr>
              <w:pStyle w:val="BodyText"/>
            </w:pPr>
            <w:r w:rsidRPr="00C0348A">
              <w:t xml:space="preserve">To contribute, click the e-mail </w:t>
            </w:r>
            <w:r>
              <w:rPr>
                <w:noProof/>
              </w:rPr>
              <w:drawing>
                <wp:inline distT="0" distB="0" distL="0" distR="0">
                  <wp:extent cx="266700" cy="238125"/>
                  <wp:effectExtent l="19050" t="0" r="0" b="0"/>
                  <wp:docPr id="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cstate="print"/>
                          <a:srcRect/>
                          <a:stretch>
                            <a:fillRect/>
                          </a:stretch>
                        </pic:blipFill>
                        <pic:spPr bwMode="auto">
                          <a:xfrm>
                            <a:off x="0" y="0"/>
                            <a:ext cx="266700" cy="238125"/>
                          </a:xfrm>
                          <a:prstGeom prst="rect">
                            <a:avLst/>
                          </a:prstGeom>
                          <a:noFill/>
                          <a:ln w="9525">
                            <a:noFill/>
                            <a:miter lim="800000"/>
                            <a:headEnd/>
                            <a:tailEnd/>
                          </a:ln>
                        </pic:spPr>
                      </pic:pic>
                    </a:graphicData>
                  </a:graphic>
                </wp:inline>
              </w:drawing>
            </w:r>
            <w:r w:rsidRPr="00C0348A">
              <w:t xml:space="preserve"> icon on the application help toolbar and send your documentation t</w:t>
            </w:r>
            <w:r>
              <w:t xml:space="preserve">o </w:t>
            </w:r>
            <w:hyperlink r:id="rId75" w:history="1">
              <w:r w:rsidRPr="001F66E0">
                <w:rPr>
                  <w:rStyle w:val="Hyperlink"/>
                </w:rPr>
                <w:t>kc.doc.collab@kuali.org</w:t>
              </w:r>
            </w:hyperlink>
            <w:r w:rsidRPr="00C0348A">
              <w:t>.</w:t>
            </w:r>
          </w:p>
        </w:tc>
      </w:tr>
    </w:tbl>
    <w:p w:rsidR="00347E92" w:rsidRDefault="00347E92" w:rsidP="00347E92"/>
    <w:p w:rsidR="00347E92" w:rsidRPr="00347E92" w:rsidRDefault="00347E92" w:rsidP="00347E92">
      <w:pPr>
        <w:pStyle w:val="BodyText"/>
      </w:pPr>
    </w:p>
    <w:p w:rsidR="00802F88" w:rsidRPr="00802F88" w:rsidRDefault="00802F88" w:rsidP="00802F88">
      <w:pPr>
        <w:pStyle w:val="BodyText"/>
      </w:pPr>
    </w:p>
    <w:p w:rsidR="0009007F" w:rsidRDefault="002724E8" w:rsidP="0009007F">
      <w:pPr>
        <w:pStyle w:val="Heading1"/>
      </w:pPr>
      <w:r>
        <w:lastRenderedPageBreak/>
        <w:t>KC Award</w:t>
      </w:r>
    </w:p>
    <w:p w:rsidR="0009007F" w:rsidRDefault="0011621C" w:rsidP="0009007F">
      <w:pPr>
        <w:pStyle w:val="Heading2"/>
      </w:pPr>
      <w:r>
        <w:t>Award</w:t>
      </w:r>
    </w:p>
    <w:p w:rsidR="0009007F" w:rsidRDefault="0009007F" w:rsidP="0009007F">
      <w:pPr>
        <w:pStyle w:val="BodyText"/>
      </w:pPr>
      <w:r>
        <w:t>Type your text here.</w:t>
      </w:r>
    </w:p>
    <w:p w:rsidR="00A930D1" w:rsidRDefault="0011621C" w:rsidP="0011621C">
      <w:pPr>
        <w:pStyle w:val="Heading3"/>
      </w:pPr>
      <w:r>
        <w:t>Document Overview</w:t>
      </w:r>
    </w:p>
    <w:p w:rsidR="00A930D1" w:rsidRDefault="00A930D1" w:rsidP="00A930D1">
      <w:pPr>
        <w:pStyle w:val="BodyText"/>
      </w:pPr>
      <w:r>
        <w:t>Type your text here.</w:t>
      </w:r>
    </w:p>
    <w:p w:rsidR="00A930D1" w:rsidRDefault="0011621C" w:rsidP="0011621C">
      <w:pPr>
        <w:pStyle w:val="Heading3"/>
      </w:pPr>
      <w:r>
        <w:t>Funding Proposals</w:t>
      </w:r>
    </w:p>
    <w:p w:rsidR="00A930D1" w:rsidRDefault="00A930D1" w:rsidP="00A930D1">
      <w:pPr>
        <w:pStyle w:val="BodyText"/>
      </w:pPr>
      <w:r>
        <w:t>Type your text here.</w:t>
      </w:r>
    </w:p>
    <w:p w:rsidR="0011621C" w:rsidRDefault="0011621C" w:rsidP="0011621C">
      <w:pPr>
        <w:pStyle w:val="Heading4"/>
      </w:pPr>
      <w:r>
        <w:t>Add Funding Proposals</w:t>
      </w:r>
    </w:p>
    <w:p w:rsidR="0011621C" w:rsidRDefault="0011621C" w:rsidP="0011621C">
      <w:pPr>
        <w:pStyle w:val="BodyText"/>
      </w:pPr>
      <w:r>
        <w:t>Type your text here.</w:t>
      </w:r>
    </w:p>
    <w:p w:rsidR="0011621C" w:rsidRDefault="0011621C" w:rsidP="0011621C">
      <w:pPr>
        <w:pStyle w:val="Heading4"/>
      </w:pPr>
      <w:r>
        <w:t>Current Funding Proposals</w:t>
      </w:r>
    </w:p>
    <w:p w:rsidR="0011621C" w:rsidRDefault="0011621C" w:rsidP="0011621C">
      <w:pPr>
        <w:pStyle w:val="BodyText"/>
      </w:pPr>
      <w:r>
        <w:t>Type your text here.</w:t>
      </w:r>
    </w:p>
    <w:p w:rsidR="0011621C" w:rsidRDefault="0011621C" w:rsidP="00A930D1">
      <w:pPr>
        <w:pStyle w:val="BodyText"/>
      </w:pPr>
    </w:p>
    <w:p w:rsidR="00A930D1" w:rsidRDefault="0011621C" w:rsidP="0011621C">
      <w:pPr>
        <w:pStyle w:val="Heading3"/>
      </w:pPr>
      <w:r>
        <w:t>Details &amp; Dates</w:t>
      </w:r>
    </w:p>
    <w:p w:rsidR="00A930D1" w:rsidRDefault="00A930D1" w:rsidP="00A930D1">
      <w:pPr>
        <w:pStyle w:val="BodyText"/>
      </w:pPr>
      <w:r>
        <w:t>Type your text here.</w:t>
      </w:r>
    </w:p>
    <w:p w:rsidR="0011621C" w:rsidRDefault="0011621C" w:rsidP="0011621C">
      <w:pPr>
        <w:pStyle w:val="Heading4"/>
      </w:pPr>
      <w:r>
        <w:t>Current Action</w:t>
      </w:r>
    </w:p>
    <w:p w:rsidR="0011621C" w:rsidRDefault="0011621C" w:rsidP="0011621C">
      <w:pPr>
        <w:pStyle w:val="BodyText"/>
      </w:pPr>
      <w:r>
        <w:t>Type your text here.</w:t>
      </w:r>
    </w:p>
    <w:p w:rsidR="0011621C" w:rsidRDefault="0011621C" w:rsidP="0011621C">
      <w:pPr>
        <w:pStyle w:val="Heading4"/>
      </w:pPr>
      <w:r>
        <w:t>Institution</w:t>
      </w:r>
    </w:p>
    <w:p w:rsidR="0011621C" w:rsidRDefault="0011621C" w:rsidP="0011621C">
      <w:pPr>
        <w:pStyle w:val="BodyText"/>
      </w:pPr>
      <w:r>
        <w:t>Type your text here.</w:t>
      </w:r>
    </w:p>
    <w:p w:rsidR="0011621C" w:rsidRDefault="0011621C" w:rsidP="0011621C">
      <w:pPr>
        <w:pStyle w:val="Heading4"/>
      </w:pPr>
      <w:r>
        <w:t>Sponsor</w:t>
      </w:r>
    </w:p>
    <w:p w:rsidR="0011621C" w:rsidRDefault="0011621C" w:rsidP="0011621C">
      <w:pPr>
        <w:pStyle w:val="BodyText"/>
      </w:pPr>
      <w:r>
        <w:t>Type your text here.</w:t>
      </w:r>
    </w:p>
    <w:p w:rsidR="0011621C" w:rsidRDefault="0011621C" w:rsidP="0011621C">
      <w:pPr>
        <w:pStyle w:val="Heading4"/>
      </w:pPr>
      <w:r>
        <w:t>Sponsor Funding Transferred</w:t>
      </w:r>
    </w:p>
    <w:p w:rsidR="0011621C" w:rsidRDefault="0011621C" w:rsidP="0011621C">
      <w:pPr>
        <w:pStyle w:val="BodyText"/>
      </w:pPr>
      <w:r>
        <w:t>Type your text here.</w:t>
      </w:r>
    </w:p>
    <w:p w:rsidR="0011621C" w:rsidRDefault="0011621C" w:rsidP="0011621C">
      <w:pPr>
        <w:pStyle w:val="Heading4"/>
      </w:pPr>
      <w:r>
        <w:t>Time &amp; Money</w:t>
      </w:r>
    </w:p>
    <w:p w:rsidR="0011621C" w:rsidRDefault="0011621C" w:rsidP="0011621C">
      <w:pPr>
        <w:pStyle w:val="BodyText"/>
      </w:pPr>
      <w:r>
        <w:t>Type your text here.</w:t>
      </w:r>
    </w:p>
    <w:p w:rsidR="004A7F9F" w:rsidRDefault="004A7F9F" w:rsidP="004A7F9F">
      <w:pPr>
        <w:pStyle w:val="Heading3"/>
      </w:pPr>
      <w:r>
        <w:lastRenderedPageBreak/>
        <w:t>Subawards</w:t>
      </w:r>
    </w:p>
    <w:p w:rsidR="004A7F9F" w:rsidRDefault="004A7F9F" w:rsidP="004A7F9F">
      <w:pPr>
        <w:pStyle w:val="BodyText"/>
      </w:pPr>
      <w:r>
        <w:t>Type your text here.</w:t>
      </w:r>
    </w:p>
    <w:p w:rsidR="004A7F9F" w:rsidRDefault="004A7F9F" w:rsidP="004A7F9F">
      <w:pPr>
        <w:pStyle w:val="Heading4"/>
      </w:pPr>
      <w:r>
        <w:t>Approved Subawards</w:t>
      </w:r>
    </w:p>
    <w:p w:rsidR="004A7F9F" w:rsidRDefault="004A7F9F" w:rsidP="004A7F9F">
      <w:pPr>
        <w:pStyle w:val="BodyText"/>
      </w:pPr>
      <w:r>
        <w:t>Type your text here.</w:t>
      </w:r>
    </w:p>
    <w:p w:rsidR="004A7F9F" w:rsidRDefault="004A7F9F" w:rsidP="004A7F9F">
      <w:pPr>
        <w:pStyle w:val="BodyText"/>
      </w:pPr>
    </w:p>
    <w:p w:rsidR="004A7F9F" w:rsidRDefault="004A7F9F" w:rsidP="004A7F9F">
      <w:pPr>
        <w:pStyle w:val="Heading3"/>
      </w:pPr>
      <w:r>
        <w:t>Sponsor Template</w:t>
      </w:r>
    </w:p>
    <w:p w:rsidR="004A7F9F" w:rsidRDefault="004A7F9F" w:rsidP="004A7F9F">
      <w:pPr>
        <w:pStyle w:val="BodyText"/>
      </w:pPr>
      <w:r>
        <w:t>Type your text here.</w:t>
      </w:r>
    </w:p>
    <w:p w:rsidR="004A7F9F" w:rsidRDefault="004A7F9F" w:rsidP="004A7F9F">
      <w:pPr>
        <w:pStyle w:val="Heading3"/>
      </w:pPr>
      <w:r>
        <w:t>Keywords</w:t>
      </w:r>
    </w:p>
    <w:p w:rsidR="004A7F9F" w:rsidRDefault="004A7F9F" w:rsidP="004A7F9F">
      <w:pPr>
        <w:pStyle w:val="BodyText"/>
      </w:pPr>
      <w:r>
        <w:t>Type your text here.</w:t>
      </w:r>
    </w:p>
    <w:p w:rsidR="0011621C" w:rsidRDefault="0011621C" w:rsidP="0011621C">
      <w:pPr>
        <w:pStyle w:val="BodyText"/>
      </w:pPr>
    </w:p>
    <w:p w:rsidR="0011621C" w:rsidRDefault="0011621C" w:rsidP="00A930D1">
      <w:pPr>
        <w:pStyle w:val="BodyText"/>
      </w:pPr>
    </w:p>
    <w:p w:rsidR="0011621C" w:rsidRDefault="0011621C" w:rsidP="0011621C">
      <w:pPr>
        <w:pStyle w:val="Heading2"/>
      </w:pPr>
      <w:r>
        <w:t>Contacts</w:t>
      </w:r>
    </w:p>
    <w:p w:rsidR="0011621C" w:rsidRDefault="0011621C" w:rsidP="0011621C">
      <w:pPr>
        <w:pStyle w:val="BodyText"/>
      </w:pPr>
      <w:r>
        <w:t>Type your text here.</w:t>
      </w:r>
    </w:p>
    <w:p w:rsidR="0011621C" w:rsidRDefault="004A7F9F" w:rsidP="0011621C">
      <w:pPr>
        <w:pStyle w:val="Heading3"/>
      </w:pPr>
      <w:r>
        <w:t>Key Personnel and Credit Split</w:t>
      </w:r>
    </w:p>
    <w:p w:rsidR="0011621C" w:rsidRDefault="0011621C" w:rsidP="0011621C">
      <w:pPr>
        <w:pStyle w:val="BodyText"/>
      </w:pPr>
      <w:r>
        <w:t>Type your text here.</w:t>
      </w:r>
    </w:p>
    <w:p w:rsidR="002E4D72" w:rsidRDefault="002E4D72" w:rsidP="002E4D72">
      <w:pPr>
        <w:pStyle w:val="Heading4"/>
      </w:pPr>
      <w:r>
        <w:t>Key Personnel</w:t>
      </w:r>
    </w:p>
    <w:p w:rsidR="002E4D72" w:rsidRDefault="002E4D72" w:rsidP="002E4D72">
      <w:pPr>
        <w:pStyle w:val="BodyText"/>
      </w:pPr>
      <w:r>
        <w:t>Type your text here.</w:t>
      </w:r>
    </w:p>
    <w:p w:rsidR="002E4D72" w:rsidRDefault="002E4D72" w:rsidP="002E4D72">
      <w:pPr>
        <w:pStyle w:val="Heading4"/>
      </w:pPr>
      <w:r>
        <w:t>Person Details</w:t>
      </w:r>
    </w:p>
    <w:p w:rsidR="002E4D72" w:rsidRDefault="002E4D72" w:rsidP="002E4D72">
      <w:pPr>
        <w:pStyle w:val="BodyText"/>
      </w:pPr>
      <w:r>
        <w:t>Type your text here.</w:t>
      </w:r>
    </w:p>
    <w:p w:rsidR="002E4D72" w:rsidRDefault="002E4D72" w:rsidP="002E4D72">
      <w:pPr>
        <w:pStyle w:val="Heading4"/>
      </w:pPr>
      <w:r>
        <w:t>Unit Details</w:t>
      </w:r>
    </w:p>
    <w:p w:rsidR="002E4D72" w:rsidRDefault="002E4D72" w:rsidP="002E4D72">
      <w:pPr>
        <w:pStyle w:val="BodyText"/>
      </w:pPr>
      <w:r>
        <w:t>Type your text here.</w:t>
      </w:r>
    </w:p>
    <w:p w:rsidR="002E4D72" w:rsidRDefault="002E4D72" w:rsidP="0011621C">
      <w:pPr>
        <w:pStyle w:val="BodyText"/>
      </w:pPr>
    </w:p>
    <w:p w:rsidR="0011621C" w:rsidRDefault="004A7F9F" w:rsidP="0011621C">
      <w:pPr>
        <w:pStyle w:val="Heading3"/>
      </w:pPr>
      <w:r>
        <w:t>Unit Contacts</w:t>
      </w:r>
    </w:p>
    <w:p w:rsidR="0011621C" w:rsidRDefault="0011621C" w:rsidP="0011621C">
      <w:pPr>
        <w:pStyle w:val="BodyText"/>
      </w:pPr>
      <w:r>
        <w:t>Type your text here.</w:t>
      </w:r>
    </w:p>
    <w:p w:rsidR="0011621C" w:rsidRDefault="004A7F9F" w:rsidP="0011621C">
      <w:pPr>
        <w:pStyle w:val="Heading3"/>
      </w:pPr>
      <w:r>
        <w:t>Sponsor Contacts</w:t>
      </w:r>
    </w:p>
    <w:p w:rsidR="0011621C" w:rsidRDefault="0011621C" w:rsidP="0011621C">
      <w:pPr>
        <w:pStyle w:val="BodyText"/>
      </w:pPr>
      <w:r>
        <w:t>Type your text here.</w:t>
      </w:r>
    </w:p>
    <w:p w:rsidR="004A7F9F" w:rsidRDefault="004A7F9F" w:rsidP="004A7F9F">
      <w:pPr>
        <w:pStyle w:val="Heading3"/>
      </w:pPr>
      <w:r>
        <w:t>Central Administration Contacts</w:t>
      </w:r>
    </w:p>
    <w:p w:rsidR="004A7F9F" w:rsidRDefault="004A7F9F" w:rsidP="004A7F9F">
      <w:pPr>
        <w:pStyle w:val="BodyText"/>
      </w:pPr>
      <w:r>
        <w:t>Type your text here.</w:t>
      </w:r>
    </w:p>
    <w:p w:rsidR="004A7F9F" w:rsidRDefault="004A7F9F" w:rsidP="0011621C">
      <w:pPr>
        <w:pStyle w:val="BodyText"/>
      </w:pPr>
    </w:p>
    <w:p w:rsidR="0011621C" w:rsidRDefault="0011621C" w:rsidP="0011621C">
      <w:pPr>
        <w:pStyle w:val="Heading2"/>
      </w:pPr>
      <w:r>
        <w:lastRenderedPageBreak/>
        <w:t>Commitments</w:t>
      </w:r>
    </w:p>
    <w:p w:rsidR="0011621C" w:rsidRDefault="0011621C" w:rsidP="0011621C">
      <w:pPr>
        <w:pStyle w:val="BodyText"/>
      </w:pPr>
      <w:r>
        <w:t>Type your text here.</w:t>
      </w:r>
    </w:p>
    <w:p w:rsidR="0011621C" w:rsidRDefault="002E4D72" w:rsidP="0011621C">
      <w:pPr>
        <w:pStyle w:val="Heading3"/>
      </w:pPr>
      <w:r>
        <w:t>Cost Sharing</w:t>
      </w:r>
    </w:p>
    <w:p w:rsidR="0011621C" w:rsidRDefault="0011621C" w:rsidP="0011621C">
      <w:pPr>
        <w:pStyle w:val="BodyText"/>
      </w:pPr>
      <w:r>
        <w:t>Type your text here.</w:t>
      </w:r>
    </w:p>
    <w:p w:rsidR="0011621C" w:rsidRDefault="002E4D72" w:rsidP="0011621C">
      <w:pPr>
        <w:pStyle w:val="Heading3"/>
      </w:pPr>
      <w:r>
        <w:t>Rates</w:t>
      </w:r>
    </w:p>
    <w:p w:rsidR="0011621C" w:rsidRDefault="0011621C" w:rsidP="0011621C">
      <w:pPr>
        <w:pStyle w:val="BodyText"/>
      </w:pPr>
      <w:r>
        <w:t>Type your text here.</w:t>
      </w:r>
    </w:p>
    <w:p w:rsidR="002E4D72" w:rsidRDefault="002E4D72" w:rsidP="002E4D72">
      <w:pPr>
        <w:pStyle w:val="Heading4"/>
      </w:pPr>
      <w:r>
        <w:t>F&amp;A Rates</w:t>
      </w:r>
    </w:p>
    <w:p w:rsidR="002E4D72" w:rsidRDefault="002E4D72" w:rsidP="002E4D72">
      <w:pPr>
        <w:pStyle w:val="BodyText"/>
      </w:pPr>
      <w:r>
        <w:t>Type your text here.</w:t>
      </w:r>
    </w:p>
    <w:p w:rsidR="002E4D72" w:rsidRDefault="002E4D72" w:rsidP="002E4D72">
      <w:pPr>
        <w:pStyle w:val="Heading4"/>
      </w:pPr>
      <w:r>
        <w:t>Benefits Rates</w:t>
      </w:r>
    </w:p>
    <w:p w:rsidR="002E4D72" w:rsidRDefault="002E4D72" w:rsidP="002E4D72">
      <w:pPr>
        <w:pStyle w:val="BodyText"/>
      </w:pPr>
      <w:r>
        <w:t>Type your text here.</w:t>
      </w:r>
    </w:p>
    <w:p w:rsidR="002E4D72" w:rsidRDefault="002E4D72" w:rsidP="0011621C">
      <w:pPr>
        <w:pStyle w:val="BodyText"/>
      </w:pPr>
    </w:p>
    <w:p w:rsidR="0011621C" w:rsidRDefault="002E4D72" w:rsidP="0011621C">
      <w:pPr>
        <w:pStyle w:val="Heading3"/>
      </w:pPr>
      <w:r>
        <w:t>Preaward Authorizations</w:t>
      </w:r>
    </w:p>
    <w:p w:rsidR="0011621C" w:rsidRDefault="0011621C" w:rsidP="0011621C">
      <w:pPr>
        <w:pStyle w:val="BodyText"/>
      </w:pPr>
      <w:r>
        <w:t>Type your text here.</w:t>
      </w:r>
    </w:p>
    <w:p w:rsidR="002E4D72" w:rsidRDefault="002E4D72" w:rsidP="002E4D72">
      <w:pPr>
        <w:pStyle w:val="Heading4"/>
      </w:pPr>
      <w:r>
        <w:t>Sponsor Authorization</w:t>
      </w:r>
    </w:p>
    <w:p w:rsidR="002E4D72" w:rsidRDefault="002E4D72" w:rsidP="002E4D72">
      <w:pPr>
        <w:pStyle w:val="BodyText"/>
      </w:pPr>
      <w:r>
        <w:t>Type your text here.</w:t>
      </w:r>
    </w:p>
    <w:p w:rsidR="002E4D72" w:rsidRDefault="002E4D72" w:rsidP="002E4D72">
      <w:pPr>
        <w:pStyle w:val="Heading4"/>
      </w:pPr>
      <w:r>
        <w:t>Institutional Authorization</w:t>
      </w:r>
    </w:p>
    <w:p w:rsidR="002E4D72" w:rsidRDefault="002E4D72" w:rsidP="002E4D72">
      <w:pPr>
        <w:pStyle w:val="BodyText"/>
      </w:pPr>
      <w:r>
        <w:t>Type your text here.</w:t>
      </w:r>
    </w:p>
    <w:p w:rsidR="002E4D72" w:rsidRDefault="002E4D72" w:rsidP="0011621C">
      <w:pPr>
        <w:pStyle w:val="BodyText"/>
      </w:pPr>
    </w:p>
    <w:p w:rsidR="0011621C" w:rsidRDefault="0011621C" w:rsidP="0011621C">
      <w:pPr>
        <w:pStyle w:val="Heading2"/>
      </w:pPr>
      <w:r>
        <w:t>Budget Versions</w:t>
      </w:r>
    </w:p>
    <w:p w:rsidR="0011621C" w:rsidRDefault="0011621C" w:rsidP="0011621C">
      <w:pPr>
        <w:pStyle w:val="BodyText"/>
      </w:pPr>
      <w:r>
        <w:t>Type your text here.</w:t>
      </w:r>
    </w:p>
    <w:p w:rsidR="0011621C" w:rsidRDefault="006E0A3E" w:rsidP="0011621C">
      <w:pPr>
        <w:pStyle w:val="Heading3"/>
      </w:pPr>
      <w:r>
        <w:t>Budget Overview</w:t>
      </w:r>
    </w:p>
    <w:p w:rsidR="0011621C" w:rsidRDefault="0011621C" w:rsidP="0011621C">
      <w:pPr>
        <w:pStyle w:val="BodyText"/>
      </w:pPr>
      <w:r>
        <w:t>Type your text here.</w:t>
      </w:r>
    </w:p>
    <w:p w:rsidR="0011621C" w:rsidRDefault="006E0A3E" w:rsidP="0011621C">
      <w:pPr>
        <w:pStyle w:val="Heading3"/>
      </w:pPr>
      <w:r>
        <w:t>Budget Versions</w:t>
      </w:r>
    </w:p>
    <w:p w:rsidR="0011621C" w:rsidRDefault="0011621C" w:rsidP="0011621C">
      <w:pPr>
        <w:pStyle w:val="BodyText"/>
      </w:pPr>
      <w:r>
        <w:t>Type your text here.</w:t>
      </w:r>
    </w:p>
    <w:p w:rsidR="0011621C" w:rsidRDefault="0011621C" w:rsidP="0011621C">
      <w:pPr>
        <w:pStyle w:val="Heading2"/>
      </w:pPr>
      <w:r>
        <w:t>Payment, Reports &amp; Terms</w:t>
      </w:r>
    </w:p>
    <w:p w:rsidR="0011621C" w:rsidRDefault="0011621C" w:rsidP="0011621C">
      <w:pPr>
        <w:pStyle w:val="BodyText"/>
      </w:pPr>
      <w:r>
        <w:t>Type your text here.</w:t>
      </w:r>
    </w:p>
    <w:p w:rsidR="0011621C" w:rsidRDefault="005740BC" w:rsidP="0011621C">
      <w:pPr>
        <w:pStyle w:val="Heading3"/>
      </w:pPr>
      <w:r>
        <w:lastRenderedPageBreak/>
        <w:t>Payments &amp; Invoices</w:t>
      </w:r>
    </w:p>
    <w:p w:rsidR="0011621C" w:rsidRDefault="0011621C" w:rsidP="0011621C">
      <w:pPr>
        <w:pStyle w:val="BodyText"/>
      </w:pPr>
      <w:r>
        <w:t>Type your text here.</w:t>
      </w:r>
    </w:p>
    <w:p w:rsidR="005740BC" w:rsidRDefault="005740BC" w:rsidP="005740BC">
      <w:pPr>
        <w:pStyle w:val="Heading4"/>
      </w:pPr>
      <w:r>
        <w:t>Payment &amp; Invoice Requirements</w:t>
      </w:r>
    </w:p>
    <w:p w:rsidR="005740BC" w:rsidRDefault="005740BC" w:rsidP="005740BC">
      <w:pPr>
        <w:pStyle w:val="BodyText"/>
      </w:pPr>
      <w:r>
        <w:t>Type your text here.</w:t>
      </w:r>
    </w:p>
    <w:p w:rsidR="005740BC" w:rsidRDefault="005740BC" w:rsidP="005740BC">
      <w:pPr>
        <w:pStyle w:val="Heading4"/>
      </w:pPr>
      <w:r>
        <w:t>Award Payment Schedule</w:t>
      </w:r>
    </w:p>
    <w:p w:rsidR="005740BC" w:rsidRDefault="005740BC" w:rsidP="005740BC">
      <w:pPr>
        <w:pStyle w:val="BodyText"/>
      </w:pPr>
      <w:r>
        <w:t>Type your text here.</w:t>
      </w:r>
    </w:p>
    <w:p w:rsidR="005740BC" w:rsidRDefault="005740BC" w:rsidP="005740BC">
      <w:pPr>
        <w:pStyle w:val="BodyText"/>
      </w:pPr>
    </w:p>
    <w:p w:rsidR="005740BC" w:rsidRDefault="005740BC" w:rsidP="0011621C">
      <w:pPr>
        <w:pStyle w:val="BodyText"/>
      </w:pPr>
    </w:p>
    <w:p w:rsidR="0011621C" w:rsidRDefault="005740BC" w:rsidP="0011621C">
      <w:pPr>
        <w:pStyle w:val="Heading3"/>
      </w:pPr>
      <w:r>
        <w:t>Reports</w:t>
      </w:r>
    </w:p>
    <w:p w:rsidR="0011621C" w:rsidRDefault="0011621C" w:rsidP="0011621C">
      <w:pPr>
        <w:pStyle w:val="BodyText"/>
      </w:pPr>
      <w:r>
        <w:t>Type your text here.</w:t>
      </w:r>
    </w:p>
    <w:p w:rsidR="00162770" w:rsidRDefault="00162770" w:rsidP="00162770">
      <w:pPr>
        <w:pStyle w:val="Heading4"/>
      </w:pPr>
      <w:r>
        <w:t>Report Classes</w:t>
      </w:r>
    </w:p>
    <w:p w:rsidR="00162770" w:rsidRDefault="00162770" w:rsidP="00162770">
      <w:pPr>
        <w:pStyle w:val="BodyText"/>
      </w:pPr>
      <w:r>
        <w:t>Type your text here.</w:t>
      </w:r>
    </w:p>
    <w:p w:rsidR="00162770" w:rsidRDefault="00162770" w:rsidP="00162770">
      <w:pPr>
        <w:pStyle w:val="Heading4"/>
      </w:pPr>
      <w:r>
        <w:t>Miscellaneous Procurement/Purchasing</w:t>
      </w:r>
    </w:p>
    <w:p w:rsidR="00162770" w:rsidRDefault="00162770" w:rsidP="00162770">
      <w:pPr>
        <w:pStyle w:val="BodyText"/>
      </w:pPr>
      <w:r>
        <w:t>Type your text here.</w:t>
      </w:r>
    </w:p>
    <w:p w:rsidR="00162770" w:rsidRDefault="00162770" w:rsidP="00162770">
      <w:pPr>
        <w:pStyle w:val="BodyText"/>
      </w:pPr>
    </w:p>
    <w:p w:rsidR="00162770" w:rsidRDefault="00162770" w:rsidP="00162770">
      <w:pPr>
        <w:pStyle w:val="BodyText"/>
      </w:pPr>
    </w:p>
    <w:p w:rsidR="00162770" w:rsidRDefault="00162770" w:rsidP="0011621C">
      <w:pPr>
        <w:pStyle w:val="BodyText"/>
      </w:pPr>
    </w:p>
    <w:p w:rsidR="0011621C" w:rsidRDefault="005740BC" w:rsidP="0011621C">
      <w:pPr>
        <w:pStyle w:val="Heading3"/>
      </w:pPr>
      <w:r>
        <w:t>Terms</w:t>
      </w:r>
    </w:p>
    <w:p w:rsidR="0011621C" w:rsidRDefault="0011621C" w:rsidP="0011621C">
      <w:pPr>
        <w:pStyle w:val="BodyText"/>
      </w:pPr>
      <w:r>
        <w:t>Type your text here.</w:t>
      </w:r>
    </w:p>
    <w:p w:rsidR="005740BC" w:rsidRDefault="005740BC" w:rsidP="005740BC">
      <w:pPr>
        <w:pStyle w:val="Heading3"/>
      </w:pPr>
      <w:r>
        <w:t>Special Approval</w:t>
      </w:r>
    </w:p>
    <w:p w:rsidR="005740BC" w:rsidRDefault="005740BC" w:rsidP="005740BC">
      <w:pPr>
        <w:pStyle w:val="BodyText"/>
      </w:pPr>
      <w:r>
        <w:t>Type your text here.</w:t>
      </w:r>
    </w:p>
    <w:p w:rsidR="00162770" w:rsidRDefault="00162770" w:rsidP="00162770">
      <w:pPr>
        <w:pStyle w:val="Heading4"/>
      </w:pPr>
      <w:r>
        <w:t>Approved Equipment</w:t>
      </w:r>
    </w:p>
    <w:p w:rsidR="00162770" w:rsidRDefault="00162770" w:rsidP="00162770">
      <w:pPr>
        <w:pStyle w:val="BodyText"/>
      </w:pPr>
      <w:r>
        <w:t>Type your text here.</w:t>
      </w:r>
    </w:p>
    <w:p w:rsidR="00162770" w:rsidRDefault="00162770" w:rsidP="00162770">
      <w:pPr>
        <w:pStyle w:val="BodyText"/>
      </w:pPr>
    </w:p>
    <w:p w:rsidR="00162770" w:rsidRDefault="00162770" w:rsidP="00162770">
      <w:pPr>
        <w:pStyle w:val="Heading4"/>
      </w:pPr>
      <w:r>
        <w:t>Approved Foreign Travel</w:t>
      </w:r>
    </w:p>
    <w:p w:rsidR="00162770" w:rsidRDefault="00162770" w:rsidP="00162770">
      <w:pPr>
        <w:pStyle w:val="BodyText"/>
      </w:pPr>
      <w:r>
        <w:t>Type your text here.</w:t>
      </w:r>
    </w:p>
    <w:p w:rsidR="00162770" w:rsidRDefault="00162770" w:rsidP="00162770">
      <w:pPr>
        <w:pStyle w:val="BodyText"/>
      </w:pPr>
    </w:p>
    <w:p w:rsidR="00162770" w:rsidRDefault="00162770" w:rsidP="005740BC">
      <w:pPr>
        <w:pStyle w:val="BodyText"/>
      </w:pPr>
    </w:p>
    <w:p w:rsidR="005740BC" w:rsidRDefault="005740BC" w:rsidP="005740BC">
      <w:pPr>
        <w:pStyle w:val="Heading3"/>
      </w:pPr>
      <w:r>
        <w:t>Closeout</w:t>
      </w:r>
    </w:p>
    <w:p w:rsidR="005740BC" w:rsidRDefault="005740BC" w:rsidP="005740BC">
      <w:pPr>
        <w:pStyle w:val="BodyText"/>
      </w:pPr>
      <w:r>
        <w:t>Type your text here.</w:t>
      </w:r>
    </w:p>
    <w:p w:rsidR="00162770" w:rsidRDefault="00162770" w:rsidP="00162770">
      <w:pPr>
        <w:pStyle w:val="Heading4"/>
      </w:pPr>
      <w:r>
        <w:lastRenderedPageBreak/>
        <w:t>Award Closeout</w:t>
      </w:r>
    </w:p>
    <w:p w:rsidR="00162770" w:rsidRDefault="00162770" w:rsidP="00162770">
      <w:pPr>
        <w:pStyle w:val="BodyText"/>
      </w:pPr>
      <w:r>
        <w:t>Type your text here.</w:t>
      </w:r>
    </w:p>
    <w:p w:rsidR="00162770" w:rsidRDefault="00162770" w:rsidP="00162770">
      <w:pPr>
        <w:pStyle w:val="BodyText"/>
      </w:pPr>
    </w:p>
    <w:p w:rsidR="00162770" w:rsidRDefault="00162770" w:rsidP="005740BC">
      <w:pPr>
        <w:pStyle w:val="BodyText"/>
      </w:pPr>
    </w:p>
    <w:p w:rsidR="005740BC" w:rsidRDefault="005740BC" w:rsidP="0011621C">
      <w:pPr>
        <w:pStyle w:val="BodyText"/>
      </w:pPr>
    </w:p>
    <w:p w:rsidR="0011621C" w:rsidRDefault="0011621C" w:rsidP="0011621C">
      <w:pPr>
        <w:pStyle w:val="Heading2"/>
      </w:pPr>
      <w:r>
        <w:t>Special Review</w:t>
      </w:r>
    </w:p>
    <w:p w:rsidR="0011621C" w:rsidRDefault="0011621C" w:rsidP="0011621C">
      <w:pPr>
        <w:pStyle w:val="BodyText"/>
      </w:pPr>
      <w:r>
        <w:t>Type your text here.</w:t>
      </w:r>
    </w:p>
    <w:p w:rsidR="000D2E91" w:rsidRDefault="000D2E91" w:rsidP="000D2E91">
      <w:pPr>
        <w:pStyle w:val="Heading4"/>
      </w:pPr>
      <w:r>
        <w:t>Special Review</w:t>
      </w:r>
    </w:p>
    <w:p w:rsidR="000D2E91" w:rsidRDefault="000D2E91" w:rsidP="000D2E91">
      <w:pPr>
        <w:pStyle w:val="BodyText"/>
      </w:pPr>
      <w:r>
        <w:t>Type your text here.</w:t>
      </w:r>
    </w:p>
    <w:p w:rsidR="000D2E91" w:rsidRDefault="000D2E91" w:rsidP="000D2E91">
      <w:pPr>
        <w:pStyle w:val="BodyText"/>
      </w:pPr>
    </w:p>
    <w:p w:rsidR="000D2E91" w:rsidRDefault="000D2E91" w:rsidP="0011621C">
      <w:pPr>
        <w:pStyle w:val="BodyText"/>
      </w:pPr>
    </w:p>
    <w:p w:rsidR="0011621C" w:rsidRDefault="0011621C" w:rsidP="0011621C">
      <w:pPr>
        <w:pStyle w:val="Heading2"/>
      </w:pPr>
      <w:r>
        <w:t>Custom Data</w:t>
      </w:r>
    </w:p>
    <w:p w:rsidR="0011621C" w:rsidRDefault="0011621C" w:rsidP="0011621C">
      <w:pPr>
        <w:pStyle w:val="BodyText"/>
      </w:pPr>
      <w:r>
        <w:t>Type your text here.</w:t>
      </w:r>
    </w:p>
    <w:p w:rsidR="0011621C" w:rsidRDefault="002A602A" w:rsidP="0011621C">
      <w:pPr>
        <w:pStyle w:val="Heading3"/>
      </w:pPr>
      <w:r>
        <w:t>Personnel Items for Review</w:t>
      </w:r>
    </w:p>
    <w:p w:rsidR="0011621C" w:rsidRDefault="0011621C" w:rsidP="0011621C">
      <w:pPr>
        <w:pStyle w:val="BodyText"/>
      </w:pPr>
      <w:r>
        <w:t>Type your text here.</w:t>
      </w:r>
    </w:p>
    <w:p w:rsidR="0011621C" w:rsidRDefault="002A602A" w:rsidP="0011621C">
      <w:pPr>
        <w:pStyle w:val="Heading3"/>
      </w:pPr>
      <w:r>
        <w:t>Project Details</w:t>
      </w:r>
    </w:p>
    <w:p w:rsidR="0011621C" w:rsidRDefault="0011621C" w:rsidP="0011621C">
      <w:pPr>
        <w:pStyle w:val="BodyText"/>
      </w:pPr>
      <w:r>
        <w:t>Type your text here.</w:t>
      </w:r>
    </w:p>
    <w:p w:rsidR="0011621C" w:rsidRDefault="002A602A" w:rsidP="0011621C">
      <w:pPr>
        <w:pStyle w:val="Heading3"/>
      </w:pPr>
      <w:r>
        <w:t>Custom Data</w:t>
      </w:r>
    </w:p>
    <w:p w:rsidR="0011621C" w:rsidRDefault="0011621C" w:rsidP="0011621C">
      <w:pPr>
        <w:pStyle w:val="BodyText"/>
      </w:pPr>
      <w:r>
        <w:t>Type your text here.</w:t>
      </w:r>
    </w:p>
    <w:p w:rsidR="0011621C" w:rsidRDefault="0011621C" w:rsidP="0011621C">
      <w:pPr>
        <w:pStyle w:val="Heading2"/>
      </w:pPr>
      <w:r>
        <w:t>Comments, Notes &amp; Attachments</w:t>
      </w:r>
    </w:p>
    <w:p w:rsidR="0011621C" w:rsidRDefault="0011621C" w:rsidP="0011621C">
      <w:pPr>
        <w:pStyle w:val="BodyText"/>
      </w:pPr>
      <w:r>
        <w:t>Type your text here.</w:t>
      </w:r>
    </w:p>
    <w:p w:rsidR="0011621C" w:rsidRDefault="00734124" w:rsidP="0011621C">
      <w:pPr>
        <w:pStyle w:val="Heading3"/>
      </w:pPr>
      <w:r>
        <w:t>Comments</w:t>
      </w:r>
    </w:p>
    <w:p w:rsidR="0011621C" w:rsidRDefault="0011621C" w:rsidP="0011621C">
      <w:pPr>
        <w:pStyle w:val="BodyText"/>
      </w:pPr>
      <w:r>
        <w:t>Type your text here.</w:t>
      </w:r>
    </w:p>
    <w:p w:rsidR="0011621C" w:rsidRDefault="00734124" w:rsidP="0011621C">
      <w:pPr>
        <w:pStyle w:val="Heading3"/>
      </w:pPr>
      <w:r>
        <w:t>Notes</w:t>
      </w:r>
    </w:p>
    <w:p w:rsidR="0011621C" w:rsidRDefault="0011621C" w:rsidP="0011621C">
      <w:pPr>
        <w:pStyle w:val="BodyText"/>
      </w:pPr>
      <w:r>
        <w:t>Type your text here.</w:t>
      </w:r>
    </w:p>
    <w:p w:rsidR="0011621C" w:rsidRDefault="00734124" w:rsidP="0011621C">
      <w:pPr>
        <w:pStyle w:val="Heading3"/>
      </w:pPr>
      <w:r>
        <w:t>Attachments</w:t>
      </w:r>
    </w:p>
    <w:p w:rsidR="0011621C" w:rsidRDefault="0011621C" w:rsidP="0011621C">
      <w:pPr>
        <w:pStyle w:val="BodyText"/>
      </w:pPr>
      <w:r>
        <w:t>Type your text here.</w:t>
      </w:r>
    </w:p>
    <w:p w:rsidR="0011621C" w:rsidRDefault="0011621C" w:rsidP="0011621C">
      <w:pPr>
        <w:pStyle w:val="Heading2"/>
      </w:pPr>
      <w:r>
        <w:lastRenderedPageBreak/>
        <w:t>Award Actions</w:t>
      </w:r>
    </w:p>
    <w:p w:rsidR="0011621C" w:rsidRDefault="0011621C" w:rsidP="0011621C">
      <w:pPr>
        <w:pStyle w:val="BodyText"/>
      </w:pPr>
      <w:r>
        <w:t>Type your text here.</w:t>
      </w:r>
    </w:p>
    <w:p w:rsidR="0011621C" w:rsidRDefault="00127710" w:rsidP="0011621C">
      <w:pPr>
        <w:pStyle w:val="Heading3"/>
      </w:pPr>
      <w:r>
        <w:t>Data Validation</w:t>
      </w:r>
    </w:p>
    <w:p w:rsidR="0011621C" w:rsidRDefault="0011621C" w:rsidP="0011621C">
      <w:pPr>
        <w:pStyle w:val="BodyText"/>
      </w:pPr>
      <w:r>
        <w:t>Type your text here.</w:t>
      </w:r>
    </w:p>
    <w:p w:rsidR="0011621C" w:rsidRDefault="00127710" w:rsidP="0011621C">
      <w:pPr>
        <w:pStyle w:val="Heading3"/>
      </w:pPr>
      <w:r>
        <w:t>Hierarchy Actions</w:t>
      </w:r>
    </w:p>
    <w:p w:rsidR="0011621C" w:rsidRDefault="0011621C" w:rsidP="0011621C">
      <w:pPr>
        <w:pStyle w:val="BodyText"/>
      </w:pPr>
      <w:r>
        <w:t>Type your text here.</w:t>
      </w:r>
    </w:p>
    <w:p w:rsidR="0011621C" w:rsidRDefault="00127710" w:rsidP="0011621C">
      <w:pPr>
        <w:pStyle w:val="Heading3"/>
      </w:pPr>
      <w:r>
        <w:t>Print</w:t>
      </w:r>
    </w:p>
    <w:p w:rsidR="0011621C" w:rsidRDefault="0011621C" w:rsidP="0011621C">
      <w:pPr>
        <w:pStyle w:val="BodyText"/>
      </w:pPr>
      <w:r>
        <w:t>Type your text here.</w:t>
      </w:r>
    </w:p>
    <w:p w:rsidR="00127710" w:rsidRDefault="00127710" w:rsidP="00127710">
      <w:pPr>
        <w:pStyle w:val="Heading3"/>
      </w:pPr>
      <w:r>
        <w:t>Ad Hoc Recipients</w:t>
      </w:r>
    </w:p>
    <w:p w:rsidR="00127710" w:rsidRDefault="00127710" w:rsidP="00127710">
      <w:pPr>
        <w:pStyle w:val="BodyText"/>
      </w:pPr>
      <w:r>
        <w:t>Type your text here.</w:t>
      </w:r>
    </w:p>
    <w:p w:rsidR="00127710" w:rsidRDefault="00127710" w:rsidP="00127710">
      <w:pPr>
        <w:pStyle w:val="Heading3"/>
      </w:pPr>
      <w:r>
        <w:t>Route Log</w:t>
      </w:r>
    </w:p>
    <w:p w:rsidR="00127710" w:rsidRDefault="00127710" w:rsidP="00127710">
      <w:pPr>
        <w:pStyle w:val="BodyText"/>
      </w:pPr>
      <w:r>
        <w:t>Type your text here.</w:t>
      </w:r>
    </w:p>
    <w:p w:rsidR="00127710" w:rsidRDefault="00127710" w:rsidP="0011621C">
      <w:pPr>
        <w:pStyle w:val="BodyText"/>
      </w:pPr>
    </w:p>
    <w:p w:rsidR="0011621C" w:rsidRDefault="0011621C" w:rsidP="0011621C">
      <w:pPr>
        <w:pStyle w:val="Heading2"/>
      </w:pPr>
      <w:r>
        <w:t>Medusa</w:t>
      </w:r>
    </w:p>
    <w:p w:rsidR="0011621C" w:rsidRDefault="0011621C" w:rsidP="0011621C">
      <w:pPr>
        <w:pStyle w:val="BodyText"/>
      </w:pPr>
      <w:r>
        <w:t>Type your text here.</w:t>
      </w:r>
    </w:p>
    <w:p w:rsidR="0011621C" w:rsidRDefault="00127710" w:rsidP="0011621C">
      <w:pPr>
        <w:pStyle w:val="Heading3"/>
      </w:pPr>
      <w:r>
        <w:t>Summary</w:t>
      </w:r>
    </w:p>
    <w:p w:rsidR="0011621C" w:rsidRDefault="0011621C" w:rsidP="0011621C">
      <w:pPr>
        <w:pStyle w:val="BodyText"/>
      </w:pPr>
      <w:r>
        <w:t>Type your text here.</w:t>
      </w:r>
    </w:p>
    <w:p w:rsidR="0011621C" w:rsidRDefault="00127710" w:rsidP="0011621C">
      <w:pPr>
        <w:pStyle w:val="Heading3"/>
      </w:pPr>
      <w:r>
        <w:t>Dates &amp; Amounts</w:t>
      </w:r>
    </w:p>
    <w:p w:rsidR="0011621C" w:rsidRDefault="0011621C" w:rsidP="0011621C">
      <w:pPr>
        <w:pStyle w:val="BodyText"/>
      </w:pPr>
      <w:r>
        <w:t>Type your text here.</w:t>
      </w:r>
    </w:p>
    <w:p w:rsidR="0011621C" w:rsidRDefault="00127710" w:rsidP="0011621C">
      <w:pPr>
        <w:pStyle w:val="Heading3"/>
      </w:pPr>
      <w:r>
        <w:t>Award Details Recorded</w:t>
      </w:r>
    </w:p>
    <w:p w:rsidR="0011621C" w:rsidRDefault="0011621C" w:rsidP="0011621C">
      <w:pPr>
        <w:pStyle w:val="BodyText"/>
      </w:pPr>
      <w:r>
        <w:t>Type your text here.</w:t>
      </w:r>
    </w:p>
    <w:p w:rsidR="00127710" w:rsidRDefault="00127710" w:rsidP="00127710">
      <w:pPr>
        <w:pStyle w:val="Heading3"/>
      </w:pPr>
      <w:r>
        <w:t>Investigators</w:t>
      </w:r>
    </w:p>
    <w:p w:rsidR="00127710" w:rsidRDefault="00127710" w:rsidP="00127710">
      <w:pPr>
        <w:pStyle w:val="BodyText"/>
      </w:pPr>
      <w:r>
        <w:t>Type your text here.</w:t>
      </w:r>
    </w:p>
    <w:p w:rsidR="0011621C" w:rsidRDefault="0011621C" w:rsidP="00A930D1">
      <w:pPr>
        <w:pStyle w:val="BodyText"/>
      </w:pPr>
    </w:p>
    <w:p w:rsidR="00A930D1" w:rsidRDefault="00A930D1" w:rsidP="0009007F">
      <w:pPr>
        <w:pStyle w:val="BodyText"/>
      </w:pPr>
    </w:p>
    <w:p w:rsidR="0009007F" w:rsidRDefault="0009007F" w:rsidP="00FB5BB8">
      <w:pPr>
        <w:pStyle w:val="BodyText"/>
      </w:pPr>
    </w:p>
    <w:p w:rsidR="00E530CE" w:rsidRDefault="00E530CE" w:rsidP="00E530CE">
      <w:pPr>
        <w:pStyle w:val="Heading1"/>
      </w:pPr>
      <w:r>
        <w:lastRenderedPageBreak/>
        <w:t>KC Time And Money</w:t>
      </w:r>
    </w:p>
    <w:p w:rsidR="00E530CE" w:rsidRDefault="00127710" w:rsidP="00E530CE">
      <w:pPr>
        <w:pStyle w:val="Heading2"/>
      </w:pPr>
      <w:r>
        <w:t>Document Overview</w:t>
      </w:r>
    </w:p>
    <w:p w:rsidR="00E530CE" w:rsidRDefault="00E530CE" w:rsidP="00E530CE">
      <w:pPr>
        <w:pStyle w:val="BodyText"/>
      </w:pPr>
      <w:r>
        <w:t>Type your text here.</w:t>
      </w:r>
    </w:p>
    <w:p w:rsidR="00127710" w:rsidRDefault="00127710" w:rsidP="00127710">
      <w:pPr>
        <w:pStyle w:val="Heading2"/>
      </w:pPr>
      <w:r>
        <w:t>Award Hierarchy</w:t>
      </w:r>
    </w:p>
    <w:p w:rsidR="00127710" w:rsidRDefault="00127710" w:rsidP="00127710">
      <w:pPr>
        <w:pStyle w:val="BodyText"/>
      </w:pPr>
      <w:r>
        <w:t>Type your text here.</w:t>
      </w:r>
    </w:p>
    <w:p w:rsidR="00127710" w:rsidRDefault="00127710" w:rsidP="00127710">
      <w:pPr>
        <w:pStyle w:val="Heading2"/>
      </w:pPr>
      <w:r>
        <w:t>Transactions</w:t>
      </w:r>
    </w:p>
    <w:p w:rsidR="00127710" w:rsidRDefault="00127710" w:rsidP="00127710">
      <w:pPr>
        <w:pStyle w:val="BodyText"/>
      </w:pPr>
      <w:r>
        <w:t>Type your text here.</w:t>
      </w:r>
    </w:p>
    <w:p w:rsidR="00127710" w:rsidRDefault="00127710" w:rsidP="00127710">
      <w:pPr>
        <w:pStyle w:val="Heading2"/>
      </w:pPr>
      <w:r>
        <w:t>Direct/F&amp;A Funds Distribution</w:t>
      </w:r>
    </w:p>
    <w:p w:rsidR="00127710" w:rsidRDefault="00127710" w:rsidP="00127710">
      <w:pPr>
        <w:pStyle w:val="BodyText"/>
      </w:pPr>
      <w:r>
        <w:t>Type your text here.</w:t>
      </w:r>
    </w:p>
    <w:p w:rsidR="00127710" w:rsidRDefault="00127710" w:rsidP="00127710">
      <w:pPr>
        <w:pStyle w:val="Heading2"/>
      </w:pPr>
      <w:r>
        <w:t>Summary</w:t>
      </w:r>
    </w:p>
    <w:p w:rsidR="00127710" w:rsidRDefault="00127710" w:rsidP="00127710">
      <w:pPr>
        <w:pStyle w:val="BodyText"/>
      </w:pPr>
      <w:r>
        <w:t>Type your text here.</w:t>
      </w:r>
    </w:p>
    <w:p w:rsidR="00073726" w:rsidRDefault="00073726" w:rsidP="00073726">
      <w:pPr>
        <w:pStyle w:val="Heading4"/>
      </w:pPr>
      <w:r>
        <w:t>Summary</w:t>
      </w:r>
    </w:p>
    <w:p w:rsidR="00073726" w:rsidRDefault="00073726" w:rsidP="00073726">
      <w:pPr>
        <w:pStyle w:val="BodyText"/>
      </w:pPr>
      <w:r>
        <w:t>Type your text here.</w:t>
      </w:r>
    </w:p>
    <w:p w:rsidR="00073726" w:rsidRDefault="00073726" w:rsidP="00073726">
      <w:pPr>
        <w:pStyle w:val="Heading4"/>
      </w:pPr>
      <w:r>
        <w:t>Dates &amp; Amounts</w:t>
      </w:r>
    </w:p>
    <w:p w:rsidR="00073726" w:rsidRDefault="00073726" w:rsidP="00073726">
      <w:pPr>
        <w:pStyle w:val="BodyText"/>
      </w:pPr>
      <w:r>
        <w:t>Type your text here.</w:t>
      </w:r>
    </w:p>
    <w:p w:rsidR="00073726" w:rsidRDefault="00073726" w:rsidP="00073726">
      <w:pPr>
        <w:pStyle w:val="Heading4"/>
      </w:pPr>
      <w:r>
        <w:t>Award Details Recorded</w:t>
      </w:r>
    </w:p>
    <w:p w:rsidR="00073726" w:rsidRDefault="00073726" w:rsidP="00073726">
      <w:pPr>
        <w:pStyle w:val="BodyText"/>
      </w:pPr>
      <w:r>
        <w:t>Type your text here.</w:t>
      </w:r>
    </w:p>
    <w:p w:rsidR="00073726" w:rsidRDefault="00073726" w:rsidP="00073726">
      <w:pPr>
        <w:pStyle w:val="Heading4"/>
      </w:pPr>
      <w:r>
        <w:t>Investigators</w:t>
      </w:r>
    </w:p>
    <w:p w:rsidR="00073726" w:rsidRDefault="00073726" w:rsidP="00073726">
      <w:pPr>
        <w:pStyle w:val="BodyText"/>
      </w:pPr>
      <w:r>
        <w:t>Type your text here.</w:t>
      </w:r>
    </w:p>
    <w:p w:rsidR="00073726" w:rsidRDefault="00073726" w:rsidP="00127710">
      <w:pPr>
        <w:pStyle w:val="BodyText"/>
      </w:pPr>
    </w:p>
    <w:p w:rsidR="00127710" w:rsidRDefault="00127710" w:rsidP="00127710">
      <w:pPr>
        <w:pStyle w:val="Heading2"/>
      </w:pPr>
      <w:r>
        <w:t>Action Summary</w:t>
      </w:r>
    </w:p>
    <w:p w:rsidR="00127710" w:rsidRDefault="00127710" w:rsidP="00127710">
      <w:pPr>
        <w:pStyle w:val="BodyText"/>
      </w:pPr>
      <w:r>
        <w:t>Type your text here.</w:t>
      </w:r>
    </w:p>
    <w:p w:rsidR="00127710" w:rsidRDefault="00127710" w:rsidP="00127710">
      <w:pPr>
        <w:pStyle w:val="Heading2"/>
      </w:pPr>
      <w:r>
        <w:lastRenderedPageBreak/>
        <w:t>History</w:t>
      </w:r>
    </w:p>
    <w:p w:rsidR="00127710" w:rsidRDefault="00127710" w:rsidP="00127710">
      <w:pPr>
        <w:pStyle w:val="BodyText"/>
      </w:pPr>
      <w:r>
        <w:t>Type your text here.</w:t>
      </w:r>
    </w:p>
    <w:p w:rsidR="00127710" w:rsidRDefault="00127710" w:rsidP="00127710">
      <w:pPr>
        <w:pStyle w:val="Heading2"/>
      </w:pPr>
      <w:r>
        <w:t>Ad Hoc Recipients</w:t>
      </w:r>
    </w:p>
    <w:p w:rsidR="00127710" w:rsidRDefault="00127710" w:rsidP="00127710">
      <w:pPr>
        <w:pStyle w:val="BodyText"/>
      </w:pPr>
      <w:r>
        <w:t>Type your text here.</w:t>
      </w:r>
    </w:p>
    <w:p w:rsidR="00127710" w:rsidRDefault="00127710" w:rsidP="00127710">
      <w:pPr>
        <w:pStyle w:val="Heading2"/>
      </w:pPr>
      <w:r>
        <w:t>Route Log</w:t>
      </w:r>
    </w:p>
    <w:p w:rsidR="00127710" w:rsidRDefault="00127710" w:rsidP="00127710">
      <w:pPr>
        <w:pStyle w:val="BodyText"/>
      </w:pPr>
      <w:r>
        <w:t>Type your text here.</w:t>
      </w:r>
    </w:p>
    <w:p w:rsidR="00127710" w:rsidRDefault="00127710" w:rsidP="00E530CE">
      <w:pPr>
        <w:pStyle w:val="BodyText"/>
      </w:pPr>
    </w:p>
    <w:p w:rsidR="00E530CE" w:rsidRDefault="00E530CE" w:rsidP="00E530CE">
      <w:pPr>
        <w:pStyle w:val="BodyText"/>
      </w:pPr>
    </w:p>
    <w:p w:rsidR="00E530CE" w:rsidRDefault="00E530CE" w:rsidP="00E530CE">
      <w:pPr>
        <w:pStyle w:val="Heading1"/>
      </w:pPr>
      <w:r>
        <w:t>Award Budget Document</w:t>
      </w:r>
    </w:p>
    <w:p w:rsidR="00AD4FDC" w:rsidRDefault="00AD4FDC" w:rsidP="00AD4FD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8658"/>
      </w:tblGrid>
      <w:tr w:rsidR="00AD4FDC" w:rsidTr="00381FEF">
        <w:tc>
          <w:tcPr>
            <w:tcW w:w="918" w:type="dxa"/>
          </w:tcPr>
          <w:p w:rsidR="00AD4FDC" w:rsidRPr="00C0348A" w:rsidRDefault="00AD4FDC" w:rsidP="00381FEF">
            <w:pPr>
              <w:spacing w:before="242" w:after="722"/>
              <w:jc w:val="right"/>
              <w:rPr>
                <w:rFonts w:ascii="Arial" w:hAnsi="Arial"/>
                <w:b/>
                <w:sz w:val="28"/>
              </w:rPr>
            </w:pPr>
            <w:r>
              <w:rPr>
                <w:rFonts w:ascii="Arial" w:hAnsi="Arial"/>
                <w:b/>
                <w:noProof/>
                <w:sz w:val="28"/>
              </w:rPr>
              <w:drawing>
                <wp:inline distT="0" distB="0" distL="0" distR="0">
                  <wp:extent cx="409575" cy="323850"/>
                  <wp:effectExtent l="19050" t="0" r="9525" b="0"/>
                  <wp:docPr id="27" name="Picture 16" descr="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jpg"/>
                          <pic:cNvPicPr>
                            <a:picLocks noChangeAspect="1" noChangeArrowheads="1"/>
                          </pic:cNvPicPr>
                        </pic:nvPicPr>
                        <pic:blipFill>
                          <a:blip r:embed="rId65" cstate="print"/>
                          <a:srcRect/>
                          <a:stretch>
                            <a:fillRect/>
                          </a:stretch>
                        </pic:blipFill>
                        <pic:spPr bwMode="auto">
                          <a:xfrm>
                            <a:off x="0" y="0"/>
                            <a:ext cx="409575" cy="323850"/>
                          </a:xfrm>
                          <a:prstGeom prst="rect">
                            <a:avLst/>
                          </a:prstGeom>
                          <a:noFill/>
                          <a:ln w="9525">
                            <a:noFill/>
                            <a:miter lim="800000"/>
                            <a:headEnd/>
                            <a:tailEnd/>
                          </a:ln>
                        </pic:spPr>
                      </pic:pic>
                    </a:graphicData>
                  </a:graphic>
                </wp:inline>
              </w:drawing>
            </w:r>
          </w:p>
        </w:tc>
        <w:tc>
          <w:tcPr>
            <w:tcW w:w="8658" w:type="dxa"/>
          </w:tcPr>
          <w:p w:rsidR="00AD4FDC" w:rsidRPr="00C0348A" w:rsidRDefault="00AD4FDC" w:rsidP="00381FEF">
            <w:pPr>
              <w:pStyle w:val="BodyText"/>
            </w:pPr>
            <w:r w:rsidRPr="00C0348A">
              <w:t xml:space="preserve">This topic has been identified as being incomplete or in need of improvement at the time of publishing.  We value and welcome your input as a Kuali Coeus community member, and encourage you to scrutinize this content and improve upon it.  </w:t>
            </w:r>
          </w:p>
          <w:p w:rsidR="00AD4FDC" w:rsidRPr="00C0348A" w:rsidRDefault="00AD4FDC" w:rsidP="00381FEF">
            <w:pPr>
              <w:pStyle w:val="BodyText"/>
            </w:pPr>
            <w:r w:rsidRPr="00C0348A">
              <w:t xml:space="preserve">To contribute, click the e-mail </w:t>
            </w:r>
            <w:r>
              <w:rPr>
                <w:noProof/>
              </w:rPr>
              <w:drawing>
                <wp:inline distT="0" distB="0" distL="0" distR="0">
                  <wp:extent cx="266700" cy="238125"/>
                  <wp:effectExtent l="19050" t="0" r="0" b="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cstate="print"/>
                          <a:srcRect/>
                          <a:stretch>
                            <a:fillRect/>
                          </a:stretch>
                        </pic:blipFill>
                        <pic:spPr bwMode="auto">
                          <a:xfrm>
                            <a:off x="0" y="0"/>
                            <a:ext cx="266700" cy="238125"/>
                          </a:xfrm>
                          <a:prstGeom prst="rect">
                            <a:avLst/>
                          </a:prstGeom>
                          <a:noFill/>
                          <a:ln w="9525">
                            <a:noFill/>
                            <a:miter lim="800000"/>
                            <a:headEnd/>
                            <a:tailEnd/>
                          </a:ln>
                        </pic:spPr>
                      </pic:pic>
                    </a:graphicData>
                  </a:graphic>
                </wp:inline>
              </w:drawing>
            </w:r>
            <w:r w:rsidRPr="00C0348A">
              <w:t xml:space="preserve"> icon on the application help toolbar and send your documentation t</w:t>
            </w:r>
            <w:r>
              <w:t xml:space="preserve">o </w:t>
            </w:r>
            <w:hyperlink r:id="rId76" w:history="1">
              <w:r w:rsidRPr="001F66E0">
                <w:rPr>
                  <w:rStyle w:val="Hyperlink"/>
                </w:rPr>
                <w:t>kc.doc.collab@kuali.org</w:t>
              </w:r>
            </w:hyperlink>
            <w:r w:rsidRPr="00C0348A">
              <w:t>.</w:t>
            </w:r>
          </w:p>
        </w:tc>
      </w:tr>
    </w:tbl>
    <w:p w:rsidR="00AD4FDC" w:rsidRDefault="00AD4FDC" w:rsidP="00AD4FDC"/>
    <w:p w:rsidR="00347E92" w:rsidRDefault="00347E92" w:rsidP="00347E92">
      <w:pPr>
        <w:pStyle w:val="Heading2"/>
      </w:pPr>
      <w:r>
        <w:t>Budget Versions</w:t>
      </w:r>
    </w:p>
    <w:p w:rsidR="00347E92" w:rsidRDefault="00347E92" w:rsidP="00347E92">
      <w:pPr>
        <w:pStyle w:val="BodyText"/>
      </w:pPr>
      <w:r>
        <w:t>Type your text here.</w:t>
      </w:r>
    </w:p>
    <w:p w:rsidR="00347E92" w:rsidRDefault="00347E92" w:rsidP="00347E92">
      <w:pPr>
        <w:pStyle w:val="Heading2"/>
      </w:pPr>
      <w:r>
        <w:t>Parameters</w:t>
      </w:r>
    </w:p>
    <w:p w:rsidR="00347E92" w:rsidRDefault="00347E92" w:rsidP="00347E92">
      <w:pPr>
        <w:pStyle w:val="BodyText"/>
      </w:pPr>
      <w:r>
        <w:t>Type your text here.</w:t>
      </w:r>
    </w:p>
    <w:p w:rsidR="00347E92" w:rsidRDefault="00347E92" w:rsidP="00347E92">
      <w:pPr>
        <w:pStyle w:val="Heading3"/>
      </w:pPr>
      <w:r>
        <w:lastRenderedPageBreak/>
        <w:t>Budget Overview</w:t>
      </w:r>
    </w:p>
    <w:p w:rsidR="00347E92" w:rsidRDefault="00347E92" w:rsidP="00347E92">
      <w:pPr>
        <w:pStyle w:val="Heading3"/>
      </w:pPr>
      <w:r>
        <w:t>Budget Periods &amp; Totals</w:t>
      </w:r>
    </w:p>
    <w:p w:rsidR="00347E92" w:rsidRDefault="00347E92" w:rsidP="00347E92">
      <w:pPr>
        <w:pStyle w:val="Heading2"/>
      </w:pPr>
      <w:r>
        <w:t>Rates</w:t>
      </w:r>
    </w:p>
    <w:p w:rsidR="00347E92" w:rsidRDefault="00347E92" w:rsidP="00347E92">
      <w:pPr>
        <w:pStyle w:val="BodyText"/>
      </w:pPr>
      <w:r>
        <w:t>Type your text here.</w:t>
      </w:r>
    </w:p>
    <w:p w:rsidR="00347E92" w:rsidRDefault="00347E92" w:rsidP="00347E92">
      <w:pPr>
        <w:pStyle w:val="Heading3"/>
      </w:pPr>
      <w:r>
        <w:t>Research F &amp; A</w:t>
      </w:r>
    </w:p>
    <w:p w:rsidR="00347E92" w:rsidRDefault="00347E92" w:rsidP="00347E92">
      <w:pPr>
        <w:pStyle w:val="Heading3"/>
      </w:pPr>
      <w:r>
        <w:t>Fringe Benefits</w:t>
      </w:r>
    </w:p>
    <w:p w:rsidR="00347E92" w:rsidRDefault="00347E92" w:rsidP="00347E92">
      <w:pPr>
        <w:pStyle w:val="Heading3"/>
      </w:pPr>
      <w:r>
        <w:t>Inflation</w:t>
      </w:r>
    </w:p>
    <w:p w:rsidR="00347E92" w:rsidRDefault="00347E92" w:rsidP="00347E92">
      <w:pPr>
        <w:pStyle w:val="Heading3"/>
      </w:pPr>
      <w:r>
        <w:t>Vacation</w:t>
      </w:r>
    </w:p>
    <w:p w:rsidR="00347E92" w:rsidRDefault="00347E92" w:rsidP="00347E92">
      <w:pPr>
        <w:pStyle w:val="Heading3"/>
      </w:pPr>
      <w:r>
        <w:t>Lab Allocation – Salaries</w:t>
      </w:r>
    </w:p>
    <w:p w:rsidR="00347E92" w:rsidRDefault="00347E92" w:rsidP="00347E92">
      <w:pPr>
        <w:pStyle w:val="Heading3"/>
      </w:pPr>
      <w:r>
        <w:t>Lab Allocation – Other</w:t>
      </w:r>
    </w:p>
    <w:p w:rsidR="00347E92" w:rsidRDefault="00347E92" w:rsidP="00347E92">
      <w:pPr>
        <w:pStyle w:val="Heading3"/>
      </w:pPr>
      <w:r>
        <w:t>Other</w:t>
      </w:r>
    </w:p>
    <w:p w:rsidR="00347E92" w:rsidRDefault="00347E92" w:rsidP="00347E92">
      <w:pPr>
        <w:pStyle w:val="Heading2"/>
      </w:pPr>
      <w:r>
        <w:t>Summary</w:t>
      </w:r>
    </w:p>
    <w:p w:rsidR="00347E92" w:rsidRDefault="00347E92" w:rsidP="00347E92">
      <w:pPr>
        <w:pStyle w:val="BodyText"/>
      </w:pPr>
      <w:r>
        <w:t>Type your text here.</w:t>
      </w:r>
    </w:p>
    <w:p w:rsidR="00347E92" w:rsidRDefault="00347E92" w:rsidP="00347E92">
      <w:pPr>
        <w:pStyle w:val="Heading3"/>
      </w:pPr>
      <w:r>
        <w:t>Summary</w:t>
      </w:r>
    </w:p>
    <w:p w:rsidR="00347E92" w:rsidRDefault="00347E92" w:rsidP="00347E92">
      <w:pPr>
        <w:pStyle w:val="Heading3"/>
      </w:pPr>
      <w:r>
        <w:t>Personnel</w:t>
      </w:r>
    </w:p>
    <w:p w:rsidR="00347E92" w:rsidRDefault="00347E92" w:rsidP="00347E92">
      <w:pPr>
        <w:pStyle w:val="Heading3"/>
      </w:pPr>
      <w:r>
        <w:t>Non-Personnel</w:t>
      </w:r>
    </w:p>
    <w:p w:rsidR="00347E92" w:rsidRDefault="00347E92" w:rsidP="00347E92">
      <w:pPr>
        <w:pStyle w:val="Heading3"/>
      </w:pPr>
      <w:r>
        <w:t>Totals</w:t>
      </w:r>
    </w:p>
    <w:p w:rsidR="00347E92" w:rsidRDefault="00347E92" w:rsidP="00347E92">
      <w:pPr>
        <w:pStyle w:val="Heading2"/>
      </w:pPr>
      <w:r>
        <w:t>Personnel</w:t>
      </w:r>
    </w:p>
    <w:p w:rsidR="00347E92" w:rsidRDefault="00347E92" w:rsidP="00347E92">
      <w:pPr>
        <w:pStyle w:val="BodyText"/>
      </w:pPr>
      <w:r>
        <w:t>Type your text here.</w:t>
      </w:r>
    </w:p>
    <w:p w:rsidR="00347E92" w:rsidRDefault="00347E92" w:rsidP="00347E92">
      <w:pPr>
        <w:pStyle w:val="Heading3"/>
      </w:pPr>
      <w:r>
        <w:lastRenderedPageBreak/>
        <w:t>Select Budget Period</w:t>
      </w:r>
    </w:p>
    <w:p w:rsidR="00347E92" w:rsidRDefault="00347E92" w:rsidP="00347E92">
      <w:pPr>
        <w:pStyle w:val="Heading3"/>
      </w:pPr>
      <w:r>
        <w:t>Project Personnel (All Periods)</w:t>
      </w:r>
    </w:p>
    <w:p w:rsidR="00347E92" w:rsidRDefault="00347E92" w:rsidP="00347E92">
      <w:pPr>
        <w:pStyle w:val="Heading3"/>
      </w:pPr>
      <w:r>
        <w:t>Budget Overview (Period #)</w:t>
      </w:r>
    </w:p>
    <w:p w:rsidR="00347E92" w:rsidRDefault="00347E92" w:rsidP="00347E92">
      <w:pPr>
        <w:pStyle w:val="Heading3"/>
      </w:pPr>
      <w:r>
        <w:t>Personnel Detail (Period #)</w:t>
      </w:r>
    </w:p>
    <w:p w:rsidR="00347E92" w:rsidRDefault="00347E92" w:rsidP="00347E92">
      <w:pPr>
        <w:pStyle w:val="Heading2"/>
      </w:pPr>
      <w:r>
        <w:t>Non-Personnel</w:t>
      </w:r>
    </w:p>
    <w:p w:rsidR="00347E92" w:rsidRDefault="00347E92" w:rsidP="00347E92">
      <w:pPr>
        <w:pStyle w:val="BodyText"/>
      </w:pPr>
      <w:r>
        <w:t>Type your text here.</w:t>
      </w:r>
    </w:p>
    <w:p w:rsidR="00347E92" w:rsidRDefault="00347E92" w:rsidP="002D76CA">
      <w:pPr>
        <w:pStyle w:val="Heading3"/>
      </w:pPr>
      <w:r>
        <w:t>Select Budget Period</w:t>
      </w:r>
    </w:p>
    <w:p w:rsidR="00347E92" w:rsidRDefault="00347E92" w:rsidP="002D76CA">
      <w:pPr>
        <w:pStyle w:val="Heading3"/>
      </w:pPr>
      <w:r>
        <w:t>Budget Overview (Period #)</w:t>
      </w:r>
    </w:p>
    <w:p w:rsidR="00347E92" w:rsidRDefault="00347E92" w:rsidP="002D76CA">
      <w:pPr>
        <w:pStyle w:val="Heading3"/>
      </w:pPr>
      <w:r>
        <w:t>Equipment</w:t>
      </w:r>
    </w:p>
    <w:p w:rsidR="00347E92" w:rsidRDefault="00347E92" w:rsidP="002D76CA">
      <w:pPr>
        <w:pStyle w:val="Heading3"/>
      </w:pPr>
      <w:r>
        <w:t>Travel</w:t>
      </w:r>
    </w:p>
    <w:p w:rsidR="00347E92" w:rsidRDefault="00347E92" w:rsidP="002D76CA">
      <w:pPr>
        <w:pStyle w:val="Heading3"/>
      </w:pPr>
      <w:r>
        <w:t>Participant Support</w:t>
      </w:r>
    </w:p>
    <w:p w:rsidR="00347E92" w:rsidRDefault="00347E92" w:rsidP="002D76CA">
      <w:pPr>
        <w:pStyle w:val="Heading3"/>
      </w:pPr>
      <w:r>
        <w:t>Other Direct</w:t>
      </w:r>
    </w:p>
    <w:p w:rsidR="00347E92" w:rsidRDefault="00347E92" w:rsidP="00347E92">
      <w:pPr>
        <w:pStyle w:val="Heading2"/>
      </w:pPr>
      <w:r>
        <w:t>Distribution &amp; Income</w:t>
      </w:r>
    </w:p>
    <w:p w:rsidR="00347E92" w:rsidRDefault="00347E92" w:rsidP="00347E92">
      <w:pPr>
        <w:pStyle w:val="BodyText"/>
      </w:pPr>
      <w:r>
        <w:t>Type your text here.</w:t>
      </w:r>
    </w:p>
    <w:p w:rsidR="002D76CA" w:rsidRDefault="002D76CA" w:rsidP="002D76CA">
      <w:pPr>
        <w:pStyle w:val="Heading3"/>
      </w:pPr>
      <w:r>
        <w:t>Cost Sharing</w:t>
      </w:r>
    </w:p>
    <w:p w:rsidR="002D76CA" w:rsidRDefault="002D76CA" w:rsidP="002D76CA">
      <w:pPr>
        <w:pStyle w:val="Heading3"/>
      </w:pPr>
      <w:r>
        <w:t>Unrecovered F&amp;A</w:t>
      </w:r>
    </w:p>
    <w:p w:rsidR="002D76CA" w:rsidRDefault="002D76CA" w:rsidP="002D76CA">
      <w:pPr>
        <w:pStyle w:val="Heading3"/>
      </w:pPr>
      <w:r>
        <w:t>Project Income</w:t>
      </w:r>
    </w:p>
    <w:p w:rsidR="00347E92" w:rsidRDefault="00347E92" w:rsidP="00347E92">
      <w:pPr>
        <w:pStyle w:val="Heading2"/>
      </w:pPr>
      <w:r>
        <w:t>Budget Actions</w:t>
      </w:r>
    </w:p>
    <w:p w:rsidR="00347E92" w:rsidRDefault="00347E92" w:rsidP="00347E92">
      <w:pPr>
        <w:pStyle w:val="BodyText"/>
      </w:pPr>
      <w:r>
        <w:t>Type your text here.</w:t>
      </w:r>
    </w:p>
    <w:p w:rsidR="002D76CA" w:rsidRDefault="002D76CA" w:rsidP="002D76CA">
      <w:pPr>
        <w:pStyle w:val="Heading3"/>
      </w:pPr>
      <w:r>
        <w:lastRenderedPageBreak/>
        <w:t>Budget Justification</w:t>
      </w:r>
    </w:p>
    <w:p w:rsidR="002D76CA" w:rsidRDefault="002D76CA" w:rsidP="002D76CA">
      <w:pPr>
        <w:pStyle w:val="Heading3"/>
      </w:pPr>
      <w:r>
        <w:t>Data Validation</w:t>
      </w:r>
    </w:p>
    <w:p w:rsidR="002D76CA" w:rsidRDefault="002D76CA" w:rsidP="002D76CA">
      <w:pPr>
        <w:pStyle w:val="Heading3"/>
      </w:pPr>
      <w:r>
        <w:t>Ad Hoc Recipients</w:t>
      </w:r>
    </w:p>
    <w:p w:rsidR="002D76CA" w:rsidRDefault="002D76CA" w:rsidP="002D76CA">
      <w:pPr>
        <w:pStyle w:val="Heading3"/>
      </w:pPr>
      <w:r>
        <w:t>Route Log</w:t>
      </w:r>
    </w:p>
    <w:p w:rsidR="00AD4FDC" w:rsidRDefault="00AD4FDC" w:rsidP="00E530CE">
      <w:pPr>
        <w:pStyle w:val="BodyText"/>
      </w:pPr>
    </w:p>
    <w:p w:rsidR="00E530CE" w:rsidRDefault="00E530CE" w:rsidP="00E530CE">
      <w:pPr>
        <w:pStyle w:val="BodyText"/>
      </w:pPr>
    </w:p>
    <w:p w:rsidR="00E530CE" w:rsidRDefault="00E530CE" w:rsidP="00FB5BB8">
      <w:pPr>
        <w:pStyle w:val="BodyText"/>
      </w:pPr>
    </w:p>
    <w:p w:rsidR="002D76CA" w:rsidRDefault="002D76CA" w:rsidP="0011760E">
      <w:pPr>
        <w:pStyle w:val="Heading1"/>
      </w:pPr>
      <w:r>
        <w:lastRenderedPageBreak/>
        <w:t>Menu Navigation</w:t>
      </w:r>
    </w:p>
    <w:p w:rsidR="0011760E" w:rsidRDefault="0011760E" w:rsidP="0011760E">
      <w:pPr>
        <w:pStyle w:val="Heading1"/>
      </w:pPr>
      <w:r>
        <w:t>Researcher</w:t>
      </w:r>
    </w:p>
    <w:p w:rsidR="0011760E" w:rsidRDefault="0011760E" w:rsidP="0011760E">
      <w:pPr>
        <w:pStyle w:val="Heading2"/>
      </w:pPr>
      <w:r>
        <w:t>Proposals</w:t>
      </w:r>
    </w:p>
    <w:p w:rsidR="00877C7E" w:rsidRPr="00877C7E" w:rsidRDefault="00877C7E" w:rsidP="002C07C0">
      <w:pPr>
        <w:pStyle w:val="Heading4"/>
      </w:pPr>
      <w:r>
        <w:t>Create Proposal</w:t>
      </w:r>
    </w:p>
    <w:p w:rsidR="0011760E" w:rsidRDefault="0011760E" w:rsidP="0011760E">
      <w:pPr>
        <w:pStyle w:val="Heading4"/>
      </w:pPr>
      <w:r>
        <w:t xml:space="preserve">Proposals Enroute </w:t>
      </w:r>
    </w:p>
    <w:p w:rsidR="0011760E" w:rsidRDefault="0011760E" w:rsidP="0011760E">
      <w:pPr>
        <w:pStyle w:val="Heading4"/>
      </w:pPr>
      <w:r>
        <w:t xml:space="preserve">All My Proposals </w:t>
      </w:r>
    </w:p>
    <w:p w:rsidR="0011760E" w:rsidRDefault="0011760E" w:rsidP="0011760E">
      <w:pPr>
        <w:pStyle w:val="Heading3"/>
      </w:pPr>
      <w:r>
        <w:t xml:space="preserve">Lists </w:t>
      </w:r>
    </w:p>
    <w:p w:rsidR="0011760E" w:rsidRDefault="0011760E" w:rsidP="0011760E">
      <w:pPr>
        <w:pStyle w:val="Heading4"/>
      </w:pPr>
      <w:r>
        <w:t xml:space="preserve">Search Proposals </w:t>
      </w:r>
    </w:p>
    <w:p w:rsidR="0011760E" w:rsidRDefault="0011760E" w:rsidP="0011760E">
      <w:pPr>
        <w:pStyle w:val="Heading4"/>
      </w:pPr>
      <w:r>
        <w:t xml:space="preserve">Search Proposal Log </w:t>
      </w:r>
    </w:p>
    <w:p w:rsidR="0011760E" w:rsidRDefault="0011760E" w:rsidP="0011760E">
      <w:pPr>
        <w:pStyle w:val="Heading4"/>
      </w:pPr>
      <w:r>
        <w:t xml:space="preserve">Search Institutional Proposals </w:t>
      </w:r>
    </w:p>
    <w:p w:rsidR="0011760E" w:rsidRDefault="0011760E" w:rsidP="0011760E">
      <w:pPr>
        <w:pStyle w:val="Heading2"/>
      </w:pPr>
      <w:r>
        <w:t>Awards</w:t>
      </w:r>
    </w:p>
    <w:p w:rsidR="0011760E" w:rsidRDefault="0011760E" w:rsidP="0011760E">
      <w:pPr>
        <w:pStyle w:val="Heading4"/>
      </w:pPr>
      <w:r>
        <w:t xml:space="preserve">Awards in Progress </w:t>
      </w:r>
    </w:p>
    <w:p w:rsidR="0011760E" w:rsidRDefault="0011760E" w:rsidP="0011760E">
      <w:pPr>
        <w:pStyle w:val="Heading4"/>
      </w:pPr>
      <w:r>
        <w:t xml:space="preserve">All my Awards </w:t>
      </w:r>
    </w:p>
    <w:p w:rsidR="0011760E" w:rsidRDefault="0011760E" w:rsidP="0011760E">
      <w:pPr>
        <w:pStyle w:val="Heading2"/>
      </w:pPr>
      <w:r>
        <w:t>Negotiations</w:t>
      </w:r>
    </w:p>
    <w:p w:rsidR="0011760E" w:rsidRDefault="0011760E" w:rsidP="0011760E">
      <w:pPr>
        <w:pStyle w:val="Heading4"/>
      </w:pPr>
      <w:r>
        <w:t xml:space="preserve">All My Negotiations </w:t>
      </w:r>
    </w:p>
    <w:p w:rsidR="0011760E" w:rsidRDefault="0011760E" w:rsidP="0011760E">
      <w:pPr>
        <w:pStyle w:val="Heading2"/>
      </w:pPr>
      <w:r>
        <w:t>Protocols</w:t>
      </w:r>
    </w:p>
    <w:p w:rsidR="0011760E" w:rsidRDefault="0011760E" w:rsidP="0011760E">
      <w:pPr>
        <w:pStyle w:val="Heading3"/>
      </w:pPr>
      <w:r>
        <w:lastRenderedPageBreak/>
        <w:t xml:space="preserve">Actions </w:t>
      </w:r>
    </w:p>
    <w:p w:rsidR="0011760E" w:rsidRDefault="0011760E" w:rsidP="0011760E">
      <w:pPr>
        <w:pStyle w:val="Heading4"/>
      </w:pPr>
      <w:r>
        <w:t xml:space="preserve">Create Protocol </w:t>
      </w:r>
    </w:p>
    <w:p w:rsidR="0011760E" w:rsidRDefault="0011760E" w:rsidP="0011760E">
      <w:pPr>
        <w:pStyle w:val="Heading4"/>
      </w:pPr>
      <w:r>
        <w:t xml:space="preserve">Pending Protocols </w:t>
      </w:r>
    </w:p>
    <w:p w:rsidR="0011760E" w:rsidRDefault="0011760E" w:rsidP="0011760E">
      <w:pPr>
        <w:pStyle w:val="Heading4"/>
      </w:pPr>
      <w:r>
        <w:t xml:space="preserve">Protocols Pending PI Action </w:t>
      </w:r>
    </w:p>
    <w:p w:rsidR="0011760E" w:rsidRDefault="0011760E" w:rsidP="0011760E">
      <w:pPr>
        <w:pStyle w:val="Heading4"/>
      </w:pPr>
      <w:r>
        <w:t xml:space="preserve">Amend or Renew Protocol </w:t>
      </w:r>
    </w:p>
    <w:p w:rsidR="0011760E" w:rsidRDefault="0011760E" w:rsidP="0011760E">
      <w:pPr>
        <w:pStyle w:val="Heading4"/>
      </w:pPr>
      <w:r>
        <w:t xml:space="preserve">Notify IRB on a Protocol </w:t>
      </w:r>
    </w:p>
    <w:p w:rsidR="0011760E" w:rsidRDefault="0011760E" w:rsidP="0011760E">
      <w:pPr>
        <w:pStyle w:val="Heading4"/>
      </w:pPr>
      <w:r>
        <w:t xml:space="preserve">Request a Status Change on a Protocol </w:t>
      </w:r>
    </w:p>
    <w:p w:rsidR="0011760E" w:rsidRDefault="0011760E" w:rsidP="0011760E">
      <w:pPr>
        <w:pStyle w:val="Heading3"/>
      </w:pPr>
      <w:r>
        <w:t xml:space="preserve">Lists </w:t>
      </w:r>
    </w:p>
    <w:p w:rsidR="0011760E" w:rsidRDefault="0011760E" w:rsidP="0011760E">
      <w:pPr>
        <w:pStyle w:val="Heading4"/>
      </w:pPr>
      <w:r>
        <w:t xml:space="preserve">Protocols Under Development </w:t>
      </w:r>
    </w:p>
    <w:p w:rsidR="0011760E" w:rsidRDefault="0011760E" w:rsidP="0011760E">
      <w:pPr>
        <w:pStyle w:val="Heading4"/>
      </w:pPr>
      <w:r>
        <w:t xml:space="preserve">Protocols Pending Committee Action </w:t>
      </w:r>
    </w:p>
    <w:p w:rsidR="0011760E" w:rsidRDefault="0011760E" w:rsidP="0011760E">
      <w:pPr>
        <w:pStyle w:val="Heading4"/>
      </w:pPr>
      <w:r>
        <w:t xml:space="preserve">All My Protocols </w:t>
      </w:r>
    </w:p>
    <w:p w:rsidR="0011760E" w:rsidRDefault="0011760E" w:rsidP="0011760E">
      <w:pPr>
        <w:pStyle w:val="Heading4"/>
      </w:pPr>
      <w:r>
        <w:t xml:space="preserve">Search Protocols </w:t>
      </w:r>
    </w:p>
    <w:p w:rsidR="0011760E" w:rsidRDefault="0011760E" w:rsidP="0011760E">
      <w:pPr>
        <w:pStyle w:val="Heading2"/>
      </w:pPr>
      <w:r>
        <w:t>Compliance</w:t>
      </w:r>
    </w:p>
    <w:p w:rsidR="0011760E" w:rsidRDefault="0011760E" w:rsidP="0011760E">
      <w:pPr>
        <w:pStyle w:val="Heading4"/>
      </w:pPr>
      <w:r>
        <w:t xml:space="preserve">Create Disclosure </w:t>
      </w:r>
    </w:p>
    <w:p w:rsidR="0011760E" w:rsidRDefault="0011760E" w:rsidP="0011760E">
      <w:pPr>
        <w:pStyle w:val="Heading4"/>
      </w:pPr>
      <w:r>
        <w:t xml:space="preserve">Review Final Entities </w:t>
      </w:r>
    </w:p>
    <w:p w:rsidR="0011760E" w:rsidRDefault="0011760E" w:rsidP="0011760E">
      <w:pPr>
        <w:pStyle w:val="Heading4"/>
      </w:pPr>
      <w:r>
        <w:t xml:space="preserve">Pending Disclosures </w:t>
      </w:r>
    </w:p>
    <w:p w:rsidR="0011760E" w:rsidRDefault="0011760E" w:rsidP="0011760E">
      <w:pPr>
        <w:pStyle w:val="Heading4"/>
      </w:pPr>
      <w:r>
        <w:t xml:space="preserve">All my Disclosures </w:t>
      </w:r>
    </w:p>
    <w:p w:rsidR="0011760E" w:rsidRDefault="0011760E" w:rsidP="0011760E">
      <w:pPr>
        <w:pStyle w:val="Heading2"/>
      </w:pPr>
      <w:r>
        <w:t>Quicklinks</w:t>
      </w:r>
    </w:p>
    <w:p w:rsidR="0011760E" w:rsidRDefault="0011760E" w:rsidP="0011760E">
      <w:pPr>
        <w:pStyle w:val="Heading4"/>
      </w:pPr>
      <w:r>
        <w:t xml:space="preserve">Pessimistic Lock </w:t>
      </w:r>
    </w:p>
    <w:p w:rsidR="0011760E" w:rsidRDefault="0011760E" w:rsidP="0011760E">
      <w:pPr>
        <w:pStyle w:val="Heading4"/>
      </w:pPr>
      <w:r>
        <w:t xml:space="preserve">Grants.gov Opportunity Lookup </w:t>
      </w:r>
    </w:p>
    <w:p w:rsidR="0011760E" w:rsidRDefault="0011760E" w:rsidP="0011760E">
      <w:pPr>
        <w:pStyle w:val="Heading4"/>
      </w:pPr>
      <w:r>
        <w:t xml:space="preserve">Change Password </w:t>
      </w:r>
    </w:p>
    <w:p w:rsidR="0011760E" w:rsidRDefault="0011760E" w:rsidP="0011760E">
      <w:pPr>
        <w:pStyle w:val="Heading2"/>
      </w:pPr>
      <w:r>
        <w:t>Personnel</w:t>
      </w:r>
    </w:p>
    <w:p w:rsidR="0011760E" w:rsidRDefault="0011760E" w:rsidP="0011760E">
      <w:pPr>
        <w:pStyle w:val="Heading4"/>
      </w:pPr>
      <w:r>
        <w:t xml:space="preserve">Degree Information </w:t>
      </w:r>
    </w:p>
    <w:p w:rsidR="0011760E" w:rsidRDefault="0011760E" w:rsidP="0011760E">
      <w:pPr>
        <w:pStyle w:val="Heading4"/>
      </w:pPr>
      <w:r>
        <w:t xml:space="preserve">Current &amp; Pending Support </w:t>
      </w:r>
    </w:p>
    <w:p w:rsidR="0011760E" w:rsidRDefault="0011760E" w:rsidP="0011760E">
      <w:pPr>
        <w:pStyle w:val="Heading4"/>
      </w:pPr>
      <w:r>
        <w:lastRenderedPageBreak/>
        <w:t xml:space="preserve">Bio-sketches </w:t>
      </w:r>
    </w:p>
    <w:p w:rsidR="0011760E" w:rsidRDefault="0011760E" w:rsidP="0011760E">
      <w:pPr>
        <w:pStyle w:val="Heading4"/>
      </w:pPr>
      <w:r>
        <w:t xml:space="preserve">All my Training </w:t>
      </w:r>
    </w:p>
    <w:p w:rsidR="0011760E" w:rsidRDefault="0011760E" w:rsidP="0011760E">
      <w:pPr>
        <w:pStyle w:val="Heading2"/>
      </w:pPr>
      <w:r>
        <w:t>Workflow</w:t>
      </w:r>
    </w:p>
    <w:p w:rsidR="0011760E" w:rsidRDefault="0011760E" w:rsidP="0011760E">
      <w:pPr>
        <w:pStyle w:val="Heading4"/>
      </w:pPr>
      <w:r>
        <w:t xml:space="preserve">Preferences </w:t>
      </w:r>
    </w:p>
    <w:p w:rsidR="0011760E" w:rsidRDefault="0011760E" w:rsidP="0011760E">
      <w:pPr>
        <w:pStyle w:val="BodyText"/>
      </w:pPr>
    </w:p>
    <w:p w:rsidR="0011760E" w:rsidRDefault="0011760E" w:rsidP="0011760E">
      <w:pPr>
        <w:pStyle w:val="BodyText"/>
      </w:pPr>
    </w:p>
    <w:p w:rsidR="0011760E" w:rsidRDefault="0011760E" w:rsidP="0011760E">
      <w:pPr>
        <w:pStyle w:val="BodyText"/>
      </w:pPr>
    </w:p>
    <w:p w:rsidR="0011760E" w:rsidRDefault="0011760E" w:rsidP="0011760E">
      <w:pPr>
        <w:pStyle w:val="BodyText"/>
      </w:pPr>
    </w:p>
    <w:p w:rsidR="0011760E" w:rsidRDefault="0011760E" w:rsidP="0011760E">
      <w:pPr>
        <w:pStyle w:val="Heading1"/>
      </w:pPr>
      <w:r>
        <w:lastRenderedPageBreak/>
        <w:t>Unit</w:t>
      </w:r>
    </w:p>
    <w:p w:rsidR="0011760E" w:rsidRDefault="0011760E" w:rsidP="0011760E">
      <w:pPr>
        <w:pStyle w:val="Heading2"/>
      </w:pPr>
      <w:r>
        <w:t>Pre-Award</w:t>
      </w:r>
    </w:p>
    <w:p w:rsidR="0011760E" w:rsidRDefault="0011760E" w:rsidP="0011760E">
      <w:pPr>
        <w:pStyle w:val="Heading4"/>
      </w:pPr>
      <w:r>
        <w:t xml:space="preserve">Proposal Development     </w:t>
      </w:r>
    </w:p>
    <w:p w:rsidR="0011760E" w:rsidRDefault="0011760E" w:rsidP="0011760E">
      <w:pPr>
        <w:pStyle w:val="Heading4"/>
      </w:pPr>
      <w:r>
        <w:t xml:space="preserve">Proposal Log    </w:t>
      </w:r>
    </w:p>
    <w:p w:rsidR="0011760E" w:rsidRDefault="0011760E" w:rsidP="0011760E">
      <w:pPr>
        <w:pStyle w:val="Heading4"/>
      </w:pPr>
      <w:r>
        <w:t xml:space="preserve">Institutional Proposal    </w:t>
      </w:r>
    </w:p>
    <w:p w:rsidR="0011760E" w:rsidRDefault="0011760E" w:rsidP="0011760E">
      <w:pPr>
        <w:pStyle w:val="Heading4"/>
      </w:pPr>
      <w:r>
        <w:t xml:space="preserve">Negotiations    </w:t>
      </w:r>
    </w:p>
    <w:p w:rsidR="0011760E" w:rsidRDefault="0011760E" w:rsidP="0011760E">
      <w:pPr>
        <w:pStyle w:val="Heading2"/>
      </w:pPr>
      <w:r>
        <w:t>Post-Award</w:t>
      </w:r>
    </w:p>
    <w:p w:rsidR="0011760E" w:rsidRDefault="0011760E" w:rsidP="0011760E">
      <w:pPr>
        <w:pStyle w:val="Heading4"/>
      </w:pPr>
      <w:r>
        <w:t xml:space="preserve">Awards    </w:t>
      </w:r>
    </w:p>
    <w:p w:rsidR="0011760E" w:rsidRDefault="0011760E" w:rsidP="0011760E">
      <w:pPr>
        <w:pStyle w:val="Heading4"/>
      </w:pPr>
      <w:r>
        <w:t xml:space="preserve">Award Report Tracking    </w:t>
      </w:r>
    </w:p>
    <w:p w:rsidR="0011760E" w:rsidRDefault="0011760E" w:rsidP="0011760E">
      <w:pPr>
        <w:pStyle w:val="Heading4"/>
      </w:pPr>
      <w:r>
        <w:t xml:space="preserve">Subawards    </w:t>
      </w:r>
    </w:p>
    <w:p w:rsidR="0011760E" w:rsidRDefault="0011760E" w:rsidP="0011760E">
      <w:pPr>
        <w:pStyle w:val="Heading2"/>
      </w:pPr>
      <w:r>
        <w:t>Pre-Submission Compliance</w:t>
      </w:r>
    </w:p>
    <w:p w:rsidR="0011760E" w:rsidRDefault="0011760E" w:rsidP="0011760E">
      <w:pPr>
        <w:pStyle w:val="Heading3"/>
      </w:pPr>
      <w:r>
        <w:t xml:space="preserve">Conflict of Interest </w:t>
      </w:r>
    </w:p>
    <w:p w:rsidR="0011760E" w:rsidRDefault="0011760E" w:rsidP="0011760E">
      <w:pPr>
        <w:pStyle w:val="Heading4"/>
      </w:pPr>
      <w:r>
        <w:t xml:space="preserve">Disclosure    </w:t>
      </w:r>
    </w:p>
    <w:p w:rsidR="0011760E" w:rsidRDefault="0011760E" w:rsidP="0011760E">
      <w:pPr>
        <w:pStyle w:val="Heading4"/>
      </w:pPr>
      <w:r>
        <w:t xml:space="preserve">Financial Entity    </w:t>
      </w:r>
    </w:p>
    <w:p w:rsidR="0011760E" w:rsidRDefault="0011760E" w:rsidP="0011760E">
      <w:pPr>
        <w:pStyle w:val="Heading3"/>
      </w:pPr>
      <w:r>
        <w:t xml:space="preserve">Protocols </w:t>
      </w:r>
    </w:p>
    <w:p w:rsidR="0011760E" w:rsidRDefault="0011760E" w:rsidP="0011760E">
      <w:pPr>
        <w:pStyle w:val="Heading4"/>
      </w:pPr>
      <w:r>
        <w:t xml:space="preserve">Animals    </w:t>
      </w:r>
    </w:p>
    <w:p w:rsidR="0011760E" w:rsidRDefault="0011760E" w:rsidP="0011760E">
      <w:pPr>
        <w:pStyle w:val="Heading4"/>
      </w:pPr>
      <w:r>
        <w:t xml:space="preserve">Biosafety    </w:t>
      </w:r>
    </w:p>
    <w:p w:rsidR="0011760E" w:rsidRDefault="0011760E" w:rsidP="0011760E">
      <w:pPr>
        <w:pStyle w:val="Heading4"/>
      </w:pPr>
      <w:r>
        <w:t xml:space="preserve">Chemical Safety    </w:t>
      </w:r>
    </w:p>
    <w:p w:rsidR="0011760E" w:rsidRDefault="0011760E" w:rsidP="0011760E">
      <w:pPr>
        <w:pStyle w:val="Heading4"/>
      </w:pPr>
      <w:r>
        <w:t xml:space="preserve">Human Participants    </w:t>
      </w:r>
    </w:p>
    <w:p w:rsidR="0011760E" w:rsidRDefault="0011760E" w:rsidP="0011760E">
      <w:pPr>
        <w:pStyle w:val="Heading4"/>
      </w:pPr>
      <w:r>
        <w:t xml:space="preserve">Radiation Safety    </w:t>
      </w:r>
    </w:p>
    <w:p w:rsidR="0011760E" w:rsidRDefault="0011760E" w:rsidP="0011760E">
      <w:pPr>
        <w:pStyle w:val="Heading2"/>
      </w:pPr>
      <w:r>
        <w:lastRenderedPageBreak/>
        <w:t>Post-Submission Compliance</w:t>
      </w:r>
    </w:p>
    <w:p w:rsidR="0011760E" w:rsidRDefault="0011760E" w:rsidP="0011760E">
      <w:pPr>
        <w:pStyle w:val="Heading4"/>
      </w:pPr>
      <w:r>
        <w:t xml:space="preserve">Committee    </w:t>
      </w:r>
    </w:p>
    <w:p w:rsidR="0011760E" w:rsidRDefault="0011760E" w:rsidP="0011760E">
      <w:pPr>
        <w:pStyle w:val="Heading4"/>
      </w:pPr>
      <w:r>
        <w:t xml:space="preserve">Correspondence    </w:t>
      </w:r>
    </w:p>
    <w:p w:rsidR="0011760E" w:rsidRDefault="0011760E" w:rsidP="0011760E">
      <w:pPr>
        <w:pStyle w:val="Heading4"/>
      </w:pPr>
      <w:r>
        <w:t xml:space="preserve">Protocol Submissions    </w:t>
      </w:r>
    </w:p>
    <w:p w:rsidR="0011760E" w:rsidRDefault="0011760E" w:rsidP="0011760E">
      <w:pPr>
        <w:pStyle w:val="Heading4"/>
      </w:pPr>
      <w:r>
        <w:t xml:space="preserve">Schedules    </w:t>
      </w:r>
    </w:p>
    <w:p w:rsidR="0011760E" w:rsidRDefault="0011760E" w:rsidP="0011760E">
      <w:pPr>
        <w:pStyle w:val="Heading2"/>
      </w:pPr>
      <w:r>
        <w:t>Quicklinks</w:t>
      </w:r>
    </w:p>
    <w:p w:rsidR="0011760E" w:rsidRDefault="0011760E" w:rsidP="0011760E">
      <w:pPr>
        <w:pStyle w:val="Heading4"/>
      </w:pPr>
      <w:r>
        <w:t xml:space="preserve">Pessimistic Lock </w:t>
      </w:r>
    </w:p>
    <w:p w:rsidR="0011760E" w:rsidRDefault="0011760E" w:rsidP="0011760E">
      <w:pPr>
        <w:pStyle w:val="Heading4"/>
      </w:pPr>
      <w:r>
        <w:t xml:space="preserve">Current &amp; Pending Support </w:t>
      </w:r>
    </w:p>
    <w:p w:rsidR="0011760E" w:rsidRDefault="0011760E" w:rsidP="0011760E">
      <w:pPr>
        <w:pStyle w:val="Heading4"/>
      </w:pPr>
      <w:r>
        <w:t xml:space="preserve">Grants.gov Opportunity Lookup </w:t>
      </w:r>
    </w:p>
    <w:p w:rsidR="0011760E" w:rsidRDefault="0011760E" w:rsidP="0011760E">
      <w:pPr>
        <w:pStyle w:val="Heading4"/>
      </w:pPr>
      <w:r>
        <w:t xml:space="preserve">Non-Employee Lookup </w:t>
      </w:r>
    </w:p>
    <w:p w:rsidR="0011760E" w:rsidRDefault="0011760E" w:rsidP="0011760E">
      <w:pPr>
        <w:pStyle w:val="Heading4"/>
      </w:pPr>
      <w:r>
        <w:t xml:space="preserve">Sponsor Lookup </w:t>
      </w:r>
    </w:p>
    <w:p w:rsidR="0011760E" w:rsidRDefault="0011760E" w:rsidP="0011760E">
      <w:pPr>
        <w:pStyle w:val="Heading4"/>
      </w:pPr>
      <w:r>
        <w:t xml:space="preserve">Change Password </w:t>
      </w:r>
    </w:p>
    <w:p w:rsidR="0011760E" w:rsidRDefault="0011760E" w:rsidP="0011760E">
      <w:pPr>
        <w:pStyle w:val="Heading4"/>
      </w:pPr>
      <w:r>
        <w:t xml:space="preserve">Keyword Lookup </w:t>
      </w:r>
    </w:p>
    <w:p w:rsidR="0011760E" w:rsidRDefault="0011760E" w:rsidP="0011760E">
      <w:pPr>
        <w:pStyle w:val="Heading2"/>
      </w:pPr>
      <w:r>
        <w:t>Workflow</w:t>
      </w:r>
    </w:p>
    <w:p w:rsidR="0011760E" w:rsidRDefault="0011760E" w:rsidP="0011760E">
      <w:pPr>
        <w:pStyle w:val="Heading4"/>
      </w:pPr>
      <w:r>
        <w:t xml:space="preserve">Preferences </w:t>
      </w:r>
    </w:p>
    <w:p w:rsidR="0011760E" w:rsidRDefault="0011760E" w:rsidP="0011760E">
      <w:pPr>
        <w:pStyle w:val="Heading4"/>
      </w:pPr>
      <w:r>
        <w:t xml:space="preserve">Routing Report </w:t>
      </w:r>
    </w:p>
    <w:p w:rsidR="0011760E" w:rsidRDefault="0011760E" w:rsidP="0011760E">
      <w:pPr>
        <w:pStyle w:val="Heading4"/>
      </w:pPr>
      <w:r>
        <w:t xml:space="preserve">Rules </w:t>
      </w:r>
    </w:p>
    <w:p w:rsidR="0011760E" w:rsidRDefault="0011760E" w:rsidP="0011760E">
      <w:pPr>
        <w:pStyle w:val="Heading4"/>
      </w:pPr>
      <w:r>
        <w:t xml:space="preserve">Rule QuickLinks </w:t>
      </w:r>
    </w:p>
    <w:p w:rsidR="0011760E" w:rsidRDefault="0011760E" w:rsidP="0011760E">
      <w:pPr>
        <w:pStyle w:val="BodyText"/>
      </w:pPr>
    </w:p>
    <w:p w:rsidR="0011760E" w:rsidRDefault="0011760E" w:rsidP="0011760E">
      <w:pPr>
        <w:pStyle w:val="BodyText"/>
      </w:pPr>
    </w:p>
    <w:p w:rsidR="0011760E" w:rsidRDefault="0011760E" w:rsidP="0011760E">
      <w:pPr>
        <w:pStyle w:val="BodyText"/>
      </w:pPr>
    </w:p>
    <w:p w:rsidR="0011760E" w:rsidRDefault="0011760E" w:rsidP="0011760E">
      <w:pPr>
        <w:pStyle w:val="BodyText"/>
      </w:pPr>
    </w:p>
    <w:p w:rsidR="0011760E" w:rsidRDefault="0011760E" w:rsidP="0011760E">
      <w:pPr>
        <w:pStyle w:val="Heading1"/>
      </w:pPr>
      <w:r>
        <w:lastRenderedPageBreak/>
        <w:t>Central Admin</w:t>
      </w:r>
    </w:p>
    <w:p w:rsidR="0011760E" w:rsidRDefault="0011760E" w:rsidP="0011760E">
      <w:pPr>
        <w:pStyle w:val="Heading2"/>
      </w:pPr>
      <w:r>
        <w:t>Pre-Award</w:t>
      </w:r>
    </w:p>
    <w:p w:rsidR="0011760E" w:rsidRDefault="0011760E" w:rsidP="001039D0">
      <w:pPr>
        <w:pStyle w:val="Heading4"/>
      </w:pPr>
      <w:r>
        <w:t xml:space="preserve">Proposal Development     </w:t>
      </w:r>
    </w:p>
    <w:p w:rsidR="0011760E" w:rsidRDefault="0011760E" w:rsidP="001039D0">
      <w:pPr>
        <w:pStyle w:val="Heading4"/>
      </w:pPr>
      <w:r>
        <w:t xml:space="preserve">Proposal Log    </w:t>
      </w:r>
    </w:p>
    <w:p w:rsidR="0011760E" w:rsidRDefault="0011760E" w:rsidP="001039D0">
      <w:pPr>
        <w:pStyle w:val="Heading4"/>
      </w:pPr>
      <w:r>
        <w:t xml:space="preserve">Institutional Proposal    </w:t>
      </w:r>
    </w:p>
    <w:p w:rsidR="0011760E" w:rsidRDefault="0011760E" w:rsidP="001039D0">
      <w:pPr>
        <w:pStyle w:val="Heading4"/>
      </w:pPr>
      <w:r>
        <w:t xml:space="preserve">Negotiations    </w:t>
      </w:r>
    </w:p>
    <w:p w:rsidR="0011760E" w:rsidRDefault="0011760E" w:rsidP="0011760E">
      <w:pPr>
        <w:pStyle w:val="Heading2"/>
      </w:pPr>
      <w:r>
        <w:t>Post-Award</w:t>
      </w:r>
    </w:p>
    <w:p w:rsidR="0011760E" w:rsidRDefault="0011760E" w:rsidP="001039D0">
      <w:pPr>
        <w:pStyle w:val="Heading4"/>
      </w:pPr>
      <w:r>
        <w:t xml:space="preserve">Awards    </w:t>
      </w:r>
    </w:p>
    <w:p w:rsidR="0011760E" w:rsidRDefault="0011760E" w:rsidP="001039D0">
      <w:pPr>
        <w:pStyle w:val="Heading4"/>
      </w:pPr>
      <w:r>
        <w:t xml:space="preserve">Award Report Tracking    </w:t>
      </w:r>
    </w:p>
    <w:p w:rsidR="0011760E" w:rsidRDefault="0011760E" w:rsidP="001039D0">
      <w:pPr>
        <w:pStyle w:val="Heading4"/>
      </w:pPr>
      <w:r>
        <w:t xml:space="preserve">Subawards    </w:t>
      </w:r>
    </w:p>
    <w:p w:rsidR="0011760E" w:rsidRDefault="0011760E" w:rsidP="0011760E">
      <w:pPr>
        <w:pStyle w:val="Heading2"/>
      </w:pPr>
      <w:r>
        <w:t>Pre-Submission Compliance</w:t>
      </w:r>
    </w:p>
    <w:p w:rsidR="0011760E" w:rsidRDefault="0011760E" w:rsidP="0011760E">
      <w:pPr>
        <w:pStyle w:val="Heading3"/>
      </w:pPr>
      <w:r>
        <w:t xml:space="preserve">Conflict of Interest </w:t>
      </w:r>
    </w:p>
    <w:p w:rsidR="0011760E" w:rsidRDefault="0011760E" w:rsidP="001039D0">
      <w:pPr>
        <w:pStyle w:val="Heading4"/>
      </w:pPr>
      <w:r>
        <w:t xml:space="preserve">Disclosure    </w:t>
      </w:r>
    </w:p>
    <w:p w:rsidR="0011760E" w:rsidRDefault="0011760E" w:rsidP="001039D0">
      <w:pPr>
        <w:pStyle w:val="Heading4"/>
      </w:pPr>
      <w:r>
        <w:t xml:space="preserve">Financial Entity    </w:t>
      </w:r>
    </w:p>
    <w:p w:rsidR="0011760E" w:rsidRDefault="0011760E" w:rsidP="0011760E">
      <w:pPr>
        <w:pStyle w:val="Heading3"/>
      </w:pPr>
      <w:r>
        <w:t xml:space="preserve">Protocols </w:t>
      </w:r>
    </w:p>
    <w:p w:rsidR="0011760E" w:rsidRDefault="0011760E" w:rsidP="001039D0">
      <w:pPr>
        <w:pStyle w:val="Heading4"/>
      </w:pPr>
      <w:r>
        <w:t xml:space="preserve">Animals    </w:t>
      </w:r>
    </w:p>
    <w:p w:rsidR="0011760E" w:rsidRDefault="0011760E" w:rsidP="001039D0">
      <w:pPr>
        <w:pStyle w:val="Heading4"/>
      </w:pPr>
      <w:r>
        <w:t xml:space="preserve">Biosafety    </w:t>
      </w:r>
    </w:p>
    <w:p w:rsidR="0011760E" w:rsidRDefault="0011760E" w:rsidP="001039D0">
      <w:pPr>
        <w:pStyle w:val="Heading4"/>
      </w:pPr>
      <w:r>
        <w:t xml:space="preserve">Chemical Safety    </w:t>
      </w:r>
    </w:p>
    <w:p w:rsidR="0011760E" w:rsidRDefault="0011760E" w:rsidP="001039D0">
      <w:pPr>
        <w:pStyle w:val="Heading4"/>
      </w:pPr>
      <w:r>
        <w:t xml:space="preserve">Human Participants    </w:t>
      </w:r>
    </w:p>
    <w:p w:rsidR="0011760E" w:rsidRDefault="0011760E" w:rsidP="001039D0">
      <w:pPr>
        <w:pStyle w:val="Heading4"/>
      </w:pPr>
      <w:r>
        <w:t xml:space="preserve">Radiation Safety    </w:t>
      </w:r>
    </w:p>
    <w:p w:rsidR="0011760E" w:rsidRDefault="0011760E" w:rsidP="0011760E">
      <w:pPr>
        <w:pStyle w:val="Heading2"/>
      </w:pPr>
      <w:r>
        <w:lastRenderedPageBreak/>
        <w:t>Post-Submission Compliance</w:t>
      </w:r>
    </w:p>
    <w:p w:rsidR="0011760E" w:rsidRDefault="0011760E" w:rsidP="001039D0">
      <w:pPr>
        <w:pStyle w:val="Heading4"/>
      </w:pPr>
      <w:r>
        <w:t xml:space="preserve">Committee    </w:t>
      </w:r>
    </w:p>
    <w:p w:rsidR="0011760E" w:rsidRDefault="0011760E" w:rsidP="001039D0">
      <w:pPr>
        <w:pStyle w:val="Heading4"/>
      </w:pPr>
      <w:r>
        <w:t xml:space="preserve">Correspondence    </w:t>
      </w:r>
    </w:p>
    <w:p w:rsidR="0011760E" w:rsidRDefault="0011760E" w:rsidP="001039D0">
      <w:pPr>
        <w:pStyle w:val="Heading4"/>
      </w:pPr>
      <w:r>
        <w:t xml:space="preserve">Protocol Submissions    </w:t>
      </w:r>
    </w:p>
    <w:p w:rsidR="0011760E" w:rsidRDefault="0011760E" w:rsidP="001039D0">
      <w:pPr>
        <w:pStyle w:val="Heading4"/>
      </w:pPr>
      <w:r>
        <w:t xml:space="preserve">Schedules    </w:t>
      </w:r>
    </w:p>
    <w:p w:rsidR="0011760E" w:rsidRDefault="0011760E" w:rsidP="0011760E">
      <w:pPr>
        <w:pStyle w:val="Heading2"/>
      </w:pPr>
      <w:r>
        <w:t>Quicklinks</w:t>
      </w:r>
    </w:p>
    <w:p w:rsidR="0011760E" w:rsidRDefault="0011760E" w:rsidP="001039D0">
      <w:pPr>
        <w:pStyle w:val="Heading4"/>
      </w:pPr>
      <w:r>
        <w:t xml:space="preserve">Pessimistic Lock </w:t>
      </w:r>
    </w:p>
    <w:p w:rsidR="0011760E" w:rsidRDefault="0011760E" w:rsidP="001039D0">
      <w:pPr>
        <w:pStyle w:val="Heading4"/>
      </w:pPr>
      <w:r>
        <w:t xml:space="preserve">Current &amp; Pending Support </w:t>
      </w:r>
    </w:p>
    <w:p w:rsidR="0011760E" w:rsidRDefault="0011760E" w:rsidP="001039D0">
      <w:pPr>
        <w:pStyle w:val="Heading4"/>
      </w:pPr>
      <w:r>
        <w:t xml:space="preserve">Grants.gov Opportunity Lookup </w:t>
      </w:r>
    </w:p>
    <w:p w:rsidR="0011760E" w:rsidRDefault="0011760E" w:rsidP="001039D0">
      <w:pPr>
        <w:pStyle w:val="Heading4"/>
      </w:pPr>
      <w:r>
        <w:t xml:space="preserve">Non-Employee Lookup </w:t>
      </w:r>
    </w:p>
    <w:p w:rsidR="0011760E" w:rsidRDefault="0011760E" w:rsidP="001039D0">
      <w:pPr>
        <w:pStyle w:val="Heading4"/>
      </w:pPr>
      <w:r>
        <w:t xml:space="preserve">Sponsor Lookup </w:t>
      </w:r>
    </w:p>
    <w:p w:rsidR="0011760E" w:rsidRDefault="0011760E" w:rsidP="001039D0">
      <w:pPr>
        <w:pStyle w:val="Heading4"/>
      </w:pPr>
      <w:r>
        <w:t xml:space="preserve">Change Password </w:t>
      </w:r>
    </w:p>
    <w:p w:rsidR="0011760E" w:rsidRDefault="0011760E" w:rsidP="001039D0">
      <w:pPr>
        <w:pStyle w:val="Heading4"/>
      </w:pPr>
      <w:r>
        <w:t xml:space="preserve">Keyword Lookup </w:t>
      </w:r>
    </w:p>
    <w:p w:rsidR="0011760E" w:rsidRDefault="0011760E" w:rsidP="0011760E">
      <w:pPr>
        <w:pStyle w:val="Heading2"/>
      </w:pPr>
      <w:r>
        <w:t>Workflow</w:t>
      </w:r>
    </w:p>
    <w:p w:rsidR="0011760E" w:rsidRDefault="0011760E" w:rsidP="001039D0">
      <w:pPr>
        <w:pStyle w:val="Heading4"/>
      </w:pPr>
      <w:r>
        <w:t xml:space="preserve">Preferences </w:t>
      </w:r>
    </w:p>
    <w:p w:rsidR="0011760E" w:rsidRDefault="0011760E" w:rsidP="001039D0">
      <w:pPr>
        <w:pStyle w:val="Heading4"/>
      </w:pPr>
      <w:r>
        <w:t xml:space="preserve">Routing Report </w:t>
      </w:r>
    </w:p>
    <w:p w:rsidR="0011760E" w:rsidRDefault="0011760E" w:rsidP="001039D0">
      <w:pPr>
        <w:pStyle w:val="Heading4"/>
      </w:pPr>
      <w:r>
        <w:t xml:space="preserve">Rules </w:t>
      </w:r>
    </w:p>
    <w:p w:rsidR="0011760E" w:rsidRDefault="0011760E" w:rsidP="001039D0">
      <w:pPr>
        <w:pStyle w:val="Heading4"/>
      </w:pPr>
      <w:r>
        <w:t xml:space="preserve">Rule QuickLinks </w:t>
      </w:r>
    </w:p>
    <w:p w:rsidR="0011760E" w:rsidRDefault="0011760E" w:rsidP="0011760E">
      <w:pPr>
        <w:pStyle w:val="BodyText"/>
      </w:pPr>
    </w:p>
    <w:p w:rsidR="0011760E" w:rsidRDefault="0011760E" w:rsidP="0011760E">
      <w:pPr>
        <w:pStyle w:val="BodyText"/>
      </w:pPr>
    </w:p>
    <w:p w:rsidR="0011760E" w:rsidRDefault="0011760E" w:rsidP="0011760E">
      <w:pPr>
        <w:pStyle w:val="BodyText"/>
      </w:pPr>
    </w:p>
    <w:p w:rsidR="0011760E" w:rsidRDefault="0011760E" w:rsidP="0011760E">
      <w:pPr>
        <w:pStyle w:val="BodyText"/>
      </w:pPr>
    </w:p>
    <w:p w:rsidR="0011760E" w:rsidRDefault="0011760E" w:rsidP="0011760E">
      <w:pPr>
        <w:pStyle w:val="Heading1"/>
      </w:pPr>
      <w:r>
        <w:lastRenderedPageBreak/>
        <w:t>Maintenance</w:t>
      </w:r>
    </w:p>
    <w:p w:rsidR="0011760E" w:rsidRDefault="0011760E" w:rsidP="0011760E">
      <w:pPr>
        <w:pStyle w:val="Heading2"/>
      </w:pPr>
      <w:r>
        <w:t>Shared</w:t>
      </w:r>
    </w:p>
    <w:p w:rsidR="0011760E" w:rsidRDefault="0011760E" w:rsidP="001039D0">
      <w:pPr>
        <w:pStyle w:val="Heading4"/>
      </w:pPr>
      <w:r>
        <w:t xml:space="preserve">Activity Type </w:t>
      </w:r>
    </w:p>
    <w:p w:rsidR="0011760E" w:rsidRDefault="0011760E" w:rsidP="001039D0">
      <w:pPr>
        <w:pStyle w:val="Heading4"/>
      </w:pPr>
      <w:r>
        <w:t xml:space="preserve">Argument Value Lookup </w:t>
      </w:r>
    </w:p>
    <w:p w:rsidR="0011760E" w:rsidRDefault="0011760E" w:rsidP="001039D0">
      <w:pPr>
        <w:pStyle w:val="Heading4"/>
      </w:pPr>
      <w:r>
        <w:t xml:space="preserve">Budget Category </w:t>
      </w:r>
    </w:p>
    <w:p w:rsidR="0011760E" w:rsidRDefault="0011760E" w:rsidP="001039D0">
      <w:pPr>
        <w:pStyle w:val="Heading4"/>
      </w:pPr>
      <w:r>
        <w:t xml:space="preserve">Budget Category Mapping </w:t>
      </w:r>
    </w:p>
    <w:p w:rsidR="0011760E" w:rsidRDefault="0011760E" w:rsidP="001039D0">
      <w:pPr>
        <w:pStyle w:val="Heading4"/>
      </w:pPr>
      <w:r>
        <w:t xml:space="preserve">Budget Category Maps </w:t>
      </w:r>
    </w:p>
    <w:p w:rsidR="0011760E" w:rsidRDefault="0011760E" w:rsidP="001039D0">
      <w:pPr>
        <w:pStyle w:val="Heading4"/>
      </w:pPr>
      <w:r>
        <w:t xml:space="preserve">Budget Category Type </w:t>
      </w:r>
    </w:p>
    <w:p w:rsidR="0011760E" w:rsidRDefault="0011760E" w:rsidP="001039D0">
      <w:pPr>
        <w:pStyle w:val="Heading4"/>
      </w:pPr>
      <w:r>
        <w:t xml:space="preserve">Budget Category Type </w:t>
      </w:r>
    </w:p>
    <w:p w:rsidR="0011760E" w:rsidRDefault="0011760E" w:rsidP="001039D0">
      <w:pPr>
        <w:pStyle w:val="Heading4"/>
      </w:pPr>
      <w:r>
        <w:t xml:space="preserve">Comment Type </w:t>
      </w:r>
    </w:p>
    <w:p w:rsidR="0011760E" w:rsidRDefault="0011760E" w:rsidP="001039D0">
      <w:pPr>
        <w:pStyle w:val="Heading4"/>
      </w:pPr>
      <w:r>
        <w:t xml:space="preserve">Cost Sharing Type </w:t>
      </w:r>
    </w:p>
    <w:p w:rsidR="0011760E" w:rsidRDefault="0011760E" w:rsidP="001039D0">
      <w:pPr>
        <w:pStyle w:val="Heading4"/>
      </w:pPr>
      <w:r>
        <w:t xml:space="preserve">Custom Attribute </w:t>
      </w:r>
    </w:p>
    <w:p w:rsidR="0011760E" w:rsidRDefault="0011760E" w:rsidP="001039D0">
      <w:pPr>
        <w:pStyle w:val="Heading4"/>
      </w:pPr>
      <w:r>
        <w:t xml:space="preserve">Custom Attribute Document </w:t>
      </w:r>
    </w:p>
    <w:p w:rsidR="0011760E" w:rsidRDefault="0011760E" w:rsidP="001039D0">
      <w:pPr>
        <w:pStyle w:val="Heading4"/>
      </w:pPr>
      <w:r>
        <w:t xml:space="preserve">F&amp;A Rate Types </w:t>
      </w:r>
    </w:p>
    <w:p w:rsidR="0011760E" w:rsidRDefault="0011760E" w:rsidP="001039D0">
      <w:pPr>
        <w:pStyle w:val="Heading4"/>
      </w:pPr>
      <w:r>
        <w:t xml:space="preserve">Institute La Rate </w:t>
      </w:r>
    </w:p>
    <w:p w:rsidR="0011760E" w:rsidRDefault="0011760E" w:rsidP="001039D0">
      <w:pPr>
        <w:pStyle w:val="Heading4"/>
      </w:pPr>
      <w:r>
        <w:t xml:space="preserve">Institute Rate </w:t>
      </w:r>
    </w:p>
    <w:p w:rsidR="0011760E" w:rsidRDefault="0011760E" w:rsidP="001039D0">
      <w:pPr>
        <w:pStyle w:val="Heading4"/>
      </w:pPr>
      <w:r>
        <w:t xml:space="preserve">Investigator Credit Type </w:t>
      </w:r>
    </w:p>
    <w:p w:rsidR="0011760E" w:rsidRDefault="0011760E" w:rsidP="001039D0">
      <w:pPr>
        <w:pStyle w:val="Heading4"/>
      </w:pPr>
      <w:r>
        <w:t xml:space="preserve">Keywords </w:t>
      </w:r>
    </w:p>
    <w:p w:rsidR="0011760E" w:rsidRDefault="0011760E" w:rsidP="001039D0">
      <w:pPr>
        <w:pStyle w:val="Heading4"/>
      </w:pPr>
      <w:r>
        <w:t xml:space="preserve">Non-employee Lookup </w:t>
      </w:r>
    </w:p>
    <w:p w:rsidR="0011760E" w:rsidRDefault="0011760E" w:rsidP="001039D0">
      <w:pPr>
        <w:pStyle w:val="Heading4"/>
      </w:pPr>
      <w:r>
        <w:t xml:space="preserve">Notice of Opportunity </w:t>
      </w:r>
    </w:p>
    <w:p w:rsidR="0011760E" w:rsidRDefault="0011760E" w:rsidP="001039D0">
      <w:pPr>
        <w:pStyle w:val="Heading4"/>
      </w:pPr>
      <w:r>
        <w:t xml:space="preserve">NSF Science Code </w:t>
      </w:r>
    </w:p>
    <w:p w:rsidR="0011760E" w:rsidRDefault="0011760E" w:rsidP="001039D0">
      <w:pPr>
        <w:pStyle w:val="Heading4"/>
      </w:pPr>
      <w:r>
        <w:t xml:space="preserve">Object Code </w:t>
      </w:r>
    </w:p>
    <w:p w:rsidR="0011760E" w:rsidRDefault="0011760E" w:rsidP="001039D0">
      <w:pPr>
        <w:pStyle w:val="Heading4"/>
      </w:pPr>
      <w:r>
        <w:lastRenderedPageBreak/>
        <w:t xml:space="preserve">Organization </w:t>
      </w:r>
    </w:p>
    <w:p w:rsidR="0011760E" w:rsidRDefault="0011760E" w:rsidP="001039D0">
      <w:pPr>
        <w:pStyle w:val="Heading4"/>
      </w:pPr>
      <w:r>
        <w:t xml:space="preserve">Organization Type List </w:t>
      </w:r>
    </w:p>
    <w:p w:rsidR="0011760E" w:rsidRDefault="0011760E" w:rsidP="001039D0">
      <w:pPr>
        <w:pStyle w:val="Heading4"/>
      </w:pPr>
      <w:r>
        <w:t xml:space="preserve">Person Document Type </w:t>
      </w:r>
    </w:p>
    <w:p w:rsidR="0011760E" w:rsidRDefault="0011760E" w:rsidP="001039D0">
      <w:pPr>
        <w:pStyle w:val="Heading4"/>
      </w:pPr>
      <w:r>
        <w:t xml:space="preserve">Proposal Type </w:t>
      </w:r>
    </w:p>
    <w:p w:rsidR="0011760E" w:rsidRDefault="0011760E" w:rsidP="001039D0">
      <w:pPr>
        <w:pStyle w:val="Heading4"/>
      </w:pPr>
      <w:r>
        <w:t xml:space="preserve">Rate Class </w:t>
      </w:r>
    </w:p>
    <w:p w:rsidR="0011760E" w:rsidRDefault="0011760E" w:rsidP="001039D0">
      <w:pPr>
        <w:pStyle w:val="Heading4"/>
      </w:pPr>
      <w:r>
        <w:t xml:space="preserve">Rate Class Type </w:t>
      </w:r>
    </w:p>
    <w:p w:rsidR="0011760E" w:rsidRDefault="0011760E" w:rsidP="001039D0">
      <w:pPr>
        <w:pStyle w:val="Heading4"/>
      </w:pPr>
      <w:r>
        <w:t xml:space="preserve">Rate Type </w:t>
      </w:r>
    </w:p>
    <w:p w:rsidR="0011760E" w:rsidRDefault="0011760E" w:rsidP="001039D0">
      <w:pPr>
        <w:pStyle w:val="Heading4"/>
      </w:pPr>
      <w:r>
        <w:t xml:space="preserve">Question </w:t>
      </w:r>
    </w:p>
    <w:p w:rsidR="0011760E" w:rsidRDefault="0011760E" w:rsidP="001039D0">
      <w:pPr>
        <w:pStyle w:val="Heading4"/>
      </w:pPr>
      <w:r>
        <w:t xml:space="preserve">Questionnaire </w:t>
      </w:r>
    </w:p>
    <w:p w:rsidR="0011760E" w:rsidRDefault="0011760E" w:rsidP="001039D0">
      <w:pPr>
        <w:pStyle w:val="Heading4"/>
      </w:pPr>
      <w:r>
        <w:t xml:space="preserve">Question Category </w:t>
      </w:r>
    </w:p>
    <w:p w:rsidR="0011760E" w:rsidRDefault="0011760E" w:rsidP="001039D0">
      <w:pPr>
        <w:pStyle w:val="Heading4"/>
      </w:pPr>
      <w:r>
        <w:t xml:space="preserve">Question Type </w:t>
      </w:r>
    </w:p>
    <w:p w:rsidR="0011760E" w:rsidRDefault="0011760E" w:rsidP="001039D0">
      <w:pPr>
        <w:pStyle w:val="Heading4"/>
      </w:pPr>
      <w:r>
        <w:t xml:space="preserve">Special Review Approval Status </w:t>
      </w:r>
    </w:p>
    <w:p w:rsidR="0011760E" w:rsidRDefault="0011760E" w:rsidP="001039D0">
      <w:pPr>
        <w:pStyle w:val="Heading4"/>
      </w:pPr>
      <w:r>
        <w:t xml:space="preserve">Special Review Approval Type </w:t>
      </w:r>
    </w:p>
    <w:p w:rsidR="0011760E" w:rsidRDefault="0011760E" w:rsidP="001039D0">
      <w:pPr>
        <w:pStyle w:val="Heading4"/>
      </w:pPr>
      <w:r>
        <w:t xml:space="preserve">Valid Special Review Approval </w:t>
      </w:r>
    </w:p>
    <w:p w:rsidR="0011760E" w:rsidRDefault="0011760E" w:rsidP="001039D0">
      <w:pPr>
        <w:pStyle w:val="Heading4"/>
      </w:pPr>
      <w:r>
        <w:t xml:space="preserve">Valid Calculation Type </w:t>
      </w:r>
    </w:p>
    <w:p w:rsidR="0011760E" w:rsidRDefault="0011760E" w:rsidP="001039D0">
      <w:pPr>
        <w:pStyle w:val="Heading4"/>
      </w:pPr>
      <w:r>
        <w:t xml:space="preserve">Valid Cost Element Job Code </w:t>
      </w:r>
    </w:p>
    <w:p w:rsidR="0011760E" w:rsidRDefault="0011760E" w:rsidP="001039D0">
      <w:pPr>
        <w:pStyle w:val="Heading4"/>
      </w:pPr>
      <w:r>
        <w:t xml:space="preserve">Valid Cost Element Rate Type </w:t>
      </w:r>
    </w:p>
    <w:p w:rsidR="0011760E" w:rsidRDefault="0011760E" w:rsidP="001039D0">
      <w:pPr>
        <w:pStyle w:val="Heading4"/>
      </w:pPr>
      <w:r>
        <w:t xml:space="preserve">Unit Administrator </w:t>
      </w:r>
    </w:p>
    <w:p w:rsidR="0011760E" w:rsidRDefault="0011760E" w:rsidP="001039D0">
      <w:pPr>
        <w:pStyle w:val="Heading4"/>
      </w:pPr>
      <w:r>
        <w:t xml:space="preserve">Yes/No Questions </w:t>
      </w:r>
    </w:p>
    <w:p w:rsidR="0011760E" w:rsidRDefault="0011760E" w:rsidP="0011760E">
      <w:pPr>
        <w:pStyle w:val="Heading2"/>
      </w:pPr>
      <w:r>
        <w:t>Miscellaneous</w:t>
      </w:r>
    </w:p>
    <w:p w:rsidR="0011760E" w:rsidRDefault="0011760E" w:rsidP="001039D0">
      <w:pPr>
        <w:pStyle w:val="Heading4"/>
      </w:pPr>
      <w:r>
        <w:t xml:space="preserve">Closeout Type </w:t>
      </w:r>
    </w:p>
    <w:p w:rsidR="0011760E" w:rsidRDefault="0011760E" w:rsidP="001039D0">
      <w:pPr>
        <w:pStyle w:val="Heading4"/>
      </w:pPr>
      <w:r>
        <w:t xml:space="preserve">Country </w:t>
      </w:r>
    </w:p>
    <w:p w:rsidR="0011760E" w:rsidRDefault="0011760E" w:rsidP="001039D0">
      <w:pPr>
        <w:pStyle w:val="Heading4"/>
      </w:pPr>
      <w:r>
        <w:t xml:space="preserve">Current Locks </w:t>
      </w:r>
    </w:p>
    <w:p w:rsidR="0011760E" w:rsidRDefault="0011760E" w:rsidP="001039D0">
      <w:pPr>
        <w:pStyle w:val="Heading4"/>
      </w:pPr>
      <w:r>
        <w:t xml:space="preserve">Investigators Credit Type </w:t>
      </w:r>
    </w:p>
    <w:p w:rsidR="0011760E" w:rsidRDefault="0011760E" w:rsidP="001039D0">
      <w:pPr>
        <w:pStyle w:val="Heading4"/>
      </w:pPr>
      <w:r>
        <w:t xml:space="preserve">Module Names </w:t>
      </w:r>
    </w:p>
    <w:p w:rsidR="0011760E" w:rsidRDefault="0011760E" w:rsidP="001039D0">
      <w:pPr>
        <w:pStyle w:val="Heading4"/>
      </w:pPr>
      <w:r>
        <w:t xml:space="preserve">Negotiation Activity Type </w:t>
      </w:r>
    </w:p>
    <w:p w:rsidR="0011760E" w:rsidRDefault="0011760E" w:rsidP="001039D0">
      <w:pPr>
        <w:pStyle w:val="Heading4"/>
      </w:pPr>
      <w:r>
        <w:lastRenderedPageBreak/>
        <w:t xml:space="preserve">Negotiation Status </w:t>
      </w:r>
    </w:p>
    <w:p w:rsidR="0011760E" w:rsidRDefault="0011760E" w:rsidP="001039D0">
      <w:pPr>
        <w:pStyle w:val="Heading4"/>
      </w:pPr>
      <w:r>
        <w:t xml:space="preserve">Organization Type </w:t>
      </w:r>
    </w:p>
    <w:p w:rsidR="0011760E" w:rsidRDefault="0011760E" w:rsidP="001039D0">
      <w:pPr>
        <w:pStyle w:val="Heading4"/>
      </w:pPr>
      <w:r>
        <w:t xml:space="preserve">Research Areas </w:t>
      </w:r>
    </w:p>
    <w:p w:rsidR="0011760E" w:rsidRDefault="0011760E" w:rsidP="001039D0">
      <w:pPr>
        <w:pStyle w:val="Heading4"/>
      </w:pPr>
      <w:r>
        <w:t xml:space="preserve">Rule Functions </w:t>
      </w:r>
    </w:p>
    <w:p w:rsidR="0011760E" w:rsidRDefault="0011760E" w:rsidP="001039D0">
      <w:pPr>
        <w:pStyle w:val="Heading4"/>
      </w:pPr>
      <w:r>
        <w:t xml:space="preserve">Rule Functions Argument </w:t>
      </w:r>
    </w:p>
    <w:p w:rsidR="0011760E" w:rsidRDefault="0011760E" w:rsidP="001039D0">
      <w:pPr>
        <w:pStyle w:val="Heading4"/>
      </w:pPr>
      <w:r>
        <w:t xml:space="preserve">Rule Variables </w:t>
      </w:r>
    </w:p>
    <w:p w:rsidR="0011760E" w:rsidRDefault="0011760E" w:rsidP="001039D0">
      <w:pPr>
        <w:pStyle w:val="Heading4"/>
      </w:pPr>
      <w:r>
        <w:t xml:space="preserve">School Code </w:t>
      </w:r>
    </w:p>
    <w:p w:rsidR="0011760E" w:rsidRDefault="0011760E" w:rsidP="001039D0">
      <w:pPr>
        <w:pStyle w:val="Heading4"/>
      </w:pPr>
      <w:r>
        <w:t xml:space="preserve">Sponsor </w:t>
      </w:r>
    </w:p>
    <w:p w:rsidR="0011760E" w:rsidRDefault="0011760E" w:rsidP="001039D0">
      <w:pPr>
        <w:pStyle w:val="Heading4"/>
      </w:pPr>
      <w:r>
        <w:t xml:space="preserve">Sponsor Contact Type </w:t>
      </w:r>
    </w:p>
    <w:p w:rsidR="0011760E" w:rsidRDefault="0011760E" w:rsidP="001039D0">
      <w:pPr>
        <w:pStyle w:val="Heading4"/>
      </w:pPr>
      <w:r>
        <w:t xml:space="preserve">Sponsor Forms </w:t>
      </w:r>
    </w:p>
    <w:p w:rsidR="0011760E" w:rsidRDefault="0011760E" w:rsidP="001039D0">
      <w:pPr>
        <w:pStyle w:val="Heading4"/>
      </w:pPr>
      <w:r>
        <w:t xml:space="preserve">Sponsor Form Templates </w:t>
      </w:r>
    </w:p>
    <w:p w:rsidR="0011760E" w:rsidRDefault="0011760E" w:rsidP="001039D0">
      <w:pPr>
        <w:pStyle w:val="Heading4"/>
      </w:pPr>
      <w:r>
        <w:t xml:space="preserve">Sponsor Hierarchy </w:t>
      </w:r>
    </w:p>
    <w:p w:rsidR="0011760E" w:rsidRDefault="0011760E" w:rsidP="001039D0">
      <w:pPr>
        <w:pStyle w:val="Heading4"/>
      </w:pPr>
      <w:r>
        <w:t xml:space="preserve">Sponsor Type </w:t>
      </w:r>
    </w:p>
    <w:p w:rsidR="0011760E" w:rsidRDefault="0011760E" w:rsidP="001039D0">
      <w:pPr>
        <w:pStyle w:val="Heading4"/>
      </w:pPr>
      <w:r>
        <w:t xml:space="preserve">State </w:t>
      </w:r>
    </w:p>
    <w:p w:rsidR="0011760E" w:rsidRDefault="0011760E" w:rsidP="001039D0">
      <w:pPr>
        <w:pStyle w:val="Heading4"/>
      </w:pPr>
      <w:r>
        <w:t xml:space="preserve">Subaward Status </w:t>
      </w:r>
    </w:p>
    <w:p w:rsidR="0011760E" w:rsidRDefault="0011760E" w:rsidP="001039D0">
      <w:pPr>
        <w:pStyle w:val="Heading4"/>
      </w:pPr>
      <w:r>
        <w:t xml:space="preserve">Training </w:t>
      </w:r>
    </w:p>
    <w:p w:rsidR="0011760E" w:rsidRDefault="0011760E" w:rsidP="001039D0">
      <w:pPr>
        <w:pStyle w:val="Heading4"/>
      </w:pPr>
      <w:r>
        <w:t xml:space="preserve">Person Training </w:t>
      </w:r>
    </w:p>
    <w:p w:rsidR="0011760E" w:rsidRDefault="0011760E" w:rsidP="001039D0">
      <w:pPr>
        <w:pStyle w:val="Heading4"/>
      </w:pPr>
      <w:r>
        <w:t xml:space="preserve">Unit Administrator Type </w:t>
      </w:r>
    </w:p>
    <w:p w:rsidR="0011760E" w:rsidRDefault="0011760E" w:rsidP="001039D0">
      <w:pPr>
        <w:pStyle w:val="Heading4"/>
      </w:pPr>
      <w:r>
        <w:t xml:space="preserve">Unit Hierarchy </w:t>
      </w:r>
    </w:p>
    <w:p w:rsidR="0011760E" w:rsidRDefault="0011760E" w:rsidP="001039D0">
      <w:pPr>
        <w:pStyle w:val="Heading4"/>
      </w:pPr>
      <w:r>
        <w:t xml:space="preserve">Valid Rates </w:t>
      </w:r>
    </w:p>
    <w:p w:rsidR="0011760E" w:rsidRDefault="0011760E" w:rsidP="0011760E">
      <w:pPr>
        <w:pStyle w:val="Heading2"/>
      </w:pPr>
      <w:r>
        <w:t>Proposals</w:t>
      </w:r>
    </w:p>
    <w:p w:rsidR="0011760E" w:rsidRDefault="0011760E" w:rsidP="001039D0">
      <w:pPr>
        <w:pStyle w:val="Heading4"/>
      </w:pPr>
      <w:r>
        <w:t xml:space="preserve">Abstract Type </w:t>
      </w:r>
    </w:p>
    <w:p w:rsidR="0011760E" w:rsidRDefault="0011760E" w:rsidP="001039D0">
      <w:pPr>
        <w:pStyle w:val="Heading4"/>
      </w:pPr>
      <w:r>
        <w:t xml:space="preserve">Budget Categories </w:t>
      </w:r>
    </w:p>
    <w:p w:rsidR="0011760E" w:rsidRDefault="0011760E" w:rsidP="001039D0">
      <w:pPr>
        <w:pStyle w:val="Heading4"/>
      </w:pPr>
      <w:r>
        <w:t xml:space="preserve">Budget Status </w:t>
      </w:r>
    </w:p>
    <w:p w:rsidR="0011760E" w:rsidRDefault="0011760E" w:rsidP="001039D0">
      <w:pPr>
        <w:pStyle w:val="Heading4"/>
      </w:pPr>
      <w:r>
        <w:t xml:space="preserve">Mail Type </w:t>
      </w:r>
    </w:p>
    <w:p w:rsidR="0011760E" w:rsidRDefault="0011760E" w:rsidP="001039D0">
      <w:pPr>
        <w:pStyle w:val="Heading4"/>
      </w:pPr>
      <w:r>
        <w:t xml:space="preserve">Object Code </w:t>
      </w:r>
    </w:p>
    <w:p w:rsidR="0011760E" w:rsidRDefault="0011760E" w:rsidP="001039D0">
      <w:pPr>
        <w:pStyle w:val="Heading4"/>
      </w:pPr>
      <w:r>
        <w:lastRenderedPageBreak/>
        <w:t xml:space="preserve">Deadline Type </w:t>
      </w:r>
    </w:p>
    <w:p w:rsidR="0011760E" w:rsidRDefault="0011760E" w:rsidP="001039D0">
      <w:pPr>
        <w:pStyle w:val="Heading4"/>
      </w:pPr>
      <w:r>
        <w:t xml:space="preserve">Degree Type </w:t>
      </w:r>
    </w:p>
    <w:p w:rsidR="0011760E" w:rsidRDefault="0011760E" w:rsidP="001039D0">
      <w:pPr>
        <w:pStyle w:val="Heading4"/>
      </w:pPr>
      <w:r>
        <w:t xml:space="preserve">IP Review Activity Type </w:t>
      </w:r>
    </w:p>
    <w:p w:rsidR="0011760E" w:rsidRDefault="0011760E" w:rsidP="001039D0">
      <w:pPr>
        <w:pStyle w:val="Heading4"/>
      </w:pPr>
      <w:r>
        <w:t xml:space="preserve">IP Review Requirement Type </w:t>
      </w:r>
    </w:p>
    <w:p w:rsidR="0011760E" w:rsidRDefault="0011760E" w:rsidP="001039D0">
      <w:pPr>
        <w:pStyle w:val="Heading4"/>
      </w:pPr>
      <w:r>
        <w:t xml:space="preserve">IP Review Result Type </w:t>
      </w:r>
    </w:p>
    <w:p w:rsidR="0011760E" w:rsidRDefault="0011760E" w:rsidP="001039D0">
      <w:pPr>
        <w:pStyle w:val="Heading4"/>
      </w:pPr>
      <w:r>
        <w:t xml:space="preserve">Mail By </w:t>
      </w:r>
    </w:p>
    <w:p w:rsidR="0011760E" w:rsidRDefault="0011760E" w:rsidP="001039D0">
      <w:pPr>
        <w:pStyle w:val="Heading4"/>
      </w:pPr>
      <w:r>
        <w:t xml:space="preserve">Narrative Status </w:t>
      </w:r>
    </w:p>
    <w:p w:rsidR="0011760E" w:rsidRDefault="0011760E" w:rsidP="001039D0">
      <w:pPr>
        <w:pStyle w:val="Heading4"/>
      </w:pPr>
      <w:r>
        <w:t xml:space="preserve">Narrative Types </w:t>
      </w:r>
    </w:p>
    <w:p w:rsidR="0011760E" w:rsidRDefault="0011760E" w:rsidP="001039D0">
      <w:pPr>
        <w:pStyle w:val="Heading4"/>
      </w:pPr>
      <w:r>
        <w:t xml:space="preserve">Person Document Type </w:t>
      </w:r>
    </w:p>
    <w:p w:rsidR="0011760E" w:rsidRDefault="0011760E" w:rsidP="001039D0">
      <w:pPr>
        <w:pStyle w:val="Heading4"/>
      </w:pPr>
      <w:r>
        <w:t xml:space="preserve">Person Table Editable Columns </w:t>
      </w:r>
    </w:p>
    <w:p w:rsidR="0011760E" w:rsidRDefault="0011760E" w:rsidP="001039D0">
      <w:pPr>
        <w:pStyle w:val="Heading4"/>
      </w:pPr>
      <w:r>
        <w:t xml:space="preserve">Post Submission Status </w:t>
      </w:r>
    </w:p>
    <w:p w:rsidR="0011760E" w:rsidRDefault="0011760E" w:rsidP="001039D0">
      <w:pPr>
        <w:pStyle w:val="Heading4"/>
      </w:pPr>
      <w:r>
        <w:t xml:space="preserve">Proposal Dev Editable Columns </w:t>
      </w:r>
    </w:p>
    <w:p w:rsidR="0011760E" w:rsidRDefault="0011760E" w:rsidP="001039D0">
      <w:pPr>
        <w:pStyle w:val="Heading4"/>
      </w:pPr>
      <w:r>
        <w:t xml:space="preserve">Proposal Development Status </w:t>
      </w:r>
    </w:p>
    <w:p w:rsidR="0011760E" w:rsidRDefault="0011760E" w:rsidP="001039D0">
      <w:pPr>
        <w:pStyle w:val="Heading4"/>
      </w:pPr>
      <w:r>
        <w:t xml:space="preserve">Rate Class </w:t>
      </w:r>
    </w:p>
    <w:p w:rsidR="0011760E" w:rsidRDefault="0011760E" w:rsidP="001039D0">
      <w:pPr>
        <w:pStyle w:val="Heading4"/>
      </w:pPr>
      <w:r>
        <w:t xml:space="preserve">Rate Type </w:t>
      </w:r>
    </w:p>
    <w:p w:rsidR="0011760E" w:rsidRDefault="0011760E" w:rsidP="001039D0">
      <w:pPr>
        <w:pStyle w:val="Heading4"/>
      </w:pPr>
      <w:r>
        <w:t xml:space="preserve">S2S Submission Type </w:t>
      </w:r>
    </w:p>
    <w:p w:rsidR="0011760E" w:rsidRDefault="0011760E" w:rsidP="001039D0">
      <w:pPr>
        <w:pStyle w:val="Heading4"/>
      </w:pPr>
      <w:r>
        <w:t xml:space="preserve">S2S Revision Type </w:t>
      </w:r>
    </w:p>
    <w:p w:rsidR="0011760E" w:rsidRDefault="0011760E" w:rsidP="001039D0">
      <w:pPr>
        <w:pStyle w:val="Heading4"/>
      </w:pPr>
      <w:r>
        <w:t xml:space="preserve">Valid Calculation Type </w:t>
      </w:r>
    </w:p>
    <w:p w:rsidR="0011760E" w:rsidRDefault="0011760E" w:rsidP="001039D0">
      <w:pPr>
        <w:pStyle w:val="Heading4"/>
      </w:pPr>
      <w:r>
        <w:t xml:space="preserve">Valid Cost Element Rate Type </w:t>
      </w:r>
    </w:p>
    <w:p w:rsidR="0011760E" w:rsidRDefault="0011760E" w:rsidP="001039D0">
      <w:pPr>
        <w:pStyle w:val="Heading4"/>
      </w:pPr>
      <w:r>
        <w:t xml:space="preserve">Institutional Proposal Status </w:t>
      </w:r>
    </w:p>
    <w:p w:rsidR="0011760E" w:rsidRDefault="0011760E" w:rsidP="001039D0">
      <w:pPr>
        <w:pStyle w:val="Heading4"/>
      </w:pPr>
      <w:r>
        <w:t xml:space="preserve">Proposal Log Status </w:t>
      </w:r>
    </w:p>
    <w:p w:rsidR="0011760E" w:rsidRDefault="0011760E" w:rsidP="001039D0">
      <w:pPr>
        <w:pStyle w:val="Heading4"/>
      </w:pPr>
      <w:r>
        <w:t xml:space="preserve">Proposal Log Type </w:t>
      </w:r>
    </w:p>
    <w:p w:rsidR="0011760E" w:rsidRDefault="0011760E" w:rsidP="0011760E">
      <w:pPr>
        <w:pStyle w:val="Heading2"/>
      </w:pPr>
      <w:r>
        <w:t>Awards</w:t>
      </w:r>
    </w:p>
    <w:p w:rsidR="0011760E" w:rsidRDefault="0011760E" w:rsidP="001039D0">
      <w:pPr>
        <w:pStyle w:val="Heading4"/>
      </w:pPr>
      <w:r>
        <w:t xml:space="preserve">Account Type </w:t>
      </w:r>
    </w:p>
    <w:p w:rsidR="0011760E" w:rsidRDefault="0011760E" w:rsidP="001039D0">
      <w:pPr>
        <w:pStyle w:val="Heading4"/>
      </w:pPr>
      <w:r>
        <w:t xml:space="preserve">Attachment Type </w:t>
      </w:r>
    </w:p>
    <w:p w:rsidR="0011760E" w:rsidRDefault="0011760E" w:rsidP="001039D0">
      <w:pPr>
        <w:pStyle w:val="Heading4"/>
      </w:pPr>
      <w:r>
        <w:t xml:space="preserve">Award Status </w:t>
      </w:r>
    </w:p>
    <w:p w:rsidR="0011760E" w:rsidRDefault="0011760E" w:rsidP="001039D0">
      <w:pPr>
        <w:pStyle w:val="Heading4"/>
      </w:pPr>
      <w:r>
        <w:lastRenderedPageBreak/>
        <w:t xml:space="preserve">Award Type </w:t>
      </w:r>
    </w:p>
    <w:p w:rsidR="0011760E" w:rsidRDefault="0011760E" w:rsidP="001039D0">
      <w:pPr>
        <w:pStyle w:val="Heading4"/>
      </w:pPr>
      <w:r>
        <w:t xml:space="preserve">Basis of Payment </w:t>
      </w:r>
    </w:p>
    <w:p w:rsidR="0011760E" w:rsidRDefault="0011760E" w:rsidP="001039D0">
      <w:pPr>
        <w:pStyle w:val="Heading4"/>
      </w:pPr>
      <w:r>
        <w:t xml:space="preserve">Valid Award Basis of Payment </w:t>
      </w:r>
    </w:p>
    <w:p w:rsidR="0011760E" w:rsidRDefault="0011760E" w:rsidP="001039D0">
      <w:pPr>
        <w:pStyle w:val="Heading4"/>
      </w:pPr>
      <w:r>
        <w:t xml:space="preserve">Valid Class Award Frequency </w:t>
      </w:r>
    </w:p>
    <w:p w:rsidR="0011760E" w:rsidRDefault="0011760E" w:rsidP="001039D0">
      <w:pPr>
        <w:pStyle w:val="Heading4"/>
      </w:pPr>
      <w:r>
        <w:t xml:space="preserve">Valid Frequency Base </w:t>
      </w:r>
    </w:p>
    <w:p w:rsidR="0011760E" w:rsidRDefault="0011760E" w:rsidP="001039D0">
      <w:pPr>
        <w:pStyle w:val="Heading4"/>
      </w:pPr>
      <w:r>
        <w:t xml:space="preserve">Valid Basis and Method of Payment </w:t>
      </w:r>
    </w:p>
    <w:p w:rsidR="0011760E" w:rsidRDefault="0011760E" w:rsidP="001039D0">
      <w:pPr>
        <w:pStyle w:val="Heading4"/>
      </w:pPr>
      <w:r>
        <w:t xml:space="preserve">Contact Type </w:t>
      </w:r>
    </w:p>
    <w:p w:rsidR="0011760E" w:rsidRDefault="0011760E" w:rsidP="001039D0">
      <w:pPr>
        <w:pStyle w:val="Heading4"/>
      </w:pPr>
      <w:r>
        <w:t xml:space="preserve">Distribution </w:t>
      </w:r>
    </w:p>
    <w:p w:rsidR="0011760E" w:rsidRDefault="0011760E" w:rsidP="001039D0">
      <w:pPr>
        <w:pStyle w:val="Heading4"/>
      </w:pPr>
      <w:r>
        <w:t xml:space="preserve">Frequency </w:t>
      </w:r>
    </w:p>
    <w:p w:rsidR="0011760E" w:rsidRDefault="0011760E" w:rsidP="001039D0">
      <w:pPr>
        <w:pStyle w:val="Heading4"/>
      </w:pPr>
      <w:r>
        <w:t xml:space="preserve">Frequency Base </w:t>
      </w:r>
    </w:p>
    <w:p w:rsidR="0011760E" w:rsidRDefault="0011760E" w:rsidP="001039D0">
      <w:pPr>
        <w:pStyle w:val="Heading4"/>
      </w:pPr>
      <w:r>
        <w:t xml:space="preserve">Method of Payment </w:t>
      </w:r>
    </w:p>
    <w:p w:rsidR="0011760E" w:rsidRDefault="0011760E" w:rsidP="001039D0">
      <w:pPr>
        <w:pStyle w:val="Heading4"/>
      </w:pPr>
      <w:r>
        <w:t xml:space="preserve">Report </w:t>
      </w:r>
    </w:p>
    <w:p w:rsidR="0011760E" w:rsidRDefault="0011760E" w:rsidP="001039D0">
      <w:pPr>
        <w:pStyle w:val="Heading4"/>
      </w:pPr>
      <w:r>
        <w:t xml:space="preserve">Report Class </w:t>
      </w:r>
    </w:p>
    <w:p w:rsidR="0011760E" w:rsidRDefault="0011760E" w:rsidP="001039D0">
      <w:pPr>
        <w:pStyle w:val="Heading4"/>
      </w:pPr>
      <w:r>
        <w:t xml:space="preserve">Report Status </w:t>
      </w:r>
    </w:p>
    <w:p w:rsidR="0011760E" w:rsidRDefault="0011760E" w:rsidP="001039D0">
      <w:pPr>
        <w:pStyle w:val="Heading4"/>
      </w:pPr>
      <w:r>
        <w:t xml:space="preserve">Sponsor Template </w:t>
      </w:r>
    </w:p>
    <w:p w:rsidR="0011760E" w:rsidRDefault="0011760E" w:rsidP="001039D0">
      <w:pPr>
        <w:pStyle w:val="Heading4"/>
      </w:pPr>
      <w:r>
        <w:t xml:space="preserve">Sponsor Terms </w:t>
      </w:r>
    </w:p>
    <w:p w:rsidR="0011760E" w:rsidRDefault="0011760E" w:rsidP="001039D0">
      <w:pPr>
        <w:pStyle w:val="Heading4"/>
      </w:pPr>
      <w:r>
        <w:t xml:space="preserve">Award Transaction Type </w:t>
      </w:r>
    </w:p>
    <w:p w:rsidR="0011760E" w:rsidRDefault="0011760E" w:rsidP="0011760E">
      <w:pPr>
        <w:pStyle w:val="Heading2"/>
      </w:pPr>
      <w:r>
        <w:t>Compliance - Conflict of Interest</w:t>
      </w:r>
    </w:p>
    <w:p w:rsidR="0011760E" w:rsidRDefault="0011760E" w:rsidP="001039D0">
      <w:pPr>
        <w:pStyle w:val="Heading4"/>
      </w:pPr>
      <w:r>
        <w:t xml:space="preserve">COI Disclosure Status </w:t>
      </w:r>
    </w:p>
    <w:p w:rsidR="0011760E" w:rsidRDefault="0011760E" w:rsidP="001039D0">
      <w:pPr>
        <w:pStyle w:val="Heading4"/>
      </w:pPr>
      <w:r>
        <w:t xml:space="preserve">COI Reviewer </w:t>
      </w:r>
    </w:p>
    <w:p w:rsidR="0011760E" w:rsidRDefault="0011760E" w:rsidP="001039D0">
      <w:pPr>
        <w:pStyle w:val="Heading4"/>
      </w:pPr>
      <w:r>
        <w:t xml:space="preserve">COI Status </w:t>
      </w:r>
    </w:p>
    <w:p w:rsidR="0011760E" w:rsidRDefault="0011760E" w:rsidP="001039D0">
      <w:pPr>
        <w:pStyle w:val="Heading4"/>
      </w:pPr>
      <w:r>
        <w:t xml:space="preserve">Entity Relationship Type </w:t>
      </w:r>
    </w:p>
    <w:p w:rsidR="0011760E" w:rsidRDefault="0011760E" w:rsidP="001039D0">
      <w:pPr>
        <w:pStyle w:val="Heading4"/>
      </w:pPr>
      <w:r>
        <w:t xml:space="preserve">Entity Status </w:t>
      </w:r>
    </w:p>
    <w:p w:rsidR="0011760E" w:rsidRDefault="0011760E" w:rsidP="0011760E">
      <w:pPr>
        <w:pStyle w:val="Heading2"/>
      </w:pPr>
      <w:r>
        <w:t>Compliance</w:t>
      </w:r>
    </w:p>
    <w:p w:rsidR="0011760E" w:rsidRDefault="001039D0" w:rsidP="001039D0">
      <w:pPr>
        <w:pStyle w:val="Heading4"/>
      </w:pPr>
      <w:r>
        <w:t>Affili</w:t>
      </w:r>
      <w:r w:rsidR="0011760E">
        <w:t xml:space="preserve">ation Type </w:t>
      </w:r>
    </w:p>
    <w:p w:rsidR="0011760E" w:rsidRDefault="0011760E" w:rsidP="001039D0">
      <w:pPr>
        <w:pStyle w:val="Heading4"/>
      </w:pPr>
      <w:r>
        <w:lastRenderedPageBreak/>
        <w:t>Batch</w:t>
      </w:r>
      <w:r w:rsidR="001039D0">
        <w:t xml:space="preserve"> </w:t>
      </w:r>
      <w:r>
        <w:t xml:space="preserve">Correspondence </w:t>
      </w:r>
    </w:p>
    <w:p w:rsidR="0011760E" w:rsidRDefault="0011760E" w:rsidP="001039D0">
      <w:pPr>
        <w:pStyle w:val="Heading4"/>
      </w:pPr>
      <w:r>
        <w:t xml:space="preserve">Committee Membership Status </w:t>
      </w:r>
    </w:p>
    <w:p w:rsidR="0011760E" w:rsidRDefault="0011760E" w:rsidP="001039D0">
      <w:pPr>
        <w:pStyle w:val="Heading4"/>
      </w:pPr>
      <w:r>
        <w:t xml:space="preserve">Committee Membership Type </w:t>
      </w:r>
    </w:p>
    <w:p w:rsidR="0011760E" w:rsidRDefault="0011760E" w:rsidP="001039D0">
      <w:pPr>
        <w:pStyle w:val="Heading4"/>
      </w:pPr>
      <w:r>
        <w:t xml:space="preserve">Committee Type </w:t>
      </w:r>
    </w:p>
    <w:p w:rsidR="0011760E" w:rsidRDefault="0011760E" w:rsidP="001039D0">
      <w:pPr>
        <w:pStyle w:val="Heading4"/>
      </w:pPr>
      <w:r>
        <w:t xml:space="preserve">Correspondence Generated </w:t>
      </w:r>
    </w:p>
    <w:p w:rsidR="0011760E" w:rsidRDefault="0011760E" w:rsidP="001039D0">
      <w:pPr>
        <w:pStyle w:val="Heading4"/>
      </w:pPr>
      <w:r>
        <w:t xml:space="preserve">Correspondence Template </w:t>
      </w:r>
    </w:p>
    <w:p w:rsidR="0011760E" w:rsidRDefault="0011760E" w:rsidP="001039D0">
      <w:pPr>
        <w:pStyle w:val="Heading4"/>
      </w:pPr>
      <w:r>
        <w:t xml:space="preserve">Correspondence Type </w:t>
      </w:r>
    </w:p>
    <w:p w:rsidR="0011760E" w:rsidRDefault="0011760E" w:rsidP="001039D0">
      <w:pPr>
        <w:pStyle w:val="Heading4"/>
      </w:pPr>
      <w:r>
        <w:t xml:space="preserve">Correspondent Type </w:t>
      </w:r>
    </w:p>
    <w:p w:rsidR="0011760E" w:rsidRDefault="0011760E" w:rsidP="001039D0">
      <w:pPr>
        <w:pStyle w:val="Heading4"/>
      </w:pPr>
      <w:r>
        <w:t xml:space="preserve">Document Types </w:t>
      </w:r>
    </w:p>
    <w:p w:rsidR="0011760E" w:rsidRDefault="0011760E" w:rsidP="001039D0">
      <w:pPr>
        <w:pStyle w:val="Heading4"/>
      </w:pPr>
      <w:r>
        <w:t xml:space="preserve">Document Status </w:t>
      </w:r>
    </w:p>
    <w:p w:rsidR="0011760E" w:rsidRDefault="0011760E" w:rsidP="001039D0">
      <w:pPr>
        <w:pStyle w:val="Heading4"/>
      </w:pPr>
      <w:r>
        <w:t xml:space="preserve">Exempt Studies CheckList </w:t>
      </w:r>
    </w:p>
    <w:p w:rsidR="0011760E" w:rsidRDefault="0011760E" w:rsidP="001039D0">
      <w:pPr>
        <w:pStyle w:val="Heading4"/>
      </w:pPr>
      <w:r>
        <w:t xml:space="preserve">Expedited Review CheckList </w:t>
      </w:r>
    </w:p>
    <w:p w:rsidR="0011760E" w:rsidRDefault="0011760E" w:rsidP="001039D0">
      <w:pPr>
        <w:pStyle w:val="Heading4"/>
      </w:pPr>
      <w:r>
        <w:t xml:space="preserve">Funding Source Type </w:t>
      </w:r>
    </w:p>
    <w:p w:rsidR="0011760E" w:rsidRDefault="0011760E" w:rsidP="001039D0">
      <w:pPr>
        <w:pStyle w:val="Heading4"/>
      </w:pPr>
      <w:r>
        <w:t xml:space="preserve">Membership Role </w:t>
      </w:r>
    </w:p>
    <w:p w:rsidR="0011760E" w:rsidRDefault="0011760E" w:rsidP="001039D0">
      <w:pPr>
        <w:pStyle w:val="Heading4"/>
      </w:pPr>
      <w:r>
        <w:t xml:space="preserve">Minute Entry Type </w:t>
      </w:r>
    </w:p>
    <w:p w:rsidR="0011760E" w:rsidRDefault="0011760E" w:rsidP="001039D0">
      <w:pPr>
        <w:pStyle w:val="Heading4"/>
      </w:pPr>
      <w:r>
        <w:t xml:space="preserve">Organization Correspondents </w:t>
      </w:r>
    </w:p>
    <w:p w:rsidR="0011760E" w:rsidRDefault="0011760E" w:rsidP="001039D0">
      <w:pPr>
        <w:pStyle w:val="Heading4"/>
      </w:pPr>
      <w:r>
        <w:t xml:space="preserve">Participant Type </w:t>
      </w:r>
    </w:p>
    <w:p w:rsidR="0011760E" w:rsidRDefault="0011760E" w:rsidP="001039D0">
      <w:pPr>
        <w:pStyle w:val="Heading4"/>
      </w:pPr>
      <w:r>
        <w:t xml:space="preserve">Protocol Action Type </w:t>
      </w:r>
    </w:p>
    <w:p w:rsidR="0011760E" w:rsidRDefault="0011760E" w:rsidP="001039D0">
      <w:pPr>
        <w:pStyle w:val="Heading4"/>
      </w:pPr>
      <w:r>
        <w:t xml:space="preserve">Protocol Attachment Group </w:t>
      </w:r>
    </w:p>
    <w:p w:rsidR="0011760E" w:rsidRDefault="0011760E" w:rsidP="001039D0">
      <w:pPr>
        <w:pStyle w:val="Heading4"/>
      </w:pPr>
      <w:r>
        <w:t xml:space="preserve">Protocol Attachment Status </w:t>
      </w:r>
    </w:p>
    <w:p w:rsidR="0011760E" w:rsidRDefault="0011760E" w:rsidP="001039D0">
      <w:pPr>
        <w:pStyle w:val="Heading4"/>
      </w:pPr>
      <w:r>
        <w:t xml:space="preserve">Protocol Attachment Type </w:t>
      </w:r>
    </w:p>
    <w:p w:rsidR="0011760E" w:rsidRDefault="0011760E" w:rsidP="001039D0">
      <w:pPr>
        <w:pStyle w:val="Heading4"/>
      </w:pPr>
      <w:r>
        <w:t xml:space="preserve">Protocol Attachment Type Group </w:t>
      </w:r>
    </w:p>
    <w:p w:rsidR="0011760E" w:rsidRDefault="0011760E" w:rsidP="001039D0">
      <w:pPr>
        <w:pStyle w:val="Heading4"/>
      </w:pPr>
      <w:r>
        <w:t xml:space="preserve">Protocol Contingency </w:t>
      </w:r>
    </w:p>
    <w:p w:rsidR="0011760E" w:rsidRDefault="0011760E" w:rsidP="001039D0">
      <w:pPr>
        <w:pStyle w:val="Heading4"/>
      </w:pPr>
      <w:r>
        <w:t xml:space="preserve">Protocol Correspondence Recipients </w:t>
      </w:r>
    </w:p>
    <w:p w:rsidR="0011760E" w:rsidRDefault="0011760E" w:rsidP="001039D0">
      <w:pPr>
        <w:pStyle w:val="Heading4"/>
      </w:pPr>
      <w:r>
        <w:t xml:space="preserve">Protocol Follow-up Actions </w:t>
      </w:r>
    </w:p>
    <w:p w:rsidR="0011760E" w:rsidRDefault="0011760E" w:rsidP="001039D0">
      <w:pPr>
        <w:pStyle w:val="Heading4"/>
      </w:pPr>
      <w:r>
        <w:t xml:space="preserve">Protocol Organization Type </w:t>
      </w:r>
    </w:p>
    <w:p w:rsidR="0011760E" w:rsidRDefault="0011760E" w:rsidP="001039D0">
      <w:pPr>
        <w:pStyle w:val="Heading4"/>
      </w:pPr>
      <w:r>
        <w:lastRenderedPageBreak/>
        <w:t xml:space="preserve">Protocol Review Type </w:t>
      </w:r>
    </w:p>
    <w:p w:rsidR="0011760E" w:rsidRDefault="0011760E" w:rsidP="001039D0">
      <w:pPr>
        <w:pStyle w:val="Heading4"/>
      </w:pPr>
      <w:r>
        <w:t xml:space="preserve">Protocol Reviewer Type </w:t>
      </w:r>
    </w:p>
    <w:p w:rsidR="0011760E" w:rsidRDefault="0011760E" w:rsidP="001039D0">
      <w:pPr>
        <w:pStyle w:val="Heading4"/>
      </w:pPr>
      <w:r>
        <w:t xml:space="preserve">Protocol Status </w:t>
      </w:r>
    </w:p>
    <w:p w:rsidR="0011760E" w:rsidRDefault="0011760E" w:rsidP="001039D0">
      <w:pPr>
        <w:pStyle w:val="Heading4"/>
      </w:pPr>
      <w:r>
        <w:t xml:space="preserve">Protocol Type </w:t>
      </w:r>
    </w:p>
    <w:p w:rsidR="0011760E" w:rsidRDefault="0011760E" w:rsidP="001039D0">
      <w:pPr>
        <w:pStyle w:val="Heading4"/>
      </w:pPr>
      <w:r>
        <w:t xml:space="preserve">Reference Type </w:t>
      </w:r>
    </w:p>
    <w:p w:rsidR="0011760E" w:rsidRDefault="0011760E" w:rsidP="001039D0">
      <w:pPr>
        <w:pStyle w:val="Heading4"/>
      </w:pPr>
      <w:r>
        <w:t xml:space="preserve">Risk Level </w:t>
      </w:r>
    </w:p>
    <w:p w:rsidR="0011760E" w:rsidRDefault="0011760E" w:rsidP="001039D0">
      <w:pPr>
        <w:pStyle w:val="Heading4"/>
      </w:pPr>
      <w:r>
        <w:t xml:space="preserve">Scheduled Other Action Type </w:t>
      </w:r>
    </w:p>
    <w:p w:rsidR="0011760E" w:rsidRDefault="0011760E" w:rsidP="001039D0">
      <w:pPr>
        <w:pStyle w:val="Heading4"/>
      </w:pPr>
      <w:r>
        <w:t xml:space="preserve">Schedule Status </w:t>
      </w:r>
    </w:p>
    <w:p w:rsidR="0011760E" w:rsidRDefault="0011760E" w:rsidP="001039D0">
      <w:pPr>
        <w:pStyle w:val="Heading4"/>
      </w:pPr>
      <w:r>
        <w:t xml:space="preserve">Submission Status </w:t>
      </w:r>
    </w:p>
    <w:p w:rsidR="0011760E" w:rsidRDefault="0011760E" w:rsidP="001039D0">
      <w:pPr>
        <w:pStyle w:val="Heading4"/>
      </w:pPr>
      <w:r>
        <w:t xml:space="preserve">Submission Type </w:t>
      </w:r>
    </w:p>
    <w:p w:rsidR="0011760E" w:rsidRDefault="0011760E" w:rsidP="001039D0">
      <w:pPr>
        <w:pStyle w:val="Heading4"/>
      </w:pPr>
      <w:r>
        <w:t xml:space="preserve">Submission Type Qualifier </w:t>
      </w:r>
    </w:p>
    <w:p w:rsidR="0011760E" w:rsidRDefault="0011760E" w:rsidP="001039D0">
      <w:pPr>
        <w:pStyle w:val="Heading4"/>
      </w:pPr>
      <w:r>
        <w:t xml:space="preserve">Unit Correspondents  </w:t>
      </w:r>
    </w:p>
    <w:p w:rsidR="0011760E" w:rsidRDefault="0011760E" w:rsidP="0011760E">
      <w:pPr>
        <w:pStyle w:val="BodyText"/>
      </w:pPr>
    </w:p>
    <w:p w:rsidR="0011760E" w:rsidRDefault="0011760E" w:rsidP="0011760E">
      <w:pPr>
        <w:pStyle w:val="BodyText"/>
      </w:pPr>
    </w:p>
    <w:p w:rsidR="0011760E" w:rsidRDefault="0011760E" w:rsidP="0011760E">
      <w:pPr>
        <w:pStyle w:val="BodyText"/>
      </w:pPr>
    </w:p>
    <w:p w:rsidR="0011760E" w:rsidRDefault="0011760E" w:rsidP="0011760E">
      <w:pPr>
        <w:pStyle w:val="BodyText"/>
      </w:pPr>
    </w:p>
    <w:p w:rsidR="0011760E" w:rsidRDefault="0011760E" w:rsidP="0011760E">
      <w:pPr>
        <w:pStyle w:val="Heading1"/>
      </w:pPr>
      <w:r>
        <w:lastRenderedPageBreak/>
        <w:t>System Admin</w:t>
      </w:r>
    </w:p>
    <w:p w:rsidR="0011760E" w:rsidRDefault="0011760E" w:rsidP="0011760E">
      <w:pPr>
        <w:pStyle w:val="Heading2"/>
      </w:pPr>
      <w:r>
        <w:t>System</w:t>
      </w:r>
    </w:p>
    <w:p w:rsidR="0011760E" w:rsidRDefault="0011760E" w:rsidP="001039D0">
      <w:pPr>
        <w:pStyle w:val="Heading4"/>
      </w:pPr>
      <w:r>
        <w:t xml:space="preserve">Employee Status </w:t>
      </w:r>
    </w:p>
    <w:p w:rsidR="0011760E" w:rsidRDefault="0011760E" w:rsidP="001039D0">
      <w:pPr>
        <w:pStyle w:val="Heading4"/>
      </w:pPr>
      <w:r>
        <w:t xml:space="preserve">Employee Type </w:t>
      </w:r>
    </w:p>
    <w:p w:rsidR="0011760E" w:rsidRDefault="0011760E" w:rsidP="001039D0">
      <w:pPr>
        <w:pStyle w:val="Heading4"/>
      </w:pPr>
      <w:r>
        <w:t xml:space="preserve">Message of the Day </w:t>
      </w:r>
    </w:p>
    <w:p w:rsidR="0011760E" w:rsidRDefault="0011760E" w:rsidP="001039D0">
      <w:pPr>
        <w:pStyle w:val="Heading4"/>
      </w:pPr>
      <w:r>
        <w:t xml:space="preserve">Person Extended Attributes </w:t>
      </w:r>
    </w:p>
    <w:p w:rsidR="0011760E" w:rsidRDefault="0011760E" w:rsidP="001039D0">
      <w:pPr>
        <w:pStyle w:val="Heading4"/>
      </w:pPr>
      <w:r>
        <w:t xml:space="preserve">System Options </w:t>
      </w:r>
    </w:p>
    <w:p w:rsidR="0011760E" w:rsidRDefault="0011760E" w:rsidP="0011760E">
      <w:pPr>
        <w:pStyle w:val="Heading2"/>
      </w:pPr>
      <w:r>
        <w:t>Batch</w:t>
      </w:r>
    </w:p>
    <w:p w:rsidR="0011760E" w:rsidRDefault="0011760E" w:rsidP="001039D0">
      <w:pPr>
        <w:pStyle w:val="Heading4"/>
      </w:pPr>
      <w:r>
        <w:t xml:space="preserve">Batch Schedule </w:t>
      </w:r>
    </w:p>
    <w:p w:rsidR="0011760E" w:rsidRDefault="0011760E" w:rsidP="0011760E">
      <w:pPr>
        <w:pStyle w:val="Heading2"/>
      </w:pPr>
      <w:r>
        <w:t>Configuration</w:t>
      </w:r>
    </w:p>
    <w:p w:rsidR="0011760E" w:rsidRDefault="0011760E" w:rsidP="001039D0">
      <w:pPr>
        <w:pStyle w:val="Heading4"/>
      </w:pPr>
      <w:r>
        <w:t xml:space="preserve">Parameter </w:t>
      </w:r>
    </w:p>
    <w:p w:rsidR="0011760E" w:rsidRDefault="0011760E" w:rsidP="001039D0">
      <w:pPr>
        <w:pStyle w:val="Heading4"/>
      </w:pPr>
      <w:r>
        <w:t xml:space="preserve">Parameter Component </w:t>
      </w:r>
    </w:p>
    <w:p w:rsidR="0011760E" w:rsidRDefault="0011760E" w:rsidP="001039D0">
      <w:pPr>
        <w:pStyle w:val="Heading4"/>
      </w:pPr>
      <w:r>
        <w:t xml:space="preserve">Parameter Type </w:t>
      </w:r>
    </w:p>
    <w:p w:rsidR="0011760E" w:rsidRDefault="0011760E" w:rsidP="001039D0">
      <w:pPr>
        <w:pStyle w:val="Heading4"/>
      </w:pPr>
      <w:r>
        <w:t xml:space="preserve">Namespace </w:t>
      </w:r>
    </w:p>
    <w:p w:rsidR="0011760E" w:rsidRDefault="0011760E" w:rsidP="001039D0">
      <w:pPr>
        <w:pStyle w:val="Heading4"/>
      </w:pPr>
      <w:r>
        <w:t xml:space="preserve">Pessimistic Lock </w:t>
      </w:r>
    </w:p>
    <w:p w:rsidR="0011760E" w:rsidRDefault="0011760E" w:rsidP="0011760E">
      <w:pPr>
        <w:pStyle w:val="Heading2"/>
      </w:pPr>
      <w:r>
        <w:t>Identity</w:t>
      </w:r>
    </w:p>
    <w:p w:rsidR="0011760E" w:rsidRDefault="0011760E" w:rsidP="0011760E">
      <w:pPr>
        <w:pStyle w:val="Heading3"/>
      </w:pPr>
      <w:r>
        <w:t xml:space="preserve">Identity </w:t>
      </w:r>
    </w:p>
    <w:p w:rsidR="0011760E" w:rsidRDefault="0011760E" w:rsidP="001039D0">
      <w:pPr>
        <w:pStyle w:val="Heading4"/>
      </w:pPr>
      <w:r>
        <w:t xml:space="preserve">Person </w:t>
      </w:r>
    </w:p>
    <w:p w:rsidR="0011760E" w:rsidRDefault="0011760E" w:rsidP="001039D0">
      <w:pPr>
        <w:pStyle w:val="Heading4"/>
      </w:pPr>
      <w:r>
        <w:t xml:space="preserve">Group </w:t>
      </w:r>
    </w:p>
    <w:p w:rsidR="0011760E" w:rsidRDefault="0011760E" w:rsidP="001039D0">
      <w:pPr>
        <w:pStyle w:val="Heading4"/>
      </w:pPr>
      <w:r>
        <w:t xml:space="preserve">Role </w:t>
      </w:r>
    </w:p>
    <w:p w:rsidR="0011760E" w:rsidRDefault="0011760E" w:rsidP="001039D0">
      <w:pPr>
        <w:pStyle w:val="Heading4"/>
      </w:pPr>
      <w:r>
        <w:lastRenderedPageBreak/>
        <w:t xml:space="preserve">Permission </w:t>
      </w:r>
    </w:p>
    <w:p w:rsidR="0011760E" w:rsidRDefault="0011760E" w:rsidP="001039D0">
      <w:pPr>
        <w:pStyle w:val="Heading4"/>
      </w:pPr>
      <w:r>
        <w:t xml:space="preserve">Responsibility </w:t>
      </w:r>
    </w:p>
    <w:p w:rsidR="0011760E" w:rsidRDefault="0011760E" w:rsidP="0011760E">
      <w:pPr>
        <w:pStyle w:val="Heading3"/>
      </w:pPr>
      <w:r>
        <w:t xml:space="preserve">Locations </w:t>
      </w:r>
    </w:p>
    <w:p w:rsidR="0011760E" w:rsidRDefault="0011760E" w:rsidP="001039D0">
      <w:pPr>
        <w:pStyle w:val="Heading4"/>
      </w:pPr>
      <w:r>
        <w:t xml:space="preserve">Campus </w:t>
      </w:r>
    </w:p>
    <w:p w:rsidR="0011760E" w:rsidRDefault="0011760E" w:rsidP="001039D0">
      <w:pPr>
        <w:pStyle w:val="Heading4"/>
      </w:pPr>
      <w:r>
        <w:t xml:space="preserve">Country </w:t>
      </w:r>
    </w:p>
    <w:p w:rsidR="0011760E" w:rsidRDefault="0011760E" w:rsidP="001039D0">
      <w:pPr>
        <w:pStyle w:val="Heading4"/>
      </w:pPr>
      <w:r>
        <w:t xml:space="preserve">County </w:t>
      </w:r>
    </w:p>
    <w:p w:rsidR="0011760E" w:rsidRDefault="0011760E" w:rsidP="001039D0">
      <w:pPr>
        <w:pStyle w:val="Heading4"/>
      </w:pPr>
      <w:r>
        <w:t xml:space="preserve">Postal Code </w:t>
      </w:r>
    </w:p>
    <w:p w:rsidR="0011760E" w:rsidRDefault="0011760E" w:rsidP="001039D0">
      <w:pPr>
        <w:pStyle w:val="Heading4"/>
      </w:pPr>
      <w:r>
        <w:t xml:space="preserve">State </w:t>
      </w:r>
    </w:p>
    <w:p w:rsidR="0011760E" w:rsidRDefault="0011760E" w:rsidP="0011760E">
      <w:pPr>
        <w:pStyle w:val="Heading3"/>
      </w:pPr>
      <w:r>
        <w:t xml:space="preserve">Reference </w:t>
      </w:r>
    </w:p>
    <w:p w:rsidR="0011760E" w:rsidRDefault="0011760E" w:rsidP="001039D0">
      <w:pPr>
        <w:pStyle w:val="Heading4"/>
      </w:pPr>
      <w:r>
        <w:t xml:space="preserve">Address Type </w:t>
      </w:r>
    </w:p>
    <w:p w:rsidR="0011760E" w:rsidRDefault="0011760E" w:rsidP="001039D0">
      <w:pPr>
        <w:pStyle w:val="Heading4"/>
      </w:pPr>
      <w:r>
        <w:t xml:space="preserve">Affiliation Type </w:t>
      </w:r>
    </w:p>
    <w:p w:rsidR="0011760E" w:rsidRDefault="0011760E" w:rsidP="001039D0">
      <w:pPr>
        <w:pStyle w:val="Heading4"/>
      </w:pPr>
      <w:r>
        <w:t xml:space="preserve">Campus Type </w:t>
      </w:r>
    </w:p>
    <w:p w:rsidR="0011760E" w:rsidRDefault="0011760E" w:rsidP="001039D0">
      <w:pPr>
        <w:pStyle w:val="Heading4"/>
      </w:pPr>
      <w:r>
        <w:t xml:space="preserve">Citizenship Status </w:t>
      </w:r>
    </w:p>
    <w:p w:rsidR="0011760E" w:rsidRDefault="0011760E" w:rsidP="001039D0">
      <w:pPr>
        <w:pStyle w:val="Heading4"/>
      </w:pPr>
      <w:r>
        <w:t xml:space="preserve">Email Type </w:t>
      </w:r>
    </w:p>
    <w:p w:rsidR="0011760E" w:rsidRDefault="0011760E" w:rsidP="001039D0">
      <w:pPr>
        <w:pStyle w:val="Heading4"/>
      </w:pPr>
      <w:r>
        <w:t xml:space="preserve">Employment Status </w:t>
      </w:r>
    </w:p>
    <w:p w:rsidR="0011760E" w:rsidRDefault="0011760E" w:rsidP="001039D0">
      <w:pPr>
        <w:pStyle w:val="Heading4"/>
      </w:pPr>
      <w:r>
        <w:t xml:space="preserve">Employment Type </w:t>
      </w:r>
    </w:p>
    <w:p w:rsidR="0011760E" w:rsidRDefault="0011760E" w:rsidP="001039D0">
      <w:pPr>
        <w:pStyle w:val="Heading4"/>
      </w:pPr>
      <w:r>
        <w:t xml:space="preserve">Entity Type </w:t>
      </w:r>
    </w:p>
    <w:p w:rsidR="0011760E" w:rsidRDefault="0011760E" w:rsidP="001039D0">
      <w:pPr>
        <w:pStyle w:val="Heading4"/>
      </w:pPr>
      <w:r>
        <w:t xml:space="preserve">External Identifier Type </w:t>
      </w:r>
    </w:p>
    <w:p w:rsidR="0011760E" w:rsidRDefault="0011760E" w:rsidP="001039D0">
      <w:pPr>
        <w:pStyle w:val="Heading4"/>
      </w:pPr>
      <w:r>
        <w:t xml:space="preserve">Name Type </w:t>
      </w:r>
    </w:p>
    <w:p w:rsidR="0011760E" w:rsidRDefault="0011760E" w:rsidP="001039D0">
      <w:pPr>
        <w:pStyle w:val="Heading4"/>
      </w:pPr>
      <w:r>
        <w:t xml:space="preserve">Phone Type </w:t>
      </w:r>
    </w:p>
    <w:p w:rsidR="0011760E" w:rsidRDefault="0011760E" w:rsidP="001039D0">
      <w:pPr>
        <w:pStyle w:val="Heading4"/>
      </w:pPr>
      <w:r>
        <w:t xml:space="preserve">Role/Group/Permission/Responsibility Type </w:t>
      </w:r>
    </w:p>
    <w:p w:rsidR="0011760E" w:rsidRDefault="0011760E" w:rsidP="0011760E">
      <w:pPr>
        <w:pStyle w:val="Heading2"/>
      </w:pPr>
      <w:r>
        <w:t>Workflow</w:t>
      </w:r>
    </w:p>
    <w:p w:rsidR="0011760E" w:rsidRDefault="0011760E" w:rsidP="001039D0">
      <w:pPr>
        <w:pStyle w:val="Heading4"/>
      </w:pPr>
      <w:r>
        <w:t xml:space="preserve">Rule Attribute </w:t>
      </w:r>
    </w:p>
    <w:p w:rsidR="0011760E" w:rsidRDefault="0011760E" w:rsidP="001039D0">
      <w:pPr>
        <w:pStyle w:val="Heading4"/>
      </w:pPr>
      <w:r>
        <w:t xml:space="preserve">Rule Template </w:t>
      </w:r>
    </w:p>
    <w:p w:rsidR="0011760E" w:rsidRDefault="0011760E" w:rsidP="001039D0">
      <w:pPr>
        <w:pStyle w:val="Heading4"/>
      </w:pPr>
      <w:r>
        <w:t xml:space="preserve">XML Stylesheets </w:t>
      </w:r>
    </w:p>
    <w:p w:rsidR="0011760E" w:rsidRDefault="0011760E" w:rsidP="001039D0">
      <w:pPr>
        <w:pStyle w:val="Heading4"/>
      </w:pPr>
      <w:r>
        <w:lastRenderedPageBreak/>
        <w:t xml:space="preserve">XML Ingester </w:t>
      </w:r>
    </w:p>
    <w:p w:rsidR="0011760E" w:rsidRDefault="0011760E" w:rsidP="001039D0">
      <w:pPr>
        <w:pStyle w:val="Heading4"/>
      </w:pPr>
      <w:r>
        <w:t xml:space="preserve">Statistics </w:t>
      </w:r>
    </w:p>
    <w:p w:rsidR="0011760E" w:rsidRDefault="0011760E" w:rsidP="001039D0">
      <w:pPr>
        <w:pStyle w:val="Heading4"/>
      </w:pPr>
      <w:r>
        <w:t xml:space="preserve">Document Operation </w:t>
      </w:r>
    </w:p>
    <w:p w:rsidR="0011760E" w:rsidRDefault="0011760E" w:rsidP="001039D0">
      <w:pPr>
        <w:pStyle w:val="Heading4"/>
      </w:pPr>
      <w:r>
        <w:t xml:space="preserve">Document Type </w:t>
      </w:r>
    </w:p>
    <w:p w:rsidR="0011760E" w:rsidRDefault="0011760E" w:rsidP="0011760E">
      <w:pPr>
        <w:pStyle w:val="Heading2"/>
      </w:pPr>
      <w:r>
        <w:t>Notification</w:t>
      </w:r>
    </w:p>
    <w:p w:rsidR="0011760E" w:rsidRDefault="0011760E" w:rsidP="001039D0">
      <w:pPr>
        <w:pStyle w:val="Heading4"/>
      </w:pPr>
      <w:r>
        <w:t xml:space="preserve">Send Simple Notification </w:t>
      </w:r>
    </w:p>
    <w:p w:rsidR="0011760E" w:rsidRDefault="0011760E" w:rsidP="001039D0">
      <w:pPr>
        <w:pStyle w:val="Heading4"/>
      </w:pPr>
      <w:r>
        <w:t xml:space="preserve">Send Event Notification </w:t>
      </w:r>
    </w:p>
    <w:p w:rsidR="0011760E" w:rsidRDefault="0011760E" w:rsidP="001039D0">
      <w:pPr>
        <w:pStyle w:val="Heading4"/>
      </w:pPr>
      <w:r>
        <w:t xml:space="preserve">Manage Content Types </w:t>
      </w:r>
    </w:p>
    <w:p w:rsidR="0011760E" w:rsidRDefault="0011760E" w:rsidP="0011760E">
      <w:pPr>
        <w:pStyle w:val="Heading2"/>
      </w:pPr>
      <w:r>
        <w:t>Service Bus</w:t>
      </w:r>
    </w:p>
    <w:p w:rsidR="0011760E" w:rsidRDefault="0011760E" w:rsidP="001039D0">
      <w:pPr>
        <w:pStyle w:val="Heading4"/>
      </w:pPr>
      <w:r>
        <w:t xml:space="preserve">Message Queue </w:t>
      </w:r>
    </w:p>
    <w:p w:rsidR="0011760E" w:rsidRDefault="0011760E" w:rsidP="001039D0">
      <w:pPr>
        <w:pStyle w:val="Heading4"/>
      </w:pPr>
      <w:r>
        <w:t xml:space="preserve">Thread Pool </w:t>
      </w:r>
    </w:p>
    <w:p w:rsidR="0011760E" w:rsidRDefault="0011760E" w:rsidP="001039D0">
      <w:pPr>
        <w:pStyle w:val="Heading4"/>
      </w:pPr>
      <w:r>
        <w:t xml:space="preserve">Service Registry </w:t>
      </w:r>
    </w:p>
    <w:p w:rsidR="0011760E" w:rsidRDefault="0011760E" w:rsidP="001039D0">
      <w:pPr>
        <w:pStyle w:val="Heading4"/>
      </w:pPr>
      <w:r>
        <w:t xml:space="preserve">Quartz </w:t>
      </w:r>
    </w:p>
    <w:p w:rsidR="0011760E" w:rsidRPr="00FB5BB8" w:rsidRDefault="0011760E" w:rsidP="001039D0">
      <w:pPr>
        <w:pStyle w:val="Heading4"/>
      </w:pPr>
      <w:r>
        <w:t>Security Management</w:t>
      </w:r>
    </w:p>
    <w:sectPr w:rsidR="0011760E" w:rsidRPr="00FB5BB8" w:rsidSect="00FB5BB8">
      <w:footerReference w:type="default" r:id="rId77"/>
      <w:type w:val="oddPage"/>
      <w:pgSz w:w="12240" w:h="15840"/>
      <w:pgMar w:top="1440" w:right="1080" w:bottom="1440" w:left="1440" w:header="50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9CF" w:rsidRDefault="006249CF">
      <w:r>
        <w:separator/>
      </w:r>
    </w:p>
  </w:endnote>
  <w:endnote w:type="continuationSeparator" w:id="0">
    <w:p w:rsidR="006249CF" w:rsidRDefault="006249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846" w:rsidRDefault="005E4846">
    <w:pPr>
      <w:pStyle w:val="Footer"/>
    </w:pPr>
    <w:fldSimple w:instr="TITLE">
      <w:r>
        <w:t>Doc-To-Help Standard Template</w:t>
      </w:r>
    </w:fldSimple>
    <w:r>
      <w:tab/>
    </w:r>
    <w:fldSimple w:instr="STYLEREF &quot;1&quot;">
      <w:r w:rsidR="00485D5C">
        <w:rPr>
          <w:noProof/>
        </w:rPr>
        <w:t>Introduction</w:t>
      </w:r>
    </w:fldSimple>
    <w:r>
      <w:t xml:space="preserve">  </w:t>
    </w:r>
    <w:r>
      <w:fldChar w:fldCharType="begin"/>
    </w:r>
    <w:r>
      <w:instrText>SYMBOL 183 \f "Symbol"</w:instrText>
    </w:r>
    <w:r>
      <w:fldChar w:fldCharType="end"/>
    </w:r>
    <w:r>
      <w:t xml:space="preserve">  </w:t>
    </w:r>
    <w:fldSimple w:instr="PAGE">
      <w:r w:rsidR="00485D5C">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9CF" w:rsidRDefault="006249CF">
      <w:r>
        <w:separator/>
      </w:r>
    </w:p>
  </w:footnote>
  <w:footnote w:type="continuationSeparator" w:id="0">
    <w:p w:rsidR="006249CF" w:rsidRDefault="006249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2C04E2A2"/>
    <w:lvl w:ilvl="0">
      <w:start w:val="1"/>
      <w:numFmt w:val="decimal"/>
      <w:lvlText w:val="%1."/>
      <w:lvlJc w:val="left"/>
      <w:pPr>
        <w:tabs>
          <w:tab w:val="num" w:pos="720"/>
        </w:tabs>
        <w:ind w:left="720" w:hanging="360"/>
      </w:pPr>
    </w:lvl>
  </w:abstractNum>
  <w:abstractNum w:abstractNumId="1">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E6CB5A0"/>
    <w:lvl w:ilvl="0">
      <w:start w:val="1"/>
      <w:numFmt w:val="decimal"/>
      <w:lvlText w:val="%1."/>
      <w:lvlJc w:val="left"/>
      <w:pPr>
        <w:tabs>
          <w:tab w:val="num" w:pos="360"/>
        </w:tabs>
        <w:ind w:left="360" w:hanging="360"/>
      </w:pPr>
    </w:lvl>
  </w:abstractNum>
  <w:abstractNum w:abstractNumId="3">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4">
    <w:nsid w:val="041E324C"/>
    <w:multiLevelType w:val="singleLevel"/>
    <w:tmpl w:val="6EAE652E"/>
    <w:lvl w:ilvl="0">
      <w:start w:val="1"/>
      <w:numFmt w:val="decimal"/>
      <w:lvlText w:val="%1."/>
      <w:lvlJc w:val="left"/>
      <w:pPr>
        <w:tabs>
          <w:tab w:val="num" w:pos="360"/>
        </w:tabs>
        <w:ind w:left="360" w:hanging="360"/>
      </w:pPr>
    </w:lvl>
  </w:abstractNum>
  <w:abstractNum w:abstractNumId="5">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6">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7">
    <w:nsid w:val="125C7EB3"/>
    <w:multiLevelType w:val="singleLevel"/>
    <w:tmpl w:val="E0CA256A"/>
    <w:lvl w:ilvl="0">
      <w:start w:val="1"/>
      <w:numFmt w:val="decimal"/>
      <w:lvlText w:val="%1."/>
      <w:lvlJc w:val="left"/>
      <w:pPr>
        <w:tabs>
          <w:tab w:val="num" w:pos="360"/>
        </w:tabs>
        <w:ind w:left="360" w:hanging="360"/>
      </w:pPr>
    </w:lvl>
  </w:abstractNum>
  <w:abstractNum w:abstractNumId="8">
    <w:nsid w:val="17CA586B"/>
    <w:multiLevelType w:val="singleLevel"/>
    <w:tmpl w:val="1312EF2C"/>
    <w:lvl w:ilvl="0">
      <w:start w:val="1"/>
      <w:numFmt w:val="decimal"/>
      <w:lvlText w:val="%1."/>
      <w:lvlJc w:val="left"/>
      <w:pPr>
        <w:tabs>
          <w:tab w:val="num" w:pos="360"/>
        </w:tabs>
        <w:ind w:left="360" w:hanging="360"/>
      </w:pPr>
    </w:lvl>
  </w:abstractNum>
  <w:abstractNum w:abstractNumId="9">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0">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1">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12">
    <w:nsid w:val="2A390C40"/>
    <w:multiLevelType w:val="singleLevel"/>
    <w:tmpl w:val="2604ABB2"/>
    <w:lvl w:ilvl="0">
      <w:start w:val="1"/>
      <w:numFmt w:val="decimal"/>
      <w:lvlText w:val="%1."/>
      <w:lvlJc w:val="left"/>
      <w:pPr>
        <w:tabs>
          <w:tab w:val="num" w:pos="360"/>
        </w:tabs>
        <w:ind w:left="360" w:hanging="360"/>
      </w:pPr>
    </w:lvl>
  </w:abstractNum>
  <w:abstractNum w:abstractNumId="13">
    <w:nsid w:val="2EDC689C"/>
    <w:multiLevelType w:val="singleLevel"/>
    <w:tmpl w:val="178E186A"/>
    <w:lvl w:ilvl="0">
      <w:start w:val="1"/>
      <w:numFmt w:val="decimal"/>
      <w:lvlText w:val="%1."/>
      <w:lvlJc w:val="left"/>
      <w:pPr>
        <w:tabs>
          <w:tab w:val="num" w:pos="360"/>
        </w:tabs>
        <w:ind w:left="360" w:hanging="360"/>
      </w:pPr>
    </w:lvl>
  </w:abstractNum>
  <w:abstractNum w:abstractNumId="14">
    <w:nsid w:val="2FB15B34"/>
    <w:multiLevelType w:val="singleLevel"/>
    <w:tmpl w:val="7356191E"/>
    <w:lvl w:ilvl="0">
      <w:start w:val="1"/>
      <w:numFmt w:val="decimal"/>
      <w:lvlText w:val="%1."/>
      <w:lvlJc w:val="left"/>
      <w:pPr>
        <w:tabs>
          <w:tab w:val="num" w:pos="720"/>
        </w:tabs>
        <w:ind w:left="720" w:hanging="360"/>
      </w:pPr>
    </w:lvl>
  </w:abstractNum>
  <w:abstractNum w:abstractNumId="15">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16">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17">
    <w:nsid w:val="45FD3DAD"/>
    <w:multiLevelType w:val="hybridMultilevel"/>
    <w:tmpl w:val="C0AA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19">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0">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3"/>
  </w:num>
  <w:num w:numId="2">
    <w:abstractNumId w:val="9"/>
  </w:num>
  <w:num w:numId="3">
    <w:abstractNumId w:val="1"/>
  </w:num>
  <w:num w:numId="4">
    <w:abstractNumId w:val="18"/>
  </w:num>
  <w:num w:numId="5">
    <w:abstractNumId w:val="15"/>
  </w:num>
  <w:num w:numId="6">
    <w:abstractNumId w:val="6"/>
  </w:num>
  <w:num w:numId="7">
    <w:abstractNumId w:val="2"/>
  </w:num>
  <w:num w:numId="8">
    <w:abstractNumId w:val="7"/>
  </w:num>
  <w:num w:numId="9">
    <w:abstractNumId w:val="0"/>
  </w:num>
  <w:num w:numId="10">
    <w:abstractNumId w:val="14"/>
  </w:num>
  <w:num w:numId="11">
    <w:abstractNumId w:val="8"/>
  </w:num>
  <w:num w:numId="12">
    <w:abstractNumId w:val="13"/>
  </w:num>
  <w:num w:numId="13">
    <w:abstractNumId w:val="10"/>
  </w:num>
  <w:num w:numId="14">
    <w:abstractNumId w:val="10"/>
  </w:num>
  <w:num w:numId="15">
    <w:abstractNumId w:val="10"/>
  </w:num>
  <w:num w:numId="16">
    <w:abstractNumId w:val="4"/>
  </w:num>
  <w:num w:numId="17">
    <w:abstractNumId w:val="4"/>
  </w:num>
  <w:num w:numId="18">
    <w:abstractNumId w:val="4"/>
  </w:num>
  <w:num w:numId="19">
    <w:abstractNumId w:val="4"/>
  </w:num>
  <w:num w:numId="20">
    <w:abstractNumId w:val="4"/>
  </w:num>
  <w:num w:numId="21">
    <w:abstractNumId w:val="12"/>
  </w:num>
  <w:num w:numId="22">
    <w:abstractNumId w:val="3"/>
  </w:num>
  <w:num w:numId="23">
    <w:abstractNumId w:val="1"/>
  </w:num>
  <w:num w:numId="24">
    <w:abstractNumId w:val="2"/>
  </w:num>
  <w:num w:numId="25">
    <w:abstractNumId w:val="0"/>
  </w:num>
  <w:num w:numId="26">
    <w:abstractNumId w:val="20"/>
  </w:num>
  <w:num w:numId="27">
    <w:abstractNumId w:val="19"/>
  </w:num>
  <w:num w:numId="28">
    <w:abstractNumId w:val="16"/>
  </w:num>
  <w:num w:numId="29">
    <w:abstractNumId w:val="5"/>
  </w:num>
  <w:num w:numId="30">
    <w:abstractNumId w:val="11"/>
  </w:num>
  <w:num w:numId="31">
    <w:abstractNumId w:val="20"/>
  </w:num>
  <w:num w:numId="32">
    <w:abstractNumId w:val="19"/>
  </w:num>
  <w:num w:numId="33">
    <w:abstractNumId w:val="16"/>
  </w:num>
  <w:num w:numId="34">
    <w:abstractNumId w:val="5"/>
  </w:num>
  <w:num w:numId="35">
    <w:abstractNumId w:val="11"/>
  </w:num>
  <w:num w:numId="3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attachedTemplate r:id="rId1"/>
  <w:stylePaneFormatFilter w:val="3F01"/>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C1HByLine" w:val="By ComponentOne LLC"/>
    <w:docVar w:name="C1HProject" w:val="..\Kuali Coeus 2.d2h"/>
    <w:docVar w:name="C1HSuperTitle" w:val="Doc-To-Help"/>
    <w:docVar w:name="C1HTitle" w:val="Standard Template"/>
  </w:docVars>
  <w:rsids>
    <w:rsidRoot w:val="0096330A"/>
    <w:rsid w:val="00005EE8"/>
    <w:rsid w:val="0001690E"/>
    <w:rsid w:val="00073726"/>
    <w:rsid w:val="000864B6"/>
    <w:rsid w:val="0009007F"/>
    <w:rsid w:val="000B0AB3"/>
    <w:rsid w:val="000B4232"/>
    <w:rsid w:val="000C1AF0"/>
    <w:rsid w:val="000D2E91"/>
    <w:rsid w:val="000E27EC"/>
    <w:rsid w:val="000F07BA"/>
    <w:rsid w:val="00100160"/>
    <w:rsid w:val="001039D0"/>
    <w:rsid w:val="0011621C"/>
    <w:rsid w:val="0011760E"/>
    <w:rsid w:val="00127710"/>
    <w:rsid w:val="001329D6"/>
    <w:rsid w:val="00161FBF"/>
    <w:rsid w:val="00162770"/>
    <w:rsid w:val="0016497C"/>
    <w:rsid w:val="001668C6"/>
    <w:rsid w:val="001B07D3"/>
    <w:rsid w:val="001C091A"/>
    <w:rsid w:val="00230C10"/>
    <w:rsid w:val="002724E8"/>
    <w:rsid w:val="00273866"/>
    <w:rsid w:val="00280112"/>
    <w:rsid w:val="0028786A"/>
    <w:rsid w:val="00295349"/>
    <w:rsid w:val="002A602A"/>
    <w:rsid w:val="002C07C0"/>
    <w:rsid w:val="002D76CA"/>
    <w:rsid w:val="002E4D72"/>
    <w:rsid w:val="002F486C"/>
    <w:rsid w:val="002F56A3"/>
    <w:rsid w:val="00347E92"/>
    <w:rsid w:val="003636F2"/>
    <w:rsid w:val="00370112"/>
    <w:rsid w:val="00381FEF"/>
    <w:rsid w:val="00405B92"/>
    <w:rsid w:val="004516D2"/>
    <w:rsid w:val="004621F6"/>
    <w:rsid w:val="00482F80"/>
    <w:rsid w:val="00485BC1"/>
    <w:rsid w:val="00485D5C"/>
    <w:rsid w:val="004A7F9F"/>
    <w:rsid w:val="004B2024"/>
    <w:rsid w:val="004E4A81"/>
    <w:rsid w:val="005740BC"/>
    <w:rsid w:val="005B1C7F"/>
    <w:rsid w:val="005E08A7"/>
    <w:rsid w:val="005E4846"/>
    <w:rsid w:val="005F104C"/>
    <w:rsid w:val="00600CF7"/>
    <w:rsid w:val="006249CF"/>
    <w:rsid w:val="006621FB"/>
    <w:rsid w:val="006E0A3E"/>
    <w:rsid w:val="00734124"/>
    <w:rsid w:val="007424E1"/>
    <w:rsid w:val="0075239E"/>
    <w:rsid w:val="007D1FC9"/>
    <w:rsid w:val="00802F88"/>
    <w:rsid w:val="00806450"/>
    <w:rsid w:val="00810277"/>
    <w:rsid w:val="00857ABE"/>
    <w:rsid w:val="00877C7E"/>
    <w:rsid w:val="0096330A"/>
    <w:rsid w:val="00983403"/>
    <w:rsid w:val="009842BC"/>
    <w:rsid w:val="009E1E5C"/>
    <w:rsid w:val="00A756D4"/>
    <w:rsid w:val="00A930D1"/>
    <w:rsid w:val="00AB50C4"/>
    <w:rsid w:val="00AD4FDC"/>
    <w:rsid w:val="00B15EAE"/>
    <w:rsid w:val="00B65C69"/>
    <w:rsid w:val="00B65C7E"/>
    <w:rsid w:val="00B7136A"/>
    <w:rsid w:val="00BA57A6"/>
    <w:rsid w:val="00BC0700"/>
    <w:rsid w:val="00BC2F6F"/>
    <w:rsid w:val="00BD42B0"/>
    <w:rsid w:val="00C04EFB"/>
    <w:rsid w:val="00C206AD"/>
    <w:rsid w:val="00C30344"/>
    <w:rsid w:val="00C80443"/>
    <w:rsid w:val="00CE7E14"/>
    <w:rsid w:val="00D25993"/>
    <w:rsid w:val="00D507A9"/>
    <w:rsid w:val="00D52537"/>
    <w:rsid w:val="00DB18BE"/>
    <w:rsid w:val="00DB225F"/>
    <w:rsid w:val="00DE0788"/>
    <w:rsid w:val="00E530CE"/>
    <w:rsid w:val="00E61EE7"/>
    <w:rsid w:val="00EB6B03"/>
    <w:rsid w:val="00ED29A7"/>
    <w:rsid w:val="00F259B4"/>
    <w:rsid w:val="00FB5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497C"/>
    <w:rPr>
      <w:lang w:val="en-US" w:eastAsia="en-US"/>
    </w:rPr>
  </w:style>
  <w:style w:type="paragraph" w:styleId="Heading1">
    <w:name w:val="heading 1"/>
    <w:basedOn w:val="HeadingBase"/>
    <w:next w:val="Heading2"/>
    <w:qFormat/>
    <w:rsid w:val="0016497C"/>
    <w:pPr>
      <w:keepNext/>
      <w:spacing w:before="962" w:after="1682"/>
      <w:outlineLvl w:val="0"/>
    </w:pPr>
    <w:rPr>
      <w:sz w:val="60"/>
    </w:rPr>
  </w:style>
  <w:style w:type="paragraph" w:styleId="Heading2">
    <w:name w:val="heading 2"/>
    <w:basedOn w:val="HeadingBase"/>
    <w:next w:val="BodyText"/>
    <w:qFormat/>
    <w:rsid w:val="0016497C"/>
    <w:pPr>
      <w:keepNext/>
      <w:pBdr>
        <w:top w:val="single" w:sz="6" w:space="1" w:color="auto"/>
      </w:pBdr>
      <w:spacing w:before="362" w:after="43"/>
      <w:outlineLvl w:val="1"/>
    </w:pPr>
    <w:rPr>
      <w:sz w:val="36"/>
    </w:rPr>
  </w:style>
  <w:style w:type="paragraph" w:styleId="Heading3">
    <w:name w:val="heading 3"/>
    <w:basedOn w:val="HeadingBase"/>
    <w:next w:val="BodyText"/>
    <w:qFormat/>
    <w:rsid w:val="0016497C"/>
    <w:pPr>
      <w:keepNext/>
      <w:spacing w:before="340"/>
      <w:outlineLvl w:val="2"/>
    </w:pPr>
    <w:rPr>
      <w:sz w:val="28"/>
    </w:rPr>
  </w:style>
  <w:style w:type="paragraph" w:styleId="Heading4">
    <w:name w:val="heading 4"/>
    <w:basedOn w:val="HeadingBase"/>
    <w:next w:val="BodyText"/>
    <w:qFormat/>
    <w:rsid w:val="0016497C"/>
    <w:pPr>
      <w:keepNext/>
      <w:spacing w:before="216" w:after="14"/>
      <w:outlineLvl w:val="3"/>
    </w:pPr>
    <w:rPr>
      <w:i/>
      <w:sz w:val="24"/>
    </w:rPr>
  </w:style>
  <w:style w:type="paragraph" w:styleId="Heading5">
    <w:name w:val="heading 5"/>
    <w:basedOn w:val="HeadingBase"/>
    <w:next w:val="Definition"/>
    <w:qFormat/>
    <w:rsid w:val="0016497C"/>
    <w:pPr>
      <w:keepNext/>
      <w:spacing w:before="340"/>
      <w:outlineLvl w:val="4"/>
    </w:pPr>
    <w:rPr>
      <w:sz w:val="28"/>
    </w:rPr>
  </w:style>
  <w:style w:type="paragraph" w:styleId="Heading6">
    <w:name w:val="heading 6"/>
    <w:basedOn w:val="Normal"/>
    <w:next w:val="Normal"/>
    <w:qFormat/>
    <w:rsid w:val="0016497C"/>
    <w:pPr>
      <w:spacing w:before="240" w:after="60"/>
      <w:outlineLvl w:val="5"/>
    </w:pPr>
    <w:rPr>
      <w:rFonts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sid w:val="0016497C"/>
    <w:rPr>
      <w:rFonts w:ascii="Arial" w:hAnsi="Arial"/>
      <w:b/>
    </w:rPr>
  </w:style>
  <w:style w:type="paragraph" w:styleId="BodyText">
    <w:name w:val="Body Text"/>
    <w:basedOn w:val="Normal"/>
    <w:rsid w:val="0016497C"/>
    <w:pPr>
      <w:spacing w:before="115"/>
    </w:pPr>
  </w:style>
  <w:style w:type="paragraph" w:styleId="List">
    <w:name w:val="List"/>
    <w:basedOn w:val="BodyText"/>
    <w:rsid w:val="0016497C"/>
    <w:pPr>
      <w:tabs>
        <w:tab w:val="left" w:pos="360"/>
      </w:tabs>
      <w:ind w:left="360" w:hanging="360"/>
    </w:pPr>
  </w:style>
  <w:style w:type="paragraph" w:customStyle="1" w:styleId="Definition">
    <w:name w:val="Definition"/>
    <w:basedOn w:val="BodyText"/>
    <w:rsid w:val="0016497C"/>
  </w:style>
  <w:style w:type="paragraph" w:customStyle="1" w:styleId="BodyTextTable">
    <w:name w:val="Body Text Table"/>
    <w:basedOn w:val="BodyText"/>
    <w:rsid w:val="0016497C"/>
  </w:style>
  <w:style w:type="paragraph" w:customStyle="1" w:styleId="BodyTable">
    <w:name w:val="BodyTable"/>
    <w:basedOn w:val="Normal"/>
    <w:rsid w:val="0016497C"/>
    <w:pPr>
      <w:spacing w:before="115"/>
    </w:pPr>
  </w:style>
  <w:style w:type="paragraph" w:styleId="Title">
    <w:name w:val="Title"/>
    <w:basedOn w:val="HeadingBase"/>
    <w:qFormat/>
    <w:rsid w:val="0016497C"/>
    <w:pPr>
      <w:spacing w:before="242" w:after="722"/>
      <w:jc w:val="right"/>
    </w:pPr>
    <w:rPr>
      <w:sz w:val="72"/>
    </w:rPr>
  </w:style>
  <w:style w:type="paragraph" w:customStyle="1" w:styleId="ByLine">
    <w:name w:val="ByLine"/>
    <w:basedOn w:val="Title"/>
    <w:rsid w:val="0016497C"/>
    <w:rPr>
      <w:sz w:val="28"/>
    </w:rPr>
  </w:style>
  <w:style w:type="paragraph" w:styleId="Caption">
    <w:name w:val="caption"/>
    <w:basedOn w:val="BodyText"/>
    <w:next w:val="BodyText"/>
    <w:qFormat/>
    <w:rsid w:val="0016497C"/>
    <w:pPr>
      <w:tabs>
        <w:tab w:val="left" w:pos="3600"/>
        <w:tab w:val="left" w:pos="3960"/>
      </w:tabs>
      <w:spacing w:before="60" w:after="160"/>
    </w:pPr>
    <w:rPr>
      <w:i/>
      <w:sz w:val="18"/>
    </w:rPr>
  </w:style>
  <w:style w:type="paragraph" w:customStyle="1" w:styleId="CodeBase">
    <w:name w:val="Code Base"/>
    <w:basedOn w:val="BodyText"/>
    <w:rsid w:val="0016497C"/>
    <w:rPr>
      <w:rFonts w:ascii="Courier New" w:hAnsi="Courier New"/>
    </w:rPr>
  </w:style>
  <w:style w:type="paragraph" w:customStyle="1" w:styleId="CodeExplained">
    <w:name w:val="CodeExplained"/>
    <w:basedOn w:val="CodeBase"/>
    <w:rsid w:val="0016497C"/>
    <w:pPr>
      <w:spacing w:after="40"/>
      <w:ind w:left="720"/>
    </w:pPr>
  </w:style>
  <w:style w:type="character" w:customStyle="1" w:styleId="D2HNoGloss">
    <w:name w:val="D2HNoGloss"/>
    <w:rsid w:val="0016497C"/>
  </w:style>
  <w:style w:type="paragraph" w:customStyle="1" w:styleId="Figures">
    <w:name w:val="Figures"/>
    <w:basedOn w:val="BodyText"/>
    <w:next w:val="Caption"/>
    <w:rsid w:val="0016497C"/>
    <w:pPr>
      <w:tabs>
        <w:tab w:val="left" w:pos="3600"/>
        <w:tab w:val="left" w:pos="3960"/>
      </w:tabs>
      <w:spacing w:before="140" w:after="60"/>
    </w:pPr>
  </w:style>
  <w:style w:type="paragraph" w:customStyle="1" w:styleId="FiguresTable">
    <w:name w:val="Figures Table"/>
    <w:basedOn w:val="Figures"/>
    <w:rsid w:val="0016497C"/>
  </w:style>
  <w:style w:type="paragraph" w:customStyle="1" w:styleId="HeaderBase">
    <w:name w:val="Header Base"/>
    <w:basedOn w:val="HeadingBase"/>
    <w:rsid w:val="0016497C"/>
  </w:style>
  <w:style w:type="paragraph" w:styleId="Footer">
    <w:name w:val="footer"/>
    <w:basedOn w:val="HeaderBase"/>
    <w:rsid w:val="0016497C"/>
    <w:pPr>
      <w:pBdr>
        <w:top w:val="single" w:sz="6" w:space="1" w:color="auto"/>
        <w:between w:val="single" w:sz="6" w:space="1" w:color="auto"/>
      </w:pBdr>
      <w:tabs>
        <w:tab w:val="right" w:pos="9720"/>
      </w:tabs>
    </w:pPr>
    <w:rPr>
      <w:sz w:val="18"/>
    </w:rPr>
  </w:style>
  <w:style w:type="paragraph" w:customStyle="1" w:styleId="footereven">
    <w:name w:val="footer even"/>
    <w:basedOn w:val="Footer"/>
    <w:rsid w:val="0016497C"/>
  </w:style>
  <w:style w:type="paragraph" w:customStyle="1" w:styleId="footerodd">
    <w:name w:val="footer odd"/>
    <w:basedOn w:val="Footer"/>
    <w:rsid w:val="0016497C"/>
  </w:style>
  <w:style w:type="paragraph" w:styleId="Header">
    <w:name w:val="header"/>
    <w:basedOn w:val="HeaderBase"/>
    <w:rsid w:val="0016497C"/>
    <w:pPr>
      <w:tabs>
        <w:tab w:val="right" w:pos="9720"/>
      </w:tabs>
    </w:pPr>
    <w:rPr>
      <w:sz w:val="18"/>
    </w:rPr>
  </w:style>
  <w:style w:type="paragraph" w:customStyle="1" w:styleId="headereven">
    <w:name w:val="header even"/>
    <w:basedOn w:val="Header"/>
    <w:rsid w:val="0016497C"/>
  </w:style>
  <w:style w:type="paragraph" w:customStyle="1" w:styleId="headerodd">
    <w:name w:val="header odd"/>
    <w:basedOn w:val="Header"/>
    <w:rsid w:val="0016497C"/>
  </w:style>
  <w:style w:type="paragraph" w:customStyle="1" w:styleId="IndexBase">
    <w:name w:val="Index Base"/>
    <w:basedOn w:val="Normal"/>
    <w:rsid w:val="0016497C"/>
  </w:style>
  <w:style w:type="paragraph" w:styleId="Index1">
    <w:name w:val="index 1"/>
    <w:basedOn w:val="IndexBase"/>
    <w:next w:val="Normal"/>
    <w:autoRedefine/>
    <w:semiHidden/>
    <w:rsid w:val="0016497C"/>
    <w:pPr>
      <w:ind w:left="432" w:hanging="432"/>
    </w:pPr>
  </w:style>
  <w:style w:type="paragraph" w:styleId="Index2">
    <w:name w:val="index 2"/>
    <w:basedOn w:val="IndexBase"/>
    <w:next w:val="Normal"/>
    <w:autoRedefine/>
    <w:semiHidden/>
    <w:rsid w:val="0016497C"/>
    <w:pPr>
      <w:ind w:left="432" w:hanging="288"/>
    </w:pPr>
  </w:style>
  <w:style w:type="paragraph" w:styleId="Index3">
    <w:name w:val="index 3"/>
    <w:basedOn w:val="IndexBase"/>
    <w:next w:val="Normal"/>
    <w:autoRedefine/>
    <w:semiHidden/>
    <w:rsid w:val="0016497C"/>
    <w:pPr>
      <w:ind w:left="432" w:hanging="144"/>
    </w:pPr>
  </w:style>
  <w:style w:type="paragraph" w:styleId="IndexHeading">
    <w:name w:val="index heading"/>
    <w:basedOn w:val="HeadingBase"/>
    <w:next w:val="Index1"/>
    <w:semiHidden/>
    <w:rsid w:val="0016497C"/>
    <w:pPr>
      <w:keepNext/>
      <w:spacing w:before="302" w:after="122"/>
    </w:pPr>
    <w:rPr>
      <w:sz w:val="22"/>
    </w:rPr>
  </w:style>
  <w:style w:type="paragraph" w:customStyle="1" w:styleId="Jump">
    <w:name w:val="Jump"/>
    <w:basedOn w:val="BodyText"/>
    <w:rsid w:val="0016497C"/>
    <w:rPr>
      <w:rFonts w:ascii="Arial" w:hAnsi="Arial"/>
      <w:color w:val="FF00FF"/>
      <w:u w:val="double"/>
    </w:rPr>
  </w:style>
  <w:style w:type="paragraph" w:customStyle="1" w:styleId="RelatedHead">
    <w:name w:val="RelatedHead"/>
    <w:basedOn w:val="HeadingBase"/>
    <w:next w:val="Jump"/>
    <w:rsid w:val="0016497C"/>
    <w:pPr>
      <w:spacing w:before="120" w:after="60"/>
    </w:pPr>
    <w:rPr>
      <w:color w:val="FF00FF"/>
      <w:sz w:val="24"/>
    </w:rPr>
  </w:style>
  <w:style w:type="character" w:customStyle="1" w:styleId="C1HGroup">
    <w:name w:val="C1H Group"/>
    <w:basedOn w:val="DefaultParagraphFont"/>
    <w:rsid w:val="0016497C"/>
    <w:rPr>
      <w:i/>
      <w:color w:val="808000"/>
    </w:rPr>
  </w:style>
  <w:style w:type="paragraph" w:styleId="List2">
    <w:name w:val="List 2"/>
    <w:basedOn w:val="List"/>
    <w:rsid w:val="0016497C"/>
    <w:pPr>
      <w:tabs>
        <w:tab w:val="clear" w:pos="360"/>
        <w:tab w:val="left" w:pos="720"/>
      </w:tabs>
      <w:ind w:left="720"/>
    </w:pPr>
  </w:style>
  <w:style w:type="paragraph" w:customStyle="1" w:styleId="ListTable">
    <w:name w:val="List Table"/>
    <w:basedOn w:val="List"/>
    <w:rsid w:val="0016497C"/>
    <w:pPr>
      <w:tabs>
        <w:tab w:val="left" w:pos="720"/>
      </w:tabs>
    </w:pPr>
  </w:style>
  <w:style w:type="paragraph" w:customStyle="1" w:styleId="List2Table">
    <w:name w:val="List 2 Table"/>
    <w:basedOn w:val="List2"/>
    <w:rsid w:val="0016497C"/>
  </w:style>
  <w:style w:type="paragraph" w:customStyle="1" w:styleId="MarginNote">
    <w:name w:val="Margin Note"/>
    <w:basedOn w:val="BodyText"/>
    <w:rsid w:val="0016497C"/>
    <w:pPr>
      <w:spacing w:before="122"/>
      <w:ind w:right="432"/>
    </w:pPr>
    <w:rPr>
      <w:i/>
    </w:rPr>
  </w:style>
  <w:style w:type="paragraph" w:styleId="NormalIndent">
    <w:name w:val="Normal Indent"/>
    <w:basedOn w:val="Normal"/>
    <w:rsid w:val="0016497C"/>
    <w:pPr>
      <w:ind w:left="720"/>
    </w:pPr>
  </w:style>
  <w:style w:type="paragraph" w:customStyle="1" w:styleId="Note">
    <w:name w:val="Note"/>
    <w:basedOn w:val="BodyText"/>
    <w:rsid w:val="0016497C"/>
    <w:pPr>
      <w:pBdr>
        <w:top w:val="single" w:sz="6" w:space="1" w:color="auto"/>
        <w:bottom w:val="single" w:sz="6" w:space="1" w:color="auto"/>
      </w:pBdr>
      <w:spacing w:before="180" w:after="180"/>
    </w:pPr>
  </w:style>
  <w:style w:type="paragraph" w:customStyle="1" w:styleId="Source">
    <w:name w:val="Source"/>
    <w:basedOn w:val="CodeBase"/>
    <w:rsid w:val="0016497C"/>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16497C"/>
    <w:pPr>
      <w:spacing w:before="115"/>
    </w:pPr>
  </w:style>
  <w:style w:type="paragraph" w:customStyle="1" w:styleId="SuperTitle">
    <w:name w:val="SuperTitle"/>
    <w:basedOn w:val="Title"/>
    <w:rsid w:val="0016497C"/>
    <w:pPr>
      <w:pBdr>
        <w:top w:val="single" w:sz="48" w:space="1" w:color="auto"/>
      </w:pBdr>
      <w:spacing w:before="960" w:after="0"/>
      <w:ind w:left="1440"/>
    </w:pPr>
    <w:rPr>
      <w:sz w:val="28"/>
    </w:rPr>
  </w:style>
  <w:style w:type="paragraph" w:customStyle="1" w:styleId="TableBorder">
    <w:name w:val="TableBorder"/>
    <w:basedOn w:val="Normal"/>
    <w:next w:val="Normal"/>
    <w:rsid w:val="0016497C"/>
    <w:pPr>
      <w:spacing w:before="40" w:line="40" w:lineRule="exact"/>
    </w:pPr>
  </w:style>
  <w:style w:type="paragraph" w:customStyle="1" w:styleId="TableHeading">
    <w:name w:val="TableHeading"/>
    <w:basedOn w:val="HeadingBase"/>
    <w:rsid w:val="0016497C"/>
    <w:pPr>
      <w:spacing w:before="60" w:after="60"/>
      <w:ind w:right="72"/>
    </w:pPr>
  </w:style>
  <w:style w:type="paragraph" w:customStyle="1" w:styleId="TableText">
    <w:name w:val="TableText"/>
    <w:basedOn w:val="BodyText"/>
    <w:rsid w:val="0016497C"/>
    <w:pPr>
      <w:spacing w:before="40" w:after="40"/>
      <w:ind w:left="72" w:right="72"/>
    </w:pPr>
    <w:rPr>
      <w:sz w:val="18"/>
    </w:rPr>
  </w:style>
  <w:style w:type="paragraph" w:customStyle="1" w:styleId="TOCBase">
    <w:name w:val="TOC Base"/>
    <w:basedOn w:val="Normal"/>
    <w:rsid w:val="0016497C"/>
  </w:style>
  <w:style w:type="paragraph" w:styleId="TOC1">
    <w:name w:val="toc 1"/>
    <w:basedOn w:val="TOCBase"/>
    <w:next w:val="Normal"/>
    <w:autoRedefine/>
    <w:semiHidden/>
    <w:rsid w:val="0016497C"/>
    <w:pPr>
      <w:tabs>
        <w:tab w:val="right" w:pos="9720"/>
      </w:tabs>
      <w:spacing w:before="245" w:after="115"/>
      <w:ind w:left="1440"/>
    </w:pPr>
    <w:rPr>
      <w:rFonts w:ascii="Arial" w:hAnsi="Arial"/>
      <w:b/>
      <w:sz w:val="24"/>
    </w:rPr>
  </w:style>
  <w:style w:type="paragraph" w:styleId="TOC2">
    <w:name w:val="toc 2"/>
    <w:basedOn w:val="TOCBase"/>
    <w:next w:val="Normal"/>
    <w:autoRedefine/>
    <w:semiHidden/>
    <w:rsid w:val="0016497C"/>
    <w:pPr>
      <w:tabs>
        <w:tab w:val="right" w:leader="dot" w:pos="9720"/>
      </w:tabs>
      <w:ind w:left="2160"/>
    </w:pPr>
  </w:style>
  <w:style w:type="paragraph" w:styleId="TOC3">
    <w:name w:val="toc 3"/>
    <w:basedOn w:val="TOCBase"/>
    <w:next w:val="Normal"/>
    <w:autoRedefine/>
    <w:semiHidden/>
    <w:rsid w:val="0016497C"/>
    <w:pPr>
      <w:tabs>
        <w:tab w:val="right" w:leader="dot" w:pos="9720"/>
      </w:tabs>
      <w:ind w:left="2880"/>
    </w:pPr>
  </w:style>
  <w:style w:type="paragraph" w:customStyle="1" w:styleId="TOCTitle">
    <w:name w:val="TOCTitle"/>
    <w:basedOn w:val="HeadingBase"/>
    <w:rsid w:val="0016497C"/>
    <w:pPr>
      <w:keepNext/>
      <w:spacing w:before="960" w:after="480"/>
    </w:pPr>
    <w:rPr>
      <w:sz w:val="60"/>
    </w:rPr>
  </w:style>
  <w:style w:type="character" w:customStyle="1" w:styleId="C1HGroupInvisible">
    <w:name w:val="C1H Group Invisible"/>
    <w:basedOn w:val="C1HGroup"/>
    <w:rsid w:val="0016497C"/>
    <w:rPr>
      <w:vanish/>
    </w:rPr>
  </w:style>
  <w:style w:type="paragraph" w:customStyle="1" w:styleId="C1HBullet">
    <w:name w:val="C1H Bullet"/>
    <w:basedOn w:val="BodyText"/>
    <w:rsid w:val="0016497C"/>
    <w:pPr>
      <w:numPr>
        <w:numId w:val="31"/>
      </w:numPr>
    </w:pPr>
  </w:style>
  <w:style w:type="paragraph" w:customStyle="1" w:styleId="C1HBullet2">
    <w:name w:val="C1H Bullet 2"/>
    <w:basedOn w:val="BodyText"/>
    <w:rsid w:val="0016497C"/>
    <w:pPr>
      <w:numPr>
        <w:numId w:val="32"/>
      </w:numPr>
    </w:pPr>
  </w:style>
  <w:style w:type="paragraph" w:customStyle="1" w:styleId="C1HBullet2A">
    <w:name w:val="C1H Bullet 2A"/>
    <w:basedOn w:val="BodyText"/>
    <w:rsid w:val="0016497C"/>
    <w:pPr>
      <w:numPr>
        <w:numId w:val="33"/>
      </w:numPr>
    </w:pPr>
  </w:style>
  <w:style w:type="paragraph" w:customStyle="1" w:styleId="C1HNumber">
    <w:name w:val="C1H Number"/>
    <w:basedOn w:val="BodyText"/>
    <w:rsid w:val="0016497C"/>
    <w:pPr>
      <w:numPr>
        <w:numId w:val="34"/>
      </w:numPr>
    </w:pPr>
  </w:style>
  <w:style w:type="paragraph" w:customStyle="1" w:styleId="C1HNumber2">
    <w:name w:val="C1H Number 2"/>
    <w:basedOn w:val="BodyText"/>
    <w:rsid w:val="0016497C"/>
    <w:pPr>
      <w:numPr>
        <w:numId w:val="35"/>
      </w:numPr>
    </w:pPr>
  </w:style>
  <w:style w:type="paragraph" w:customStyle="1" w:styleId="C1HContinue">
    <w:name w:val="C1H Continue"/>
    <w:basedOn w:val="BodyText"/>
    <w:rsid w:val="0016497C"/>
    <w:pPr>
      <w:ind w:left="720"/>
    </w:pPr>
  </w:style>
  <w:style w:type="paragraph" w:customStyle="1" w:styleId="C1HContinue2">
    <w:name w:val="C1H Continue 2"/>
    <w:basedOn w:val="BodyText"/>
    <w:rsid w:val="0016497C"/>
    <w:pPr>
      <w:ind w:left="1080"/>
    </w:pPr>
  </w:style>
  <w:style w:type="character" w:customStyle="1" w:styleId="C1HJump">
    <w:name w:val="C1H Jump"/>
    <w:basedOn w:val="DefaultParagraphFont"/>
    <w:rsid w:val="0016497C"/>
    <w:rPr>
      <w:color w:val="008000"/>
    </w:rPr>
  </w:style>
  <w:style w:type="character" w:customStyle="1" w:styleId="C1HPopup">
    <w:name w:val="C1H Popup"/>
    <w:basedOn w:val="DefaultParagraphFont"/>
    <w:rsid w:val="0016497C"/>
    <w:rPr>
      <w:i/>
      <w:color w:val="008000"/>
    </w:rPr>
  </w:style>
  <w:style w:type="character" w:customStyle="1" w:styleId="C1HIndex">
    <w:name w:val="C1H Index"/>
    <w:basedOn w:val="DefaultParagraphFont"/>
    <w:rsid w:val="0016497C"/>
    <w:rPr>
      <w:color w:val="808000"/>
    </w:rPr>
  </w:style>
  <w:style w:type="character" w:customStyle="1" w:styleId="C1HIndexInvisible">
    <w:name w:val="C1H Index Invisible"/>
    <w:basedOn w:val="C1HIndex"/>
    <w:rsid w:val="0016497C"/>
    <w:rPr>
      <w:vanish/>
    </w:rPr>
  </w:style>
  <w:style w:type="paragraph" w:customStyle="1" w:styleId="MidTopic">
    <w:name w:val="MidTopic"/>
    <w:basedOn w:val="Heading3"/>
    <w:next w:val="BodyText"/>
    <w:rsid w:val="0016497C"/>
    <w:pPr>
      <w:outlineLvl w:val="9"/>
    </w:pPr>
  </w:style>
  <w:style w:type="paragraph" w:customStyle="1" w:styleId="WhatsThis">
    <w:name w:val="WhatsThis"/>
    <w:basedOn w:val="Heading3"/>
    <w:next w:val="C1HPopupTopicText"/>
    <w:rsid w:val="0016497C"/>
    <w:pPr>
      <w:outlineLvl w:val="9"/>
    </w:pPr>
  </w:style>
  <w:style w:type="character" w:customStyle="1" w:styleId="C1HKeywordLink">
    <w:name w:val="C1H Keyword Link"/>
    <w:basedOn w:val="C1HIndex"/>
    <w:rsid w:val="0016497C"/>
    <w:rPr>
      <w:u w:val="single"/>
    </w:rPr>
  </w:style>
  <w:style w:type="character" w:customStyle="1" w:styleId="C1HGroupLink">
    <w:name w:val="C1H Group Link"/>
    <w:basedOn w:val="C1HGroup"/>
    <w:rsid w:val="0016497C"/>
    <w:rPr>
      <w:u w:val="single"/>
    </w:rPr>
  </w:style>
  <w:style w:type="character" w:customStyle="1" w:styleId="C1HLinkTag">
    <w:name w:val="C1H Link Tag"/>
    <w:basedOn w:val="DefaultParagraphFont"/>
    <w:rsid w:val="0016497C"/>
    <w:rPr>
      <w:color w:val="3366FF"/>
    </w:rPr>
  </w:style>
  <w:style w:type="character" w:customStyle="1" w:styleId="C1HLinkTagInvisible">
    <w:name w:val="C1H Link Tag Invisible"/>
    <w:basedOn w:val="C1HLinkTag"/>
    <w:rsid w:val="0016497C"/>
    <w:rPr>
      <w:vanish/>
    </w:rPr>
  </w:style>
  <w:style w:type="character" w:customStyle="1" w:styleId="C1HContextID">
    <w:name w:val="C1H Context ID"/>
    <w:basedOn w:val="DefaultParagraphFont"/>
    <w:rsid w:val="0016497C"/>
    <w:rPr>
      <w:vanish/>
      <w:color w:val="FF00FF"/>
    </w:rPr>
  </w:style>
  <w:style w:type="character" w:customStyle="1" w:styleId="C1HConditional">
    <w:name w:val="C1H Conditional"/>
    <w:basedOn w:val="DefaultParagraphFont"/>
    <w:rsid w:val="0016497C"/>
    <w:rPr>
      <w:bdr w:val="none" w:sz="0" w:space="0" w:color="auto"/>
      <w:shd w:val="clear" w:color="auto" w:fill="D9D9D9"/>
    </w:rPr>
  </w:style>
  <w:style w:type="paragraph" w:styleId="BalloonText">
    <w:name w:val="Balloon Text"/>
    <w:basedOn w:val="Normal"/>
    <w:semiHidden/>
    <w:rsid w:val="0016497C"/>
    <w:rPr>
      <w:rFonts w:ascii="Tahoma" w:hAnsi="Tahoma" w:cs="Tahoma"/>
      <w:sz w:val="16"/>
      <w:szCs w:val="16"/>
    </w:rPr>
  </w:style>
  <w:style w:type="character" w:styleId="CommentReference">
    <w:name w:val="annotation reference"/>
    <w:basedOn w:val="DefaultParagraphFont"/>
    <w:semiHidden/>
    <w:rsid w:val="0016497C"/>
    <w:rPr>
      <w:sz w:val="16"/>
      <w:szCs w:val="16"/>
    </w:rPr>
  </w:style>
  <w:style w:type="paragraph" w:styleId="CommentText">
    <w:name w:val="annotation text"/>
    <w:basedOn w:val="Normal"/>
    <w:semiHidden/>
    <w:rsid w:val="0016497C"/>
  </w:style>
  <w:style w:type="paragraph" w:styleId="CommentSubject">
    <w:name w:val="annotation subject"/>
    <w:basedOn w:val="CommentText"/>
    <w:next w:val="CommentText"/>
    <w:semiHidden/>
    <w:rsid w:val="0016497C"/>
    <w:rPr>
      <w:b/>
      <w:bCs/>
    </w:rPr>
  </w:style>
  <w:style w:type="character" w:customStyle="1" w:styleId="C1HOnline">
    <w:name w:val="C1H Online"/>
    <w:basedOn w:val="DefaultParagraphFont"/>
    <w:rsid w:val="0016497C"/>
    <w:rPr>
      <w:bdr w:val="none" w:sz="0" w:space="0" w:color="auto"/>
      <w:shd w:val="clear" w:color="auto" w:fill="99CCFF"/>
    </w:rPr>
  </w:style>
  <w:style w:type="character" w:customStyle="1" w:styleId="C1HManual">
    <w:name w:val="C1H Manual"/>
    <w:basedOn w:val="DefaultParagraphFont"/>
    <w:rsid w:val="0016497C"/>
    <w:rPr>
      <w:bdr w:val="none" w:sz="0" w:space="0" w:color="auto"/>
      <w:shd w:val="clear" w:color="auto" w:fill="CCFFCC"/>
    </w:rPr>
  </w:style>
  <w:style w:type="paragraph" w:customStyle="1" w:styleId="C1HPopupTopicText">
    <w:name w:val="C1H Popup Topic Text"/>
    <w:basedOn w:val="BodyText"/>
    <w:rsid w:val="0016497C"/>
  </w:style>
  <w:style w:type="character" w:customStyle="1" w:styleId="C1HContentsTitle">
    <w:name w:val="C1H Contents Title"/>
    <w:basedOn w:val="DefaultParagraphFont"/>
    <w:rsid w:val="0016497C"/>
    <w:rPr>
      <w:color w:val="993300"/>
    </w:rPr>
  </w:style>
  <w:style w:type="character" w:customStyle="1" w:styleId="C1HTopicProperties">
    <w:name w:val="C1H Topic Properties"/>
    <w:basedOn w:val="DefaultParagraphFont"/>
    <w:rsid w:val="0016497C"/>
    <w:rPr>
      <w:vanish/>
      <w:color w:val="800080"/>
    </w:rPr>
  </w:style>
  <w:style w:type="paragraph" w:customStyle="1" w:styleId="GlossaryHeading">
    <w:name w:val="Glossary Heading"/>
    <w:basedOn w:val="HeadingBase"/>
    <w:next w:val="C1HPopupTopicText"/>
    <w:rsid w:val="0016497C"/>
    <w:pPr>
      <w:keepNext/>
      <w:spacing w:before="340"/>
      <w:outlineLvl w:val="4"/>
    </w:pPr>
    <w:rPr>
      <w:sz w:val="28"/>
    </w:rPr>
  </w:style>
  <w:style w:type="paragraph" w:styleId="BodyTextFirstIndent">
    <w:name w:val="Body Text First Indent"/>
    <w:basedOn w:val="BodyText"/>
    <w:rsid w:val="0016497C"/>
    <w:pPr>
      <w:spacing w:before="0" w:after="120"/>
      <w:ind w:firstLine="210"/>
    </w:pPr>
  </w:style>
  <w:style w:type="paragraph" w:styleId="BodyTextIndent">
    <w:name w:val="Body Text Indent"/>
    <w:basedOn w:val="Normal"/>
    <w:rsid w:val="0016497C"/>
    <w:pPr>
      <w:spacing w:after="120"/>
      <w:ind w:left="283"/>
    </w:pPr>
  </w:style>
  <w:style w:type="character" w:customStyle="1" w:styleId="C1HInlineExpand">
    <w:name w:val="C1H Inline Expand"/>
    <w:basedOn w:val="DefaultParagraphFont"/>
    <w:rsid w:val="0016497C"/>
    <w:rPr>
      <w:color w:val="008080"/>
    </w:rPr>
  </w:style>
  <w:style w:type="character" w:customStyle="1" w:styleId="C1HInlinePopup">
    <w:name w:val="C1H Inline Popup"/>
    <w:basedOn w:val="C1HInlineExpand"/>
    <w:rsid w:val="0016497C"/>
    <w:rPr>
      <w:i/>
      <w:u w:val="single"/>
    </w:rPr>
  </w:style>
  <w:style w:type="character" w:customStyle="1" w:styleId="C1HExpandText">
    <w:name w:val="C1H Expand Text"/>
    <w:basedOn w:val="DefaultParagraphFont"/>
    <w:rsid w:val="0016497C"/>
    <w:rPr>
      <w:vanish/>
      <w:bdr w:val="none" w:sz="0" w:space="0" w:color="auto"/>
      <w:shd w:val="clear" w:color="auto" w:fill="CCFFFF"/>
    </w:rPr>
  </w:style>
  <w:style w:type="character" w:customStyle="1" w:styleId="C1HPopupText">
    <w:name w:val="C1H Popup Text"/>
    <w:basedOn w:val="C1HExpandText"/>
    <w:rsid w:val="0016497C"/>
  </w:style>
  <w:style w:type="character" w:customStyle="1" w:styleId="C1HInlineDropdown">
    <w:name w:val="C1H Inline Dropdown"/>
    <w:basedOn w:val="C1HInlineExpand"/>
    <w:rsid w:val="0016497C"/>
    <w:rPr>
      <w:u w:val="single"/>
    </w:rPr>
  </w:style>
  <w:style w:type="character" w:customStyle="1" w:styleId="C1HDropdownText">
    <w:name w:val="C1H Dropdown Text"/>
    <w:basedOn w:val="C1HExpandText"/>
    <w:rsid w:val="0016497C"/>
  </w:style>
  <w:style w:type="paragraph" w:customStyle="1" w:styleId="GlossaryHeadingnoautolinks">
    <w:name w:val="Glossary Heading (no auto links)"/>
    <w:basedOn w:val="GlossaryHeading"/>
    <w:next w:val="C1HPopupTopicText"/>
    <w:rsid w:val="0016497C"/>
    <w:rPr>
      <w:color w:val="993300"/>
    </w:rPr>
  </w:style>
  <w:style w:type="character" w:customStyle="1" w:styleId="C1HVariable">
    <w:name w:val="C1H Variable"/>
    <w:basedOn w:val="DefaultParagraphFont"/>
    <w:rsid w:val="00A756D4"/>
    <w:rPr>
      <w:i/>
      <w:color w:val="993300"/>
    </w:rPr>
  </w:style>
  <w:style w:type="paragraph" w:customStyle="1" w:styleId="C1SectionCollapsed">
    <w:name w:val="C1 Section Collapsed"/>
    <w:basedOn w:val="Heading4"/>
    <w:next w:val="BodyText"/>
    <w:rsid w:val="007424E1"/>
  </w:style>
  <w:style w:type="paragraph" w:customStyle="1" w:styleId="C1SectionExpanded">
    <w:name w:val="C1 Section Expanded"/>
    <w:basedOn w:val="Heading4"/>
    <w:next w:val="BodyText"/>
    <w:rsid w:val="007424E1"/>
  </w:style>
  <w:style w:type="paragraph" w:customStyle="1" w:styleId="C1SectionEnd">
    <w:name w:val="C1 Section End"/>
    <w:basedOn w:val="BodyText"/>
    <w:next w:val="BodyText"/>
    <w:rsid w:val="007424E1"/>
  </w:style>
  <w:style w:type="character" w:styleId="Hyperlink">
    <w:name w:val="Hyperlink"/>
    <w:basedOn w:val="DefaultParagraphFont"/>
    <w:rsid w:val="00AD4FDC"/>
    <w:rPr>
      <w:color w:val="0000FF"/>
      <w:u w:val="single"/>
    </w:rPr>
  </w:style>
  <w:style w:type="paragraph" w:styleId="NormalWeb">
    <w:name w:val="Normal (Web)"/>
    <w:basedOn w:val="Normal"/>
    <w:uiPriority w:val="99"/>
    <w:unhideWhenUsed/>
    <w:rsid w:val="005E4846"/>
    <w:pPr>
      <w:spacing w:before="100" w:beforeAutospacing="1" w:after="100" w:afterAutospacing="1"/>
    </w:pPr>
    <w:rPr>
      <w:rFonts w:cs="Times New Roman"/>
      <w:sz w:val="24"/>
      <w:szCs w:val="24"/>
    </w:rPr>
  </w:style>
  <w:style w:type="character" w:styleId="Strong">
    <w:name w:val="Strong"/>
    <w:basedOn w:val="DefaultParagraphFont"/>
    <w:qFormat/>
    <w:rsid w:val="00485D5C"/>
    <w:rPr>
      <w:b/>
      <w:bCs/>
    </w:rPr>
  </w:style>
</w:styles>
</file>

<file path=word/webSettings.xml><?xml version="1.0" encoding="utf-8"?>
<w:webSettings xmlns:r="http://schemas.openxmlformats.org/officeDocument/2006/relationships" xmlns:w="http://schemas.openxmlformats.org/wordprocessingml/2006/main">
  <w:divs>
    <w:div w:id="382406435">
      <w:bodyDiv w:val="1"/>
      <w:marLeft w:val="0"/>
      <w:marRight w:val="0"/>
      <w:marTop w:val="0"/>
      <w:marBottom w:val="0"/>
      <w:divBdr>
        <w:top w:val="none" w:sz="0" w:space="0" w:color="auto"/>
        <w:left w:val="none" w:sz="0" w:space="0" w:color="auto"/>
        <w:bottom w:val="none" w:sz="0" w:space="0" w:color="auto"/>
        <w:right w:val="none" w:sz="0" w:space="0" w:color="auto"/>
      </w:divBdr>
    </w:div>
    <w:div w:id="151561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kc.doc.collab@kuali.org" TargetMode="External"/><Relationship Id="rId26" Type="http://schemas.openxmlformats.org/officeDocument/2006/relationships/hyperlink" Target="mailto:license@kuali.org" TargetMode="External"/><Relationship Id="rId39" Type="http://schemas.openxmlformats.org/officeDocument/2006/relationships/hyperlink" Target="http://www.opensource.org/licenses/lgpl-license.php" TargetMode="External"/><Relationship Id="rId21" Type="http://schemas.openxmlformats.org/officeDocument/2006/relationships/image" Target="media/image7.png"/><Relationship Id="rId34" Type="http://schemas.openxmlformats.org/officeDocument/2006/relationships/hyperlink" Target="http://www.ucaid.edu" TargetMode="External"/><Relationship Id="rId42" Type="http://schemas.openxmlformats.org/officeDocument/2006/relationships/hyperlink" Target="http://www.mozilla.org/MPL/" TargetMode="External"/><Relationship Id="rId47" Type="http://schemas.openxmlformats.org/officeDocument/2006/relationships/hyperlink" Target="http://jaxen.codehaus.org/" TargetMode="External"/><Relationship Id="rId50" Type="http://schemas.openxmlformats.org/officeDocument/2006/relationships/image" Target="media/image9.png"/><Relationship Id="rId55" Type="http://schemas.openxmlformats.org/officeDocument/2006/relationships/image" Target="media/image11.png"/><Relationship Id="rId63" Type="http://schemas.openxmlformats.org/officeDocument/2006/relationships/hyperlink" Target="http://www.kuali.org/" TargetMode="External"/><Relationship Id="rId68" Type="http://schemas.openxmlformats.org/officeDocument/2006/relationships/hyperlink" Target="mailto:kc.doc.collab@kuali.org?subject=KC%20Help" TargetMode="External"/><Relationship Id="rId76" Type="http://schemas.openxmlformats.org/officeDocument/2006/relationships/hyperlink" Target="mailto:kc.doc.collab@kuali.org?subject=KC%20Help" TargetMode="External"/><Relationship Id="rId7" Type="http://schemas.openxmlformats.org/officeDocument/2006/relationships/image" Target="media/image1.png"/><Relationship Id="rId71" Type="http://schemas.openxmlformats.org/officeDocument/2006/relationships/hyperlink" Target="mailto:kc.doc.collab@kuali.org?subject=KC%20Help" TargetMode="External"/><Relationship Id="rId2" Type="http://schemas.openxmlformats.org/officeDocument/2006/relationships/styles" Target="styles.xml"/><Relationship Id="rId16" Type="http://schemas.openxmlformats.org/officeDocument/2006/relationships/hyperlink" Target="http://www.kuali.org/kc" TargetMode="External"/><Relationship Id="rId29" Type="http://schemas.openxmlformats.org/officeDocument/2006/relationships/hyperlink" Target="http://www.antlr.org/" TargetMode="Externa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displaytag.sourceforge.net/11/" TargetMode="External"/><Relationship Id="rId37" Type="http://schemas.openxmlformats.org/officeDocument/2006/relationships/hyperlink" Target="http://www.saxpath.org/" TargetMode="External"/><Relationship Id="rId40" Type="http://schemas.openxmlformats.org/officeDocument/2006/relationships/hyperlink" Target="http://www.opensource.org/licenses/cddl1.php" TargetMode="External"/><Relationship Id="rId45" Type="http://schemas.openxmlformats.org/officeDocument/2006/relationships/hyperlink" Target="http://www.opensource.org/licenses/lgpl-license.php" TargetMode="External"/><Relationship Id="rId53" Type="http://schemas.openxmlformats.org/officeDocument/2006/relationships/hyperlink" Target="http://www.kuali.org" TargetMode="External"/><Relationship Id="rId58" Type="http://schemas.openxmlformats.org/officeDocument/2006/relationships/hyperlink" Target="http://www.kuali.org/" TargetMode="External"/><Relationship Id="rId66" Type="http://schemas.openxmlformats.org/officeDocument/2006/relationships/image" Target="media/image17.png"/><Relationship Id="rId74" Type="http://schemas.openxmlformats.org/officeDocument/2006/relationships/hyperlink" Target="mailto:kc.doc.collab@kuali.org?subject=KC%20Help"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kuali.org" TargetMode="External"/><Relationship Id="rId10" Type="http://schemas.openxmlformats.org/officeDocument/2006/relationships/hyperlink" Target="http://www.kuali.org" TargetMode="External"/><Relationship Id="rId19" Type="http://schemas.openxmlformats.org/officeDocument/2006/relationships/image" Target="media/image6.png"/><Relationship Id="rId31" Type="http://schemas.openxmlformats.org/officeDocument/2006/relationships/hyperlink" Target="https://saaj.dev.java.net/" TargetMode="External"/><Relationship Id="rId44" Type="http://schemas.openxmlformats.org/officeDocument/2006/relationships/hyperlink" Target="http://www.bouncycastle.org" TargetMode="External"/><Relationship Id="rId52" Type="http://schemas.openxmlformats.org/officeDocument/2006/relationships/hyperlink" Target="http://creativecommons.org/licenses/by-sa/3.0/us/" TargetMode="External"/><Relationship Id="rId60" Type="http://schemas.openxmlformats.org/officeDocument/2006/relationships/image" Target="media/image15.png"/><Relationship Id="rId65" Type="http://schemas.openxmlformats.org/officeDocument/2006/relationships/image" Target="media/image16.jpeg"/><Relationship Id="rId73" Type="http://schemas.openxmlformats.org/officeDocument/2006/relationships/hyperlink" Target="mailto:kc.doc.collab@kuali.org?subject=KC%20Help"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KC%202.0%20User%20Guide.pdf" TargetMode="External"/><Relationship Id="rId14" Type="http://schemas.openxmlformats.org/officeDocument/2006/relationships/image" Target="media/image5.png"/><Relationship Id="rId22" Type="http://schemas.openxmlformats.org/officeDocument/2006/relationships/image" Target="cid:628453716@26092006-2aa9" TargetMode="External"/><Relationship Id="rId27" Type="http://schemas.openxmlformats.org/officeDocument/2006/relationships/hyperlink" Target="http://www.kuali.org/" TargetMode="External"/><Relationship Id="rId30" Type="http://schemas.openxmlformats.org/officeDocument/2006/relationships/hyperlink" Target="https://jax-rpc.dev.java.net/" TargetMode="External"/><Relationship Id="rId35" Type="http://schemas.openxmlformats.org/officeDocument/2006/relationships/hyperlink" Target="http://www.opensymphony.com/" TargetMode="External"/><Relationship Id="rId43" Type="http://schemas.openxmlformats.org/officeDocument/2006/relationships/hyperlink" Target="https://test.kuali.org/confluence/display/KRDOC/Licensing+and+Acknowledgments+%280.9.2%29" TargetMode="External"/><Relationship Id="rId48" Type="http://schemas.openxmlformats.org/officeDocument/2006/relationships/hyperlink" Target="http://www.dom4j.org/" TargetMode="External"/><Relationship Id="rId56" Type="http://schemas.openxmlformats.org/officeDocument/2006/relationships/image" Target="media/image12.png"/><Relationship Id="rId64" Type="http://schemas.openxmlformats.org/officeDocument/2006/relationships/hyperlink" Target="http://creativecommons.org/licenses/by-sa/3.0/us/legalcode" TargetMode="External"/><Relationship Id="rId69" Type="http://schemas.openxmlformats.org/officeDocument/2006/relationships/hyperlink" Target="mailto:kc.doc.collab@kuali.org?subject=KC%20Help" TargetMode="External"/><Relationship Id="rId77"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www.kuali.org/communities/kra/" TargetMode="External"/><Relationship Id="rId72" Type="http://schemas.openxmlformats.org/officeDocument/2006/relationships/hyperlink" Target="mailto:kc.doc.collab@kuali.org?subject=KC%20Help" TargetMode="External"/><Relationship Id="rId3" Type="http://schemas.openxmlformats.org/officeDocument/2006/relationships/settings" Target="settings.xml"/><Relationship Id="rId12" Type="http://schemas.openxmlformats.org/officeDocument/2006/relationships/hyperlink" Target="http://rice.kuali.org/documentation/1.0.0/" TargetMode="External"/><Relationship Id="rId17" Type="http://schemas.openxmlformats.org/officeDocument/2006/relationships/hyperlink" Target="http://www.kuali.org" TargetMode="External"/><Relationship Id="rId25" Type="http://schemas.openxmlformats.org/officeDocument/2006/relationships/hyperlink" Target="http://www.opensource.org/licenses/ecl2.php" TargetMode="External"/><Relationship Id="rId33" Type="http://schemas.openxmlformats.org/officeDocument/2006/relationships/hyperlink" Target="http://www.jdom.org/" TargetMode="External"/><Relationship Id="rId38" Type="http://schemas.openxmlformats.org/officeDocument/2006/relationships/hyperlink" Target="http://www.ja-sig.org/" TargetMode="External"/><Relationship Id="rId46" Type="http://schemas.openxmlformats.org/officeDocument/2006/relationships/hyperlink" Target="http://xfire.codehaus.org/" TargetMode="External"/><Relationship Id="rId59" Type="http://schemas.openxmlformats.org/officeDocument/2006/relationships/image" Target="media/image14.png"/><Relationship Id="rId67" Type="http://schemas.openxmlformats.org/officeDocument/2006/relationships/hyperlink" Target="mailto:kc.doc.collab@kuali.org?subject=KC%20Help" TargetMode="External"/><Relationship Id="rId20" Type="http://schemas.openxmlformats.org/officeDocument/2006/relationships/hyperlink" Target="https://test.kuali.org/confluence/display/KULFOUND/Licensing" TargetMode="External"/><Relationship Id="rId41" Type="http://schemas.openxmlformats.org/officeDocument/2006/relationships/hyperlink" Target="http://www.opensource.org/licenses/cpl1.0.php" TargetMode="External"/><Relationship Id="rId54" Type="http://schemas.openxmlformats.org/officeDocument/2006/relationships/image" Target="media/image10.png"/><Relationship Id="rId62" Type="http://schemas.openxmlformats.org/officeDocument/2006/relationships/hyperlink" Target="http://www.kuali.org" TargetMode="External"/><Relationship Id="rId70" Type="http://schemas.openxmlformats.org/officeDocument/2006/relationships/hyperlink" Target="mailto:kc.doc.collab@kuali.org?subject=KC%20Help" TargetMode="External"/><Relationship Id="rId75" Type="http://schemas.openxmlformats.org/officeDocument/2006/relationships/hyperlink" Target="mailto:kc.doc.collab@kuali.org?subject=KC%20Hel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kuali.org/support" TargetMode="External"/><Relationship Id="rId23" Type="http://schemas.openxmlformats.org/officeDocument/2006/relationships/hyperlink" Target="mailto:licensing@kuali.org" TargetMode="External"/><Relationship Id="rId28" Type="http://schemas.openxmlformats.org/officeDocument/2006/relationships/hyperlink" Target="http://www.apache.org" TargetMode="External"/><Relationship Id="rId36" Type="http://schemas.openxmlformats.org/officeDocument/2006/relationships/hyperlink" Target="http://www.extreme.indiana.edu/" TargetMode="External"/><Relationship Id="rId49" Type="http://schemas.openxmlformats.org/officeDocument/2006/relationships/hyperlink" Target="http://xstream.codehaus.org/" TargetMode="External"/><Relationship Id="rId57"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oleys2\Application%20Data\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C1H_NOMARGIN.DOT</Template>
  <TotalTime>605</TotalTime>
  <Pages>55</Pages>
  <Words>6218</Words>
  <Characters>35448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Doc-To-Help Standard Template</vt:lpstr>
    </vt:vector>
  </TitlesOfParts>
  <Company/>
  <LinksUpToDate>false</LinksUpToDate>
  <CharactersWithSpaces>41583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Doc-To-Help Standard Template</dc:title>
  <dc:subject/>
  <dc:creator>Scott Cooley</dc:creator>
  <cp:keywords/>
  <dc:description>Version 2009.3.492</dc:description>
  <cp:lastModifiedBy>Scott Cooley</cp:lastModifiedBy>
  <cp:revision>33</cp:revision>
  <cp:lastPrinted>2001-08-27T13:41:00Z</cp:lastPrinted>
  <dcterms:created xsi:type="dcterms:W3CDTF">2010-02-26T20:54:00Z</dcterms:created>
  <dcterms:modified xsi:type="dcterms:W3CDTF">2010-04-20T17:49:00Z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